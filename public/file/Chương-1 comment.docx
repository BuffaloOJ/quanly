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CA126" w14:textId="6A7762A3" w:rsidR="0088512A" w:rsidRDefault="00996331" w:rsidP="00AC4815">
      <w:pPr>
        <w:pStyle w:val="Heading1"/>
        <w:spacing w:before="60" w:after="60" w:line="312" w:lineRule="auto"/>
      </w:pPr>
      <w:bookmarkStart w:id="0" w:name="_Toc292312661"/>
      <w:bookmarkStart w:id="1" w:name="_Toc489292870"/>
      <w:bookmarkStart w:id="2" w:name="_Toc489293224"/>
      <w:bookmarkStart w:id="3" w:name="_Toc489470409"/>
      <w:bookmarkStart w:id="4" w:name="_Toc489624388"/>
      <w:bookmarkStart w:id="5" w:name="_Toc493017599"/>
      <w:bookmarkStart w:id="6" w:name="_Toc493079402"/>
      <w:bookmarkStart w:id="7" w:name="_Toc493081627"/>
      <w:bookmarkStart w:id="8" w:name="_Toc493092308"/>
      <w:bookmarkStart w:id="9" w:name="_Toc493092539"/>
      <w:bookmarkStart w:id="10" w:name="_Toc493093407"/>
      <w:bookmarkStart w:id="11" w:name="_Toc493093670"/>
      <w:bookmarkStart w:id="12" w:name="_Toc493093845"/>
      <w:bookmarkStart w:id="13" w:name="_Toc493094032"/>
      <w:bookmarkStart w:id="14" w:name="_Toc493095184"/>
      <w:bookmarkStart w:id="15" w:name="_Toc493096232"/>
      <w:bookmarkStart w:id="16" w:name="_Toc493097294"/>
      <w:bookmarkStart w:id="17" w:name="_Toc493167464"/>
      <w:bookmarkStart w:id="18" w:name="_Toc493180686"/>
      <w:bookmarkStart w:id="19" w:name="_Toc493617489"/>
      <w:bookmarkStart w:id="20" w:name="_Toc493617565"/>
      <w:bookmarkStart w:id="21" w:name="_Toc493684308"/>
      <w:bookmarkStart w:id="22" w:name="_Toc493684523"/>
      <w:bookmarkStart w:id="23" w:name="_Toc493690001"/>
      <w:bookmarkStart w:id="24" w:name="_Toc493693531"/>
      <w:bookmarkStart w:id="25" w:name="_Toc493747107"/>
      <w:bookmarkStart w:id="26" w:name="_Toc494127450"/>
      <w:bookmarkStart w:id="27" w:name="_Toc494305081"/>
      <w:bookmarkStart w:id="28" w:name="_Toc494311255"/>
      <w:bookmarkStart w:id="29" w:name="_Toc494385146"/>
      <w:bookmarkStart w:id="30" w:name="_Toc494481035"/>
      <w:bookmarkStart w:id="31" w:name="_Toc494647367"/>
      <w:bookmarkStart w:id="32" w:name="_Toc494651460"/>
      <w:bookmarkStart w:id="33" w:name="_Toc494651599"/>
      <w:bookmarkStart w:id="34" w:name="_Toc494652957"/>
      <w:bookmarkStart w:id="35" w:name="_Toc494660105"/>
      <w:bookmarkStart w:id="36" w:name="_Toc494660796"/>
      <w:bookmarkStart w:id="37" w:name="_Toc494661188"/>
      <w:bookmarkStart w:id="38" w:name="_Toc495605465"/>
      <w:r w:rsidRPr="00AC745D">
        <w:t xml:space="preserve">Chương </w:t>
      </w:r>
      <w:r w:rsidR="0025779A">
        <w:rPr>
          <w:lang w:val="en-US"/>
        </w:rPr>
        <w:t>1</w:t>
      </w:r>
      <w:r w:rsidR="00AC745D">
        <w:t xml:space="preserve">: </w:t>
      </w:r>
      <w:r w:rsidR="0088512A">
        <w:t>CƠ SỞ LÝ THUYẾT</w:t>
      </w:r>
    </w:p>
    <w:p w14:paraId="14BF0BF2" w14:textId="77777777" w:rsidR="00905545" w:rsidRPr="0025779A" w:rsidRDefault="00570CAF" w:rsidP="00AC4815">
      <w:pPr>
        <w:pStyle w:val="Heading2"/>
        <w:spacing w:before="60" w:after="60" w:line="312" w:lineRule="auto"/>
      </w:pPr>
      <w:r w:rsidRPr="0025779A">
        <w:t>GIỚI THIỆU FRAMEWORK LARAVEL</w:t>
      </w:r>
    </w:p>
    <w:p w14:paraId="0039EDED" w14:textId="77777777" w:rsidR="00570CAF" w:rsidRPr="00570CAF" w:rsidRDefault="00570CAF" w:rsidP="00AC4815">
      <w:pPr>
        <w:pStyle w:val="ListParagraph"/>
        <w:numPr>
          <w:ilvl w:val="2"/>
          <w:numId w:val="4"/>
        </w:numPr>
        <w:spacing w:before="60" w:after="60" w:line="312" w:lineRule="auto"/>
        <w:rPr>
          <w:rFonts w:ascii="Times New Roman" w:hAnsi="Times New Roman"/>
          <w:b/>
          <w:sz w:val="28"/>
          <w:szCs w:val="28"/>
        </w:rPr>
      </w:pPr>
      <w:r w:rsidRPr="00570CAF">
        <w:rPr>
          <w:rFonts w:ascii="Times New Roman" w:hAnsi="Times New Roman"/>
          <w:b/>
          <w:sz w:val="28"/>
          <w:szCs w:val="28"/>
        </w:rPr>
        <w:t>Khái niệm</w:t>
      </w:r>
    </w:p>
    <w:p w14:paraId="49695A9D" w14:textId="458E4A53" w:rsidR="0088512A" w:rsidRDefault="00733B25" w:rsidP="00AC4815">
      <w:pPr>
        <w:spacing w:before="60" w:after="60"/>
        <w:ind w:firstLine="567"/>
        <w:rPr>
          <w:szCs w:val="28"/>
        </w:rPr>
      </w:pPr>
      <w:r>
        <w:rPr>
          <w:szCs w:val="28"/>
          <w:lang w:val="en-US"/>
        </w:rPr>
        <w:t xml:space="preserve">Đưa ra một số khái niệm về </w:t>
      </w:r>
      <w:r w:rsidRPr="00733B25">
        <w:rPr>
          <w:szCs w:val="28"/>
          <w:lang w:val="en-US"/>
        </w:rPr>
        <w:t xml:space="preserve">Framework Laravel </w:t>
      </w:r>
      <w:r>
        <w:rPr>
          <w:szCs w:val="28"/>
          <w:lang w:val="en-US"/>
        </w:rPr>
        <w:t>trong đó l</w:t>
      </w:r>
      <w:r w:rsidR="0088512A">
        <w:rPr>
          <w:szCs w:val="28"/>
        </w:rPr>
        <w:t>aravel là một nền tảng ứng dụng web mã nguồn mở được viết bằng ngôn ngữ PHP dựa theo mô hình MVC. Nó là framework khá mới mẻ, ra đời vào tháng 4-2011 và cha đẻ của nó Taylor Otwell. Việc tiếp cận và sử dụng Laravel cũng giống như các framework khác không phải là các vấn đề q</w:t>
      </w:r>
      <w:r w:rsidR="00000BC2">
        <w:rPr>
          <w:szCs w:val="28"/>
          <w:lang w:val="en-US"/>
        </w:rPr>
        <w:t>u</w:t>
      </w:r>
      <w:r w:rsidR="0088512A">
        <w:rPr>
          <w:szCs w:val="28"/>
        </w:rPr>
        <w:t>á khó khăn. Các nhà phát triển framework Laravel đã xây dựng hệ thống hướng dẫn sử dụng khá hoàn chỉnh và đầy đủ. Nó giúp cho các lập trình viên tiết kiệm thời gian, công sức và chi phí để xây dựng một website.</w:t>
      </w:r>
    </w:p>
    <w:p w14:paraId="6C233B2A" w14:textId="575D7C28" w:rsidR="00F32415" w:rsidRDefault="0088512A" w:rsidP="00AC4815">
      <w:pPr>
        <w:pStyle w:val="ListParagraph"/>
        <w:numPr>
          <w:ilvl w:val="2"/>
          <w:numId w:val="4"/>
        </w:numPr>
        <w:spacing w:before="60" w:after="60" w:line="312" w:lineRule="auto"/>
        <w:rPr>
          <w:rFonts w:ascii="Times New Roman" w:hAnsi="Times New Roman"/>
          <w:b/>
          <w:sz w:val="28"/>
          <w:szCs w:val="28"/>
        </w:rPr>
      </w:pPr>
      <w:r w:rsidRPr="00570CAF">
        <w:rPr>
          <w:rFonts w:ascii="Times New Roman" w:hAnsi="Times New Roman"/>
          <w:b/>
          <w:sz w:val="28"/>
          <w:szCs w:val="28"/>
        </w:rPr>
        <w:t>Lịch sử phát triển của Framework Laravel</w:t>
      </w:r>
    </w:p>
    <w:p w14:paraId="3870EE69" w14:textId="03FFBBAD" w:rsidR="00F32415" w:rsidRPr="00F32415" w:rsidRDefault="00F32415" w:rsidP="00AC4815">
      <w:pPr>
        <w:spacing w:before="60" w:after="60"/>
        <w:ind w:firstLine="720"/>
        <w:rPr>
          <w:rFonts w:ascii="Calibri" w:hAnsi="Calibri"/>
          <w:color w:val="000000" w:themeColor="text1"/>
          <w:sz w:val="22"/>
          <w:szCs w:val="28"/>
          <w:shd w:val="clear" w:color="auto" w:fill="FAFAFA"/>
        </w:rPr>
      </w:pPr>
      <w:r w:rsidRPr="00F32415">
        <w:rPr>
          <w:color w:val="000000" w:themeColor="text1"/>
          <w:szCs w:val="28"/>
          <w:shd w:val="clear" w:color="auto" w:fill="FFFFFF"/>
        </w:rPr>
        <w:t xml:space="preserve">Framework Laravel </w:t>
      </w:r>
      <w:r w:rsidRPr="00F32415">
        <w:rPr>
          <w:color w:val="000000" w:themeColor="text1"/>
          <w:szCs w:val="28"/>
          <w:shd w:val="clear" w:color="auto" w:fill="FFFFFF"/>
          <w:lang w:val="en-US"/>
        </w:rPr>
        <w:t>có nhiều p</w:t>
      </w:r>
      <w:r w:rsidRPr="00F32415">
        <w:rPr>
          <w:color w:val="000000" w:themeColor="text1"/>
          <w:szCs w:val="28"/>
          <w:shd w:val="clear" w:color="auto" w:fill="FFFFFF"/>
        </w:rPr>
        <w:t>hiên bản</w:t>
      </w:r>
      <w:r w:rsidRPr="00F32415">
        <w:rPr>
          <w:color w:val="000000" w:themeColor="text1"/>
          <w:szCs w:val="28"/>
          <w:shd w:val="clear" w:color="auto" w:fill="FFFFFF"/>
          <w:lang w:val="en-US"/>
        </w:rPr>
        <w:t xml:space="preserve"> và phiên bản</w:t>
      </w:r>
      <w:r w:rsidRPr="00F32415">
        <w:rPr>
          <w:color w:val="000000" w:themeColor="text1"/>
          <w:szCs w:val="28"/>
          <w:shd w:val="clear" w:color="auto" w:fill="FFFFFF"/>
        </w:rPr>
        <w:t xml:space="preserve"> đ</w:t>
      </w:r>
      <w:r w:rsidRPr="00F32415">
        <w:rPr>
          <w:color w:val="000000" w:themeColor="text1"/>
          <w:szCs w:val="28"/>
          <w:shd w:val="clear" w:color="auto" w:fill="FFFFFF"/>
          <w:lang w:val="en-US"/>
        </w:rPr>
        <w:t>ầu</w:t>
      </w:r>
      <w:r w:rsidRPr="00F32415">
        <w:rPr>
          <w:color w:val="000000" w:themeColor="text1"/>
          <w:szCs w:val="28"/>
          <w:shd w:val="clear" w:color="auto" w:fill="FFFFFF"/>
        </w:rPr>
        <w:t xml:space="preserve"> tiên Laravel 1 được phát hình vào 6/2011 dưới bàn tay của </w:t>
      </w:r>
      <w:r w:rsidRPr="00F32415">
        <w:rPr>
          <w:bCs/>
          <w:color w:val="000000" w:themeColor="text1"/>
          <w:szCs w:val="28"/>
          <w:shd w:val="clear" w:color="auto" w:fill="FAFAFA"/>
        </w:rPr>
        <w:t>Taylor Otwell</w:t>
      </w:r>
      <w:r w:rsidRPr="00F32415">
        <w:rPr>
          <w:b/>
          <w:bCs/>
          <w:color w:val="000000" w:themeColor="text1"/>
          <w:szCs w:val="28"/>
          <w:shd w:val="clear" w:color="auto" w:fill="FAFAFA"/>
        </w:rPr>
        <w:t>. </w:t>
      </w:r>
      <w:r w:rsidRPr="00F32415">
        <w:rPr>
          <w:color w:val="000000" w:themeColor="text1"/>
          <w:szCs w:val="28"/>
          <w:shd w:val="clear" w:color="auto" w:fill="FAFAFA"/>
        </w:rPr>
        <w:t>Tuy là một PHP Framework sinh sau đ</w:t>
      </w:r>
      <w:r w:rsidRPr="00F32415">
        <w:rPr>
          <w:color w:val="000000" w:themeColor="text1"/>
          <w:szCs w:val="28"/>
          <w:shd w:val="clear" w:color="auto" w:fill="FAFAFA"/>
          <w:lang w:val="en-US"/>
        </w:rPr>
        <w:t>ẻ</w:t>
      </w:r>
      <w:r w:rsidRPr="00F32415">
        <w:rPr>
          <w:color w:val="000000" w:themeColor="text1"/>
          <w:szCs w:val="28"/>
          <w:shd w:val="clear" w:color="auto" w:fill="FAFAFA"/>
        </w:rPr>
        <w:t xml:space="preserve"> muộn nhưng Laravel đã đem đến cộng đồng lập trình PHP một cách toàn diện từ Document</w:t>
      </w:r>
      <w:hyperlink r:id="rId8" w:tgtFrame="_blank" w:history="1"/>
      <w:r w:rsidRPr="00F32415">
        <w:rPr>
          <w:color w:val="000000" w:themeColor="text1"/>
          <w:szCs w:val="28"/>
          <w:shd w:val="clear" w:color="auto" w:fill="FAFAFA"/>
        </w:rPr>
        <w:t> và các phiên bản sau này được cập nhật thường xuyên. Nói một cách khác, chính Larvel đã kéo lại một lượng đông đảo các Dev chuyển sang Ruby on Rails ( một Ruby Framework nổi tiếng ). Đây</w:t>
      </w:r>
      <w:r w:rsidR="00FA032A">
        <w:rPr>
          <w:color w:val="000000" w:themeColor="text1"/>
          <w:szCs w:val="28"/>
          <w:shd w:val="clear" w:color="auto" w:fill="FAFAFA"/>
        </w:rPr>
        <w:t xml:space="preserve"> </w:t>
      </w:r>
      <w:r w:rsidRPr="00F32415">
        <w:rPr>
          <w:color w:val="000000" w:themeColor="text1"/>
          <w:szCs w:val="28"/>
          <w:shd w:val="clear" w:color="auto" w:fill="FAFAFA"/>
        </w:rPr>
        <w:t>là</w:t>
      </w:r>
      <w:r w:rsidR="00FA032A">
        <w:rPr>
          <w:color w:val="000000" w:themeColor="text1"/>
          <w:szCs w:val="28"/>
          <w:shd w:val="clear" w:color="auto" w:fill="FAFAFA"/>
        </w:rPr>
        <w:t xml:space="preserve"> </w:t>
      </w:r>
      <w:r w:rsidRPr="00F32415">
        <w:rPr>
          <w:color w:val="000000" w:themeColor="text1"/>
          <w:szCs w:val="28"/>
          <w:shd w:val="clear" w:color="auto" w:fill="FAFAFA"/>
        </w:rPr>
        <w:t>một Framework khá mới mẻ và dễ tiếp cận, được rất nhiều lập trình viên ưa thích và sử dụng.</w:t>
      </w:r>
    </w:p>
    <w:p w14:paraId="582518E4" w14:textId="4F3EF449" w:rsidR="00F32415" w:rsidRPr="00F32415" w:rsidRDefault="00F32415" w:rsidP="00AC4815">
      <w:pPr>
        <w:pStyle w:val="ListParagraph"/>
        <w:numPr>
          <w:ilvl w:val="2"/>
          <w:numId w:val="4"/>
        </w:numPr>
        <w:spacing w:before="60" w:after="60" w:line="312" w:lineRule="auto"/>
        <w:rPr>
          <w:rFonts w:ascii="Times New Roman" w:hAnsi="Times New Roman"/>
          <w:b/>
          <w:sz w:val="28"/>
          <w:szCs w:val="28"/>
        </w:rPr>
      </w:pPr>
      <w:r>
        <w:rPr>
          <w:rFonts w:ascii="Times New Roman" w:hAnsi="Times New Roman"/>
          <w:b/>
          <w:sz w:val="28"/>
          <w:szCs w:val="28"/>
          <w:lang w:val="en-US"/>
        </w:rPr>
        <w:t>Tổng quan cấu trúc ứng dụng</w:t>
      </w:r>
    </w:p>
    <w:p w14:paraId="1A140A4C" w14:textId="75CD7A5C" w:rsidR="00F6791A" w:rsidRPr="00D83FAB" w:rsidRDefault="00806564" w:rsidP="00AC4815">
      <w:pPr>
        <w:spacing w:before="60" w:after="60"/>
        <w:rPr>
          <w:color w:val="000000" w:themeColor="text1"/>
          <w:szCs w:val="28"/>
          <w:lang w:val="en-US"/>
        </w:rPr>
      </w:pPr>
      <w:r w:rsidRPr="00D83FAB">
        <w:rPr>
          <w:color w:val="000000" w:themeColor="text1"/>
          <w:szCs w:val="28"/>
        </w:rPr>
        <w:t>Nội dung thư mục gốc</w:t>
      </w:r>
      <w:r w:rsidR="00D83FAB">
        <w:rPr>
          <w:color w:val="000000" w:themeColor="text1"/>
          <w:szCs w:val="28"/>
          <w:lang w:val="en-US"/>
        </w:rPr>
        <w:t>:</w:t>
      </w:r>
    </w:p>
    <w:p w14:paraId="3323271D" w14:textId="020E8C85" w:rsidR="00806564" w:rsidRDefault="00806564" w:rsidP="00AC4815">
      <w:pPr>
        <w:spacing w:before="60" w:after="60"/>
        <w:ind w:firstLine="720"/>
        <w:rPr>
          <w:color w:val="000000" w:themeColor="text1"/>
          <w:szCs w:val="28"/>
          <w:lang w:val="en-US"/>
        </w:rPr>
      </w:pPr>
      <w:r w:rsidRPr="00806564">
        <w:rPr>
          <w:color w:val="000000" w:themeColor="text1"/>
          <w:szCs w:val="28"/>
        </w:rPr>
        <w:t>Tại thư mục gốc của Laravel chứa tệp cấu hình của Composer, các thông tin về Framework, thư mục chứa cấu hình môi trường, các tập tin công khai, mã ứng</w:t>
      </w:r>
      <w:r>
        <w:rPr>
          <w:color w:val="000000" w:themeColor="text1"/>
          <w:szCs w:val="28"/>
          <w:lang w:val="en-US"/>
        </w:rPr>
        <w:t xml:space="preserve"> dụng </w:t>
      </w:r>
      <w:r w:rsidRPr="00806564">
        <w:rPr>
          <w:color w:val="000000" w:themeColor="text1"/>
          <w:szCs w:val="28"/>
          <w:lang w:val="en-US"/>
        </w:rPr>
        <w:t>và thư mục với tất cả các gói được cài đặt bao gồm cả gói làm nên Laravel Framework</w:t>
      </w:r>
    </w:p>
    <w:p w14:paraId="3B4FC474" w14:textId="77777777" w:rsidR="00D83FAB" w:rsidRDefault="00D83FAB" w:rsidP="00AC4815">
      <w:pPr>
        <w:spacing w:before="60" w:after="60"/>
        <w:ind w:firstLine="720"/>
        <w:rPr>
          <w:color w:val="000000" w:themeColor="text1"/>
          <w:szCs w:val="28"/>
          <w:lang w:val="en-US"/>
        </w:rPr>
      </w:pPr>
    </w:p>
    <w:p w14:paraId="1A5E8172" w14:textId="507889EA" w:rsidR="00F6791A" w:rsidRPr="00F6791A" w:rsidRDefault="00F6791A" w:rsidP="00AC4815">
      <w:pPr>
        <w:spacing w:before="60" w:after="60"/>
        <w:jc w:val="center"/>
        <w:rPr>
          <w:color w:val="000000" w:themeColor="text1"/>
          <w:szCs w:val="28"/>
          <w:lang w:val="en-US"/>
        </w:rPr>
      </w:pPr>
      <w:r w:rsidRPr="00F6791A">
        <w:rPr>
          <w:color w:val="000000" w:themeColor="text1"/>
          <w:szCs w:val="28"/>
          <w:lang w:val="en-US"/>
        </w:rPr>
        <w:t>Bảng 1.1: Mô tả các tệp và thư mục trong thư mục gốc của laravel</w:t>
      </w:r>
    </w:p>
    <w:tbl>
      <w:tblPr>
        <w:tblStyle w:val="TableGrid"/>
        <w:tblW w:w="9301" w:type="dxa"/>
        <w:tblLook w:val="04A0" w:firstRow="1" w:lastRow="0" w:firstColumn="1" w:lastColumn="0" w:noHBand="0" w:noVBand="1"/>
      </w:tblPr>
      <w:tblGrid>
        <w:gridCol w:w="2744"/>
        <w:gridCol w:w="6557"/>
      </w:tblGrid>
      <w:tr w:rsidR="00F6791A" w14:paraId="73ED4DB5" w14:textId="77777777" w:rsidTr="00A62C46">
        <w:trPr>
          <w:trHeight w:val="621"/>
        </w:trPr>
        <w:tc>
          <w:tcPr>
            <w:tcW w:w="2235" w:type="dxa"/>
            <w:shd w:val="clear" w:color="auto" w:fill="C9C9C9" w:themeFill="accent3" w:themeFillTint="99"/>
          </w:tcPr>
          <w:p w14:paraId="036C84EE" w14:textId="10A162A3" w:rsidR="00F6791A" w:rsidRDefault="00F6791A" w:rsidP="00AC4815">
            <w:pPr>
              <w:spacing w:before="60" w:after="60"/>
              <w:jc w:val="center"/>
              <w:rPr>
                <w:color w:val="000000" w:themeColor="text1"/>
                <w:szCs w:val="28"/>
                <w:lang w:val="en-US"/>
              </w:rPr>
            </w:pPr>
            <w:r w:rsidRPr="00F6791A">
              <w:rPr>
                <w:color w:val="000000" w:themeColor="text1"/>
                <w:szCs w:val="28"/>
                <w:lang w:val="en-US"/>
              </w:rPr>
              <w:t>Tệp/Thư mục</w:t>
            </w:r>
          </w:p>
        </w:tc>
        <w:tc>
          <w:tcPr>
            <w:tcW w:w="7066" w:type="dxa"/>
            <w:shd w:val="clear" w:color="auto" w:fill="C9C9C9" w:themeFill="accent3" w:themeFillTint="99"/>
          </w:tcPr>
          <w:p w14:paraId="753456A7" w14:textId="7EEA212B" w:rsidR="00F6791A" w:rsidRDefault="00F6791A" w:rsidP="00AC4815">
            <w:pPr>
              <w:spacing w:before="60" w:after="60"/>
              <w:jc w:val="center"/>
              <w:rPr>
                <w:color w:val="000000" w:themeColor="text1"/>
                <w:szCs w:val="28"/>
                <w:lang w:val="en-US"/>
              </w:rPr>
            </w:pPr>
            <w:r w:rsidRPr="00F6791A">
              <w:rPr>
                <w:color w:val="000000" w:themeColor="text1"/>
                <w:szCs w:val="28"/>
                <w:lang w:val="en-US"/>
              </w:rPr>
              <w:t>Mục đích</w:t>
            </w:r>
          </w:p>
        </w:tc>
      </w:tr>
      <w:tr w:rsidR="00F6791A" w14:paraId="22E10DB8" w14:textId="77777777" w:rsidTr="00A62C46">
        <w:trPr>
          <w:trHeight w:val="621"/>
        </w:trPr>
        <w:tc>
          <w:tcPr>
            <w:tcW w:w="2235" w:type="dxa"/>
          </w:tcPr>
          <w:p w14:paraId="71CB217F" w14:textId="77D1BE83" w:rsidR="00F6791A" w:rsidRDefault="00F6791A" w:rsidP="00AC4815">
            <w:pPr>
              <w:spacing w:before="60" w:after="60"/>
              <w:jc w:val="center"/>
              <w:rPr>
                <w:color w:val="000000" w:themeColor="text1"/>
                <w:szCs w:val="28"/>
                <w:lang w:val="en-US"/>
              </w:rPr>
            </w:pPr>
            <w:r w:rsidRPr="00F6791A">
              <w:rPr>
                <w:color w:val="000000" w:themeColor="text1"/>
                <w:szCs w:val="28"/>
                <w:lang w:val="en-US"/>
              </w:rPr>
              <w:t>/app</w:t>
            </w:r>
          </w:p>
        </w:tc>
        <w:tc>
          <w:tcPr>
            <w:tcW w:w="7066" w:type="dxa"/>
          </w:tcPr>
          <w:p w14:paraId="18D0F203" w14:textId="73D0D7B6" w:rsidR="00F6791A" w:rsidRDefault="00F6791A" w:rsidP="00AC4815">
            <w:pPr>
              <w:spacing w:before="60" w:after="60"/>
              <w:rPr>
                <w:color w:val="000000" w:themeColor="text1"/>
                <w:szCs w:val="28"/>
                <w:lang w:val="en-US"/>
              </w:rPr>
            </w:pPr>
            <w:r w:rsidRPr="00F6791A">
              <w:rPr>
                <w:color w:val="000000" w:themeColor="text1"/>
                <w:szCs w:val="28"/>
                <w:lang w:val="en-US"/>
              </w:rPr>
              <w:t>Chứa mã ứng dụng</w:t>
            </w:r>
          </w:p>
        </w:tc>
      </w:tr>
      <w:tr w:rsidR="00F6791A" w14:paraId="4FB2EEBA" w14:textId="77777777" w:rsidTr="00A62C46">
        <w:trPr>
          <w:trHeight w:val="1615"/>
        </w:trPr>
        <w:tc>
          <w:tcPr>
            <w:tcW w:w="2235" w:type="dxa"/>
          </w:tcPr>
          <w:p w14:paraId="2ED82143" w14:textId="2536B946" w:rsidR="00F6791A" w:rsidRDefault="00F6791A" w:rsidP="00AC4815">
            <w:pPr>
              <w:spacing w:before="60" w:after="60"/>
              <w:jc w:val="center"/>
              <w:rPr>
                <w:color w:val="000000" w:themeColor="text1"/>
                <w:szCs w:val="28"/>
                <w:lang w:val="en-US"/>
              </w:rPr>
            </w:pPr>
            <w:r w:rsidRPr="00F6791A">
              <w:rPr>
                <w:color w:val="000000" w:themeColor="text1"/>
                <w:szCs w:val="28"/>
                <w:lang w:val="en-US"/>
              </w:rPr>
              <w:lastRenderedPageBreak/>
              <w:t>/bootstrap</w:t>
            </w:r>
          </w:p>
        </w:tc>
        <w:tc>
          <w:tcPr>
            <w:tcW w:w="7066" w:type="dxa"/>
          </w:tcPr>
          <w:p w14:paraId="3480E3E1" w14:textId="3E8F3363" w:rsidR="00F6791A" w:rsidRDefault="00F6791A" w:rsidP="00AC4815">
            <w:pPr>
              <w:spacing w:before="60" w:after="60"/>
              <w:rPr>
                <w:color w:val="000000" w:themeColor="text1"/>
                <w:szCs w:val="28"/>
                <w:lang w:val="en-US"/>
              </w:rPr>
            </w:pPr>
            <w:r w:rsidRPr="00F6791A">
              <w:rPr>
                <w:color w:val="000000" w:themeColor="text1"/>
                <w:szCs w:val="28"/>
                <w:lang w:val="en-US"/>
              </w:rPr>
              <w:t>Chứa</w:t>
            </w:r>
            <w:r w:rsidR="00FA032A">
              <w:rPr>
                <w:color w:val="000000" w:themeColor="text1"/>
                <w:szCs w:val="28"/>
                <w:lang w:val="en-US"/>
              </w:rPr>
              <w:t xml:space="preserve"> </w:t>
            </w:r>
            <w:r w:rsidRPr="00F6791A">
              <w:rPr>
                <w:color w:val="000000" w:themeColor="text1"/>
                <w:szCs w:val="28"/>
                <w:lang w:val="en-US"/>
              </w:rPr>
              <w:t>đường</w:t>
            </w:r>
            <w:r w:rsidR="00FA032A">
              <w:rPr>
                <w:color w:val="000000" w:themeColor="text1"/>
                <w:szCs w:val="28"/>
                <w:lang w:val="en-US"/>
              </w:rPr>
              <w:t xml:space="preserve"> </w:t>
            </w:r>
            <w:r w:rsidRPr="00F6791A">
              <w:rPr>
                <w:color w:val="000000" w:themeColor="text1"/>
                <w:szCs w:val="28"/>
                <w:lang w:val="en-US"/>
              </w:rPr>
              <w:t>dẫn</w:t>
            </w:r>
            <w:r w:rsidR="00FA032A">
              <w:rPr>
                <w:color w:val="000000" w:themeColor="text1"/>
                <w:szCs w:val="28"/>
                <w:lang w:val="en-US"/>
              </w:rPr>
              <w:t xml:space="preserve"> </w:t>
            </w:r>
            <w:r w:rsidRPr="00F6791A">
              <w:rPr>
                <w:color w:val="000000" w:themeColor="text1"/>
                <w:szCs w:val="28"/>
                <w:lang w:val="en-US"/>
              </w:rPr>
              <w:t>thư</w:t>
            </w:r>
            <w:r w:rsidR="00FA032A">
              <w:rPr>
                <w:color w:val="000000" w:themeColor="text1"/>
                <w:szCs w:val="28"/>
                <w:lang w:val="en-US"/>
              </w:rPr>
              <w:t xml:space="preserve"> </w:t>
            </w:r>
            <w:r w:rsidRPr="00F6791A">
              <w:rPr>
                <w:color w:val="000000" w:themeColor="text1"/>
                <w:szCs w:val="28"/>
                <w:lang w:val="en-US"/>
              </w:rPr>
              <w:t>mục</w:t>
            </w:r>
            <w:r w:rsidR="00FA032A">
              <w:rPr>
                <w:color w:val="000000" w:themeColor="text1"/>
                <w:szCs w:val="28"/>
                <w:lang w:val="en-US"/>
              </w:rPr>
              <w:t xml:space="preserve"> </w:t>
            </w:r>
            <w:r w:rsidRPr="00F6791A">
              <w:rPr>
                <w:color w:val="000000" w:themeColor="text1"/>
                <w:szCs w:val="28"/>
                <w:lang w:val="en-US"/>
              </w:rPr>
              <w:t>Laravel</w:t>
            </w:r>
            <w:r w:rsidR="00FA032A">
              <w:rPr>
                <w:color w:val="000000" w:themeColor="text1"/>
                <w:szCs w:val="28"/>
                <w:lang w:val="en-US"/>
              </w:rPr>
              <w:t xml:space="preserve"> </w:t>
            </w:r>
            <w:r w:rsidRPr="00F6791A">
              <w:rPr>
                <w:color w:val="000000" w:themeColor="text1"/>
                <w:szCs w:val="28"/>
                <w:lang w:val="en-US"/>
              </w:rPr>
              <w:t>Framework,</w:t>
            </w:r>
            <w:r w:rsidR="00FA032A">
              <w:rPr>
                <w:color w:val="000000" w:themeColor="text1"/>
                <w:szCs w:val="28"/>
                <w:lang w:val="en-US"/>
              </w:rPr>
              <w:t xml:space="preserve"> </w:t>
            </w:r>
            <w:r w:rsidRPr="00F6791A">
              <w:rPr>
                <w:color w:val="000000" w:themeColor="text1"/>
                <w:szCs w:val="28"/>
                <w:lang w:val="en-US"/>
              </w:rPr>
              <w:t>các</w:t>
            </w:r>
            <w:r w:rsidR="00FA032A">
              <w:rPr>
                <w:color w:val="000000" w:themeColor="text1"/>
                <w:szCs w:val="28"/>
                <w:lang w:val="en-US"/>
              </w:rPr>
              <w:t xml:space="preserve"> </w:t>
            </w:r>
            <w:r w:rsidRPr="00F6791A">
              <w:rPr>
                <w:color w:val="000000" w:themeColor="text1"/>
                <w:szCs w:val="28"/>
                <w:lang w:val="en-US"/>
              </w:rPr>
              <w:t>tập</w:t>
            </w:r>
            <w:r w:rsidR="00FA032A">
              <w:rPr>
                <w:color w:val="000000" w:themeColor="text1"/>
                <w:szCs w:val="28"/>
                <w:lang w:val="en-US"/>
              </w:rPr>
              <w:t xml:space="preserve"> </w:t>
            </w:r>
            <w:r w:rsidRPr="00F6791A">
              <w:rPr>
                <w:color w:val="000000" w:themeColor="text1"/>
                <w:szCs w:val="28"/>
                <w:lang w:val="en-US"/>
              </w:rPr>
              <w:t>tin được biên dịch và cấu hình môi trường ứng dụng.</w:t>
            </w:r>
          </w:p>
        </w:tc>
      </w:tr>
      <w:tr w:rsidR="00F6791A" w14:paraId="5383F089" w14:textId="77777777" w:rsidTr="00A62C46">
        <w:trPr>
          <w:trHeight w:val="1615"/>
        </w:trPr>
        <w:tc>
          <w:tcPr>
            <w:tcW w:w="2235" w:type="dxa"/>
          </w:tcPr>
          <w:p w14:paraId="1E7D340F" w14:textId="6D713F6E" w:rsidR="00F6791A" w:rsidRDefault="00F6791A" w:rsidP="00AC4815">
            <w:pPr>
              <w:spacing w:before="60" w:after="60"/>
              <w:jc w:val="center"/>
              <w:rPr>
                <w:color w:val="000000" w:themeColor="text1"/>
                <w:szCs w:val="28"/>
                <w:lang w:val="en-US"/>
              </w:rPr>
            </w:pPr>
            <w:r w:rsidRPr="00F6791A">
              <w:rPr>
                <w:color w:val="000000" w:themeColor="text1"/>
                <w:szCs w:val="28"/>
                <w:lang w:val="en-US"/>
              </w:rPr>
              <w:t>/public</w:t>
            </w:r>
          </w:p>
        </w:tc>
        <w:tc>
          <w:tcPr>
            <w:tcW w:w="7066" w:type="dxa"/>
          </w:tcPr>
          <w:p w14:paraId="4442D8CC" w14:textId="7E690DDD" w:rsidR="00F6791A" w:rsidRDefault="00F6791A" w:rsidP="00AC4815">
            <w:pPr>
              <w:spacing w:before="60" w:after="60"/>
              <w:rPr>
                <w:color w:val="000000" w:themeColor="text1"/>
                <w:szCs w:val="28"/>
                <w:lang w:val="en-US"/>
              </w:rPr>
            </w:pPr>
            <w:r w:rsidRPr="00F6791A">
              <w:rPr>
                <w:color w:val="000000" w:themeColor="text1"/>
                <w:szCs w:val="28"/>
                <w:lang w:val="en-US"/>
              </w:rPr>
              <w:t>Đây là thư mục công khai. nó sẽ chứa CSS, Javascript và các file và thư mục khác sẽ cho phép truy cập bởi người sử dụng ứng dụng.</w:t>
            </w:r>
          </w:p>
        </w:tc>
      </w:tr>
      <w:tr w:rsidR="00F6791A" w14:paraId="71342969" w14:textId="77777777" w:rsidTr="00A62C46">
        <w:trPr>
          <w:trHeight w:val="1118"/>
        </w:trPr>
        <w:tc>
          <w:tcPr>
            <w:tcW w:w="2235" w:type="dxa"/>
          </w:tcPr>
          <w:p w14:paraId="07AF9D3A" w14:textId="38F0AA22" w:rsidR="00F6791A" w:rsidRDefault="00F6791A" w:rsidP="00AC4815">
            <w:pPr>
              <w:spacing w:before="60" w:after="60"/>
              <w:jc w:val="center"/>
              <w:rPr>
                <w:color w:val="000000" w:themeColor="text1"/>
                <w:szCs w:val="28"/>
                <w:lang w:val="en-US"/>
              </w:rPr>
            </w:pPr>
            <w:r w:rsidRPr="00F6791A">
              <w:rPr>
                <w:color w:val="000000" w:themeColor="text1"/>
                <w:szCs w:val="28"/>
                <w:lang w:val="en-US"/>
              </w:rPr>
              <w:t>/vendor</w:t>
            </w:r>
          </w:p>
        </w:tc>
        <w:tc>
          <w:tcPr>
            <w:tcW w:w="7066" w:type="dxa"/>
          </w:tcPr>
          <w:p w14:paraId="772F6B4C" w14:textId="3A899D06" w:rsidR="00F6791A" w:rsidRDefault="00F6791A" w:rsidP="00AC4815">
            <w:pPr>
              <w:spacing w:before="60" w:after="60"/>
              <w:rPr>
                <w:color w:val="000000" w:themeColor="text1"/>
                <w:szCs w:val="28"/>
                <w:lang w:val="en-US"/>
              </w:rPr>
            </w:pPr>
            <w:r w:rsidRPr="00F6791A">
              <w:rPr>
                <w:color w:val="000000" w:themeColor="text1"/>
                <w:szCs w:val="28"/>
                <w:lang w:val="en-US"/>
              </w:rPr>
              <w:t>Chứa</w:t>
            </w:r>
            <w:r w:rsidR="00FA032A">
              <w:rPr>
                <w:color w:val="000000" w:themeColor="text1"/>
                <w:szCs w:val="28"/>
                <w:lang w:val="en-US"/>
              </w:rPr>
              <w:t xml:space="preserve"> </w:t>
            </w:r>
            <w:r w:rsidRPr="00F6791A">
              <w:rPr>
                <w:color w:val="000000" w:themeColor="text1"/>
                <w:szCs w:val="28"/>
                <w:lang w:val="en-US"/>
              </w:rPr>
              <w:t>các</w:t>
            </w:r>
            <w:r w:rsidR="00FA032A">
              <w:rPr>
                <w:color w:val="000000" w:themeColor="text1"/>
                <w:szCs w:val="28"/>
                <w:lang w:val="en-US"/>
              </w:rPr>
              <w:t xml:space="preserve"> </w:t>
            </w:r>
            <w:r w:rsidRPr="00F6791A">
              <w:rPr>
                <w:color w:val="000000" w:themeColor="text1"/>
                <w:szCs w:val="28"/>
                <w:lang w:val="en-US"/>
              </w:rPr>
              <w:t>gói</w:t>
            </w:r>
            <w:r w:rsidR="00FA032A">
              <w:rPr>
                <w:color w:val="000000" w:themeColor="text1"/>
                <w:szCs w:val="28"/>
                <w:lang w:val="en-US"/>
              </w:rPr>
              <w:t xml:space="preserve"> </w:t>
            </w:r>
            <w:r w:rsidRPr="00F6791A">
              <w:rPr>
                <w:color w:val="000000" w:themeColor="text1"/>
                <w:szCs w:val="28"/>
                <w:lang w:val="en-US"/>
              </w:rPr>
              <w:t>của</w:t>
            </w:r>
            <w:r w:rsidR="00FA032A">
              <w:rPr>
                <w:color w:val="000000" w:themeColor="text1"/>
                <w:szCs w:val="28"/>
                <w:lang w:val="en-US"/>
              </w:rPr>
              <w:t xml:space="preserve"> </w:t>
            </w:r>
            <w:r w:rsidRPr="00F6791A">
              <w:rPr>
                <w:color w:val="000000" w:themeColor="text1"/>
                <w:szCs w:val="28"/>
                <w:lang w:val="en-US"/>
              </w:rPr>
              <w:t>bên</w:t>
            </w:r>
            <w:r w:rsidR="00FA032A">
              <w:rPr>
                <w:color w:val="000000" w:themeColor="text1"/>
                <w:szCs w:val="28"/>
                <w:lang w:val="en-US"/>
              </w:rPr>
              <w:t xml:space="preserve"> </w:t>
            </w:r>
            <w:r w:rsidRPr="00F6791A">
              <w:rPr>
                <w:color w:val="000000" w:themeColor="text1"/>
                <w:szCs w:val="28"/>
                <w:lang w:val="en-US"/>
              </w:rPr>
              <w:t>thứ</w:t>
            </w:r>
            <w:r w:rsidR="00FA032A">
              <w:rPr>
                <w:color w:val="000000" w:themeColor="text1"/>
                <w:szCs w:val="28"/>
                <w:lang w:val="en-US"/>
              </w:rPr>
              <w:t xml:space="preserve"> </w:t>
            </w:r>
            <w:r w:rsidRPr="00F6791A">
              <w:rPr>
                <w:color w:val="000000" w:themeColor="text1"/>
                <w:szCs w:val="28"/>
                <w:lang w:val="en-US"/>
              </w:rPr>
              <w:t>3</w:t>
            </w:r>
            <w:r w:rsidR="00FA032A">
              <w:rPr>
                <w:color w:val="000000" w:themeColor="text1"/>
                <w:szCs w:val="28"/>
                <w:lang w:val="en-US"/>
              </w:rPr>
              <w:t xml:space="preserve"> </w:t>
            </w:r>
            <w:r w:rsidRPr="00F6791A">
              <w:rPr>
                <w:color w:val="000000" w:themeColor="text1"/>
                <w:szCs w:val="28"/>
                <w:lang w:val="en-US"/>
              </w:rPr>
              <w:t>và</w:t>
            </w:r>
            <w:r w:rsidR="00FA032A">
              <w:rPr>
                <w:color w:val="000000" w:themeColor="text1"/>
                <w:szCs w:val="28"/>
                <w:lang w:val="en-US"/>
              </w:rPr>
              <w:t xml:space="preserve"> </w:t>
            </w:r>
            <w:r w:rsidRPr="00F6791A">
              <w:rPr>
                <w:color w:val="000000" w:themeColor="text1"/>
                <w:szCs w:val="28"/>
                <w:lang w:val="en-US"/>
              </w:rPr>
              <w:t>các</w:t>
            </w:r>
            <w:r w:rsidR="00FA032A">
              <w:rPr>
                <w:color w:val="000000" w:themeColor="text1"/>
                <w:szCs w:val="28"/>
                <w:lang w:val="en-US"/>
              </w:rPr>
              <w:t xml:space="preserve"> </w:t>
            </w:r>
            <w:r w:rsidRPr="00F6791A">
              <w:rPr>
                <w:color w:val="000000" w:themeColor="text1"/>
                <w:szCs w:val="28"/>
                <w:lang w:val="en-US"/>
              </w:rPr>
              <w:t>gói</w:t>
            </w:r>
            <w:r w:rsidR="00FA032A">
              <w:rPr>
                <w:color w:val="000000" w:themeColor="text1"/>
                <w:szCs w:val="28"/>
                <w:lang w:val="en-US"/>
              </w:rPr>
              <w:t xml:space="preserve"> </w:t>
            </w:r>
            <w:r w:rsidRPr="00F6791A">
              <w:rPr>
                <w:color w:val="000000" w:themeColor="text1"/>
                <w:szCs w:val="28"/>
                <w:lang w:val="en-US"/>
              </w:rPr>
              <w:t>làm</w:t>
            </w:r>
            <w:r w:rsidR="00FA032A">
              <w:rPr>
                <w:color w:val="000000" w:themeColor="text1"/>
                <w:szCs w:val="28"/>
                <w:lang w:val="en-US"/>
              </w:rPr>
              <w:t xml:space="preserve"> </w:t>
            </w:r>
            <w:r w:rsidRPr="00F6791A">
              <w:rPr>
                <w:color w:val="000000" w:themeColor="text1"/>
                <w:szCs w:val="28"/>
                <w:lang w:val="en-US"/>
              </w:rPr>
              <w:t>nên</w:t>
            </w:r>
            <w:r w:rsidR="00FA032A">
              <w:rPr>
                <w:color w:val="000000" w:themeColor="text1"/>
                <w:szCs w:val="28"/>
                <w:lang w:val="en-US"/>
              </w:rPr>
              <w:t xml:space="preserve"> </w:t>
            </w:r>
            <w:r w:rsidRPr="00F6791A">
              <w:rPr>
                <w:color w:val="000000" w:themeColor="text1"/>
                <w:szCs w:val="28"/>
                <w:lang w:val="en-US"/>
              </w:rPr>
              <w:t>Laravel Framework được cài đặt trong thư mục này.</w:t>
            </w:r>
          </w:p>
        </w:tc>
      </w:tr>
      <w:tr w:rsidR="00F6791A" w14:paraId="53C9B4DF" w14:textId="77777777" w:rsidTr="00A62C46">
        <w:trPr>
          <w:trHeight w:val="1631"/>
        </w:trPr>
        <w:tc>
          <w:tcPr>
            <w:tcW w:w="2235" w:type="dxa"/>
          </w:tcPr>
          <w:p w14:paraId="79258313" w14:textId="250E5A9F" w:rsidR="00F6791A" w:rsidRDefault="00F32415" w:rsidP="00AC4815">
            <w:pPr>
              <w:spacing w:before="60" w:after="60"/>
              <w:jc w:val="center"/>
              <w:rPr>
                <w:color w:val="000000" w:themeColor="text1"/>
                <w:szCs w:val="28"/>
                <w:lang w:val="en-US"/>
              </w:rPr>
            </w:pPr>
            <w:r w:rsidRPr="00F6791A">
              <w:rPr>
                <w:color w:val="000000" w:themeColor="text1"/>
                <w:szCs w:val="28"/>
                <w:lang w:val="en-US"/>
              </w:rPr>
              <w:t>composer.json</w:t>
            </w:r>
          </w:p>
        </w:tc>
        <w:tc>
          <w:tcPr>
            <w:tcW w:w="7066" w:type="dxa"/>
          </w:tcPr>
          <w:p w14:paraId="2F225954" w14:textId="4E4F60D0" w:rsidR="00F6791A" w:rsidRDefault="00F32415" w:rsidP="00AC4815">
            <w:pPr>
              <w:spacing w:before="60" w:after="60"/>
              <w:rPr>
                <w:color w:val="000000" w:themeColor="text1"/>
                <w:szCs w:val="28"/>
                <w:lang w:val="en-US"/>
              </w:rPr>
            </w:pPr>
            <w:r w:rsidRPr="00F6791A">
              <w:rPr>
                <w:color w:val="000000" w:themeColor="text1"/>
                <w:szCs w:val="28"/>
                <w:lang w:val="en-US"/>
              </w:rPr>
              <w:t>Đây là tập tin cấu hình Composer chứa danh sách các gói mà ứng dụng sử dụng, phiên bản cài đặt cho mỗi gói và thiết lập tính ổn định</w:t>
            </w:r>
          </w:p>
        </w:tc>
      </w:tr>
      <w:tr w:rsidR="00F6791A" w14:paraId="33B941D8" w14:textId="77777777" w:rsidTr="00A62C46">
        <w:trPr>
          <w:trHeight w:val="605"/>
        </w:trPr>
        <w:tc>
          <w:tcPr>
            <w:tcW w:w="2235" w:type="dxa"/>
          </w:tcPr>
          <w:p w14:paraId="7C2CA22E" w14:textId="3E31635B" w:rsidR="00F6791A" w:rsidRDefault="00F32415" w:rsidP="00AC4815">
            <w:pPr>
              <w:spacing w:before="60" w:after="60"/>
              <w:jc w:val="center"/>
              <w:rPr>
                <w:color w:val="000000" w:themeColor="text1"/>
                <w:szCs w:val="28"/>
                <w:lang w:val="en-US"/>
              </w:rPr>
            </w:pPr>
            <w:r w:rsidRPr="00F6791A">
              <w:rPr>
                <w:color w:val="000000" w:themeColor="text1"/>
                <w:szCs w:val="28"/>
                <w:lang w:val="en-US"/>
              </w:rPr>
              <w:t>CONTRIBUTING.md</w:t>
            </w:r>
          </w:p>
        </w:tc>
        <w:tc>
          <w:tcPr>
            <w:tcW w:w="7066" w:type="dxa"/>
          </w:tcPr>
          <w:p w14:paraId="5756B060" w14:textId="7163EBBF" w:rsidR="00F6791A" w:rsidRDefault="00F32415" w:rsidP="00AC4815">
            <w:pPr>
              <w:spacing w:before="60" w:after="60"/>
              <w:rPr>
                <w:color w:val="000000" w:themeColor="text1"/>
                <w:szCs w:val="28"/>
                <w:lang w:val="en-US"/>
              </w:rPr>
            </w:pPr>
            <w:r w:rsidRPr="00F6791A">
              <w:rPr>
                <w:color w:val="000000" w:themeColor="text1"/>
                <w:szCs w:val="28"/>
                <w:lang w:val="en-US"/>
              </w:rPr>
              <w:t>Chứa hướng dẫn đóng góp vào Laravel Framework</w:t>
            </w:r>
          </w:p>
        </w:tc>
      </w:tr>
      <w:tr w:rsidR="00F6791A" w14:paraId="149F6C5C" w14:textId="77777777" w:rsidTr="00A62C46">
        <w:trPr>
          <w:trHeight w:val="1118"/>
        </w:trPr>
        <w:tc>
          <w:tcPr>
            <w:tcW w:w="2235" w:type="dxa"/>
          </w:tcPr>
          <w:p w14:paraId="651FD5AE" w14:textId="45E48685" w:rsidR="00F6791A" w:rsidRDefault="00F32415" w:rsidP="00AC4815">
            <w:pPr>
              <w:spacing w:before="60" w:after="60"/>
              <w:jc w:val="center"/>
              <w:rPr>
                <w:color w:val="000000" w:themeColor="text1"/>
                <w:szCs w:val="28"/>
                <w:lang w:val="en-US"/>
              </w:rPr>
            </w:pPr>
            <w:r w:rsidRPr="00F6791A">
              <w:rPr>
                <w:color w:val="000000" w:themeColor="text1"/>
                <w:szCs w:val="28"/>
                <w:lang w:val="en-US"/>
              </w:rPr>
              <w:t>readme.md</w:t>
            </w:r>
          </w:p>
        </w:tc>
        <w:tc>
          <w:tcPr>
            <w:tcW w:w="7066" w:type="dxa"/>
          </w:tcPr>
          <w:p w14:paraId="115568BA" w14:textId="4F4E8240" w:rsidR="00F6791A" w:rsidRDefault="00F32415" w:rsidP="00AC4815">
            <w:pPr>
              <w:spacing w:before="60" w:after="60"/>
              <w:rPr>
                <w:color w:val="000000" w:themeColor="text1"/>
                <w:szCs w:val="28"/>
                <w:lang w:val="en-US"/>
              </w:rPr>
            </w:pPr>
            <w:r w:rsidRPr="00F6791A">
              <w:rPr>
                <w:color w:val="000000" w:themeColor="text1"/>
                <w:szCs w:val="28"/>
                <w:lang w:val="en-US"/>
              </w:rPr>
              <w:t>Cung cấp thông tin chung về Laravel và các liên kết tới tài liệu, các yêu cầu và giấy phép của ứng dụng.</w:t>
            </w:r>
          </w:p>
        </w:tc>
      </w:tr>
      <w:tr w:rsidR="00F6791A" w14:paraId="512BC1AC" w14:textId="77777777" w:rsidTr="00A62C46">
        <w:trPr>
          <w:trHeight w:val="1631"/>
        </w:trPr>
        <w:tc>
          <w:tcPr>
            <w:tcW w:w="2235" w:type="dxa"/>
          </w:tcPr>
          <w:p w14:paraId="430CAF28" w14:textId="5E045324" w:rsidR="00F6791A" w:rsidRDefault="00F32415" w:rsidP="00AC4815">
            <w:pPr>
              <w:spacing w:before="60" w:after="60"/>
              <w:jc w:val="center"/>
              <w:rPr>
                <w:color w:val="000000" w:themeColor="text1"/>
                <w:szCs w:val="28"/>
                <w:lang w:val="en-US"/>
              </w:rPr>
            </w:pPr>
            <w:r w:rsidRPr="00F6791A">
              <w:rPr>
                <w:color w:val="000000" w:themeColor="text1"/>
                <w:szCs w:val="28"/>
                <w:lang w:val="en-US"/>
              </w:rPr>
              <w:t>server.php</w:t>
            </w:r>
          </w:p>
        </w:tc>
        <w:tc>
          <w:tcPr>
            <w:tcW w:w="7066" w:type="dxa"/>
          </w:tcPr>
          <w:p w14:paraId="58A8720A" w14:textId="02BBC8F2" w:rsidR="00F6791A" w:rsidRDefault="00F32415" w:rsidP="00AC4815">
            <w:pPr>
              <w:spacing w:before="60" w:after="60"/>
              <w:rPr>
                <w:color w:val="000000" w:themeColor="text1"/>
                <w:szCs w:val="28"/>
                <w:lang w:val="en-US"/>
              </w:rPr>
            </w:pPr>
            <w:r w:rsidRPr="00F6791A">
              <w:rPr>
                <w:color w:val="000000" w:themeColor="text1"/>
                <w:szCs w:val="28"/>
                <w:lang w:val="en-US"/>
              </w:rPr>
              <w:t>Laravel có một lệnh đặc biệt chạy ứng dụng hiện tại trên máy chủ PHP của hệ thống. Tệp này giúp cho chức năng đó.</w:t>
            </w:r>
          </w:p>
        </w:tc>
      </w:tr>
      <w:tr w:rsidR="00F6791A" w14:paraId="1652101A" w14:textId="77777777" w:rsidTr="00A62C46">
        <w:trPr>
          <w:trHeight w:val="1118"/>
        </w:trPr>
        <w:tc>
          <w:tcPr>
            <w:tcW w:w="2235" w:type="dxa"/>
          </w:tcPr>
          <w:p w14:paraId="16B1CDBC" w14:textId="18AA1AD4" w:rsidR="00F6791A" w:rsidRDefault="00F32415" w:rsidP="00AC4815">
            <w:pPr>
              <w:spacing w:before="60" w:after="60"/>
              <w:jc w:val="center"/>
              <w:rPr>
                <w:color w:val="000000" w:themeColor="text1"/>
                <w:szCs w:val="28"/>
                <w:lang w:val="en-US"/>
              </w:rPr>
            </w:pPr>
            <w:r w:rsidRPr="00F6791A">
              <w:rPr>
                <w:color w:val="000000" w:themeColor="text1"/>
                <w:szCs w:val="28"/>
                <w:lang w:val="en-US"/>
              </w:rPr>
              <w:t>Artisan</w:t>
            </w:r>
          </w:p>
        </w:tc>
        <w:tc>
          <w:tcPr>
            <w:tcW w:w="7066" w:type="dxa"/>
          </w:tcPr>
          <w:p w14:paraId="3E2E6E81" w14:textId="334B3693" w:rsidR="00F6791A" w:rsidRDefault="00F32415" w:rsidP="00AC4815">
            <w:pPr>
              <w:spacing w:before="60" w:after="60"/>
              <w:rPr>
                <w:color w:val="000000" w:themeColor="text1"/>
                <w:szCs w:val="28"/>
                <w:lang w:val="en-US"/>
              </w:rPr>
            </w:pPr>
            <w:r w:rsidRPr="00F6791A">
              <w:rPr>
                <w:color w:val="000000" w:themeColor="text1"/>
                <w:szCs w:val="28"/>
                <w:lang w:val="en-US"/>
              </w:rPr>
              <w:t>Cung</w:t>
            </w:r>
            <w:r w:rsidR="00FA032A">
              <w:rPr>
                <w:color w:val="000000" w:themeColor="text1"/>
                <w:szCs w:val="28"/>
                <w:lang w:val="en-US"/>
              </w:rPr>
              <w:t xml:space="preserve"> </w:t>
            </w:r>
            <w:r w:rsidRPr="00F6791A">
              <w:rPr>
                <w:color w:val="000000" w:themeColor="text1"/>
                <w:szCs w:val="28"/>
                <w:lang w:val="en-US"/>
              </w:rPr>
              <w:t>cấp</w:t>
            </w:r>
            <w:r w:rsidR="00FA032A">
              <w:rPr>
                <w:color w:val="000000" w:themeColor="text1"/>
                <w:szCs w:val="28"/>
                <w:lang w:val="en-US"/>
              </w:rPr>
              <w:t xml:space="preserve"> </w:t>
            </w:r>
            <w:r w:rsidRPr="00F6791A">
              <w:rPr>
                <w:color w:val="000000" w:themeColor="text1"/>
                <w:szCs w:val="28"/>
                <w:lang w:val="en-US"/>
              </w:rPr>
              <w:t>tích</w:t>
            </w:r>
            <w:r w:rsidR="00FA032A">
              <w:rPr>
                <w:color w:val="000000" w:themeColor="text1"/>
                <w:szCs w:val="28"/>
                <w:lang w:val="en-US"/>
              </w:rPr>
              <w:t xml:space="preserve"> </w:t>
            </w:r>
            <w:r w:rsidRPr="00F6791A">
              <w:rPr>
                <w:color w:val="000000" w:themeColor="text1"/>
                <w:szCs w:val="28"/>
                <w:lang w:val="en-US"/>
              </w:rPr>
              <w:t>hợp</w:t>
            </w:r>
            <w:r w:rsidR="00FA032A">
              <w:rPr>
                <w:color w:val="000000" w:themeColor="text1"/>
                <w:szCs w:val="28"/>
                <w:lang w:val="en-US"/>
              </w:rPr>
              <w:t xml:space="preserve"> </w:t>
            </w:r>
            <w:r w:rsidRPr="00F6791A">
              <w:rPr>
                <w:color w:val="000000" w:themeColor="text1"/>
                <w:szCs w:val="28"/>
                <w:lang w:val="en-US"/>
              </w:rPr>
              <w:t>trong</w:t>
            </w:r>
            <w:r w:rsidR="00FA032A">
              <w:rPr>
                <w:color w:val="000000" w:themeColor="text1"/>
                <w:szCs w:val="28"/>
                <w:lang w:val="en-US"/>
              </w:rPr>
              <w:t xml:space="preserve"> </w:t>
            </w:r>
            <w:r w:rsidRPr="00F6791A">
              <w:rPr>
                <w:color w:val="000000" w:themeColor="text1"/>
                <w:szCs w:val="28"/>
                <w:lang w:val="en-US"/>
              </w:rPr>
              <w:t>giao</w:t>
            </w:r>
            <w:r w:rsidR="00FA032A">
              <w:rPr>
                <w:color w:val="000000" w:themeColor="text1"/>
                <w:szCs w:val="28"/>
                <w:lang w:val="en-US"/>
              </w:rPr>
              <w:t xml:space="preserve"> </w:t>
            </w:r>
            <w:r w:rsidRPr="00F6791A">
              <w:rPr>
                <w:color w:val="000000" w:themeColor="text1"/>
                <w:szCs w:val="28"/>
                <w:lang w:val="en-US"/>
              </w:rPr>
              <w:t>diện</w:t>
            </w:r>
            <w:r w:rsidR="00FA032A">
              <w:rPr>
                <w:color w:val="000000" w:themeColor="text1"/>
                <w:szCs w:val="28"/>
                <w:lang w:val="en-US"/>
              </w:rPr>
              <w:t xml:space="preserve"> </w:t>
            </w:r>
            <w:r w:rsidRPr="00F6791A">
              <w:rPr>
                <w:color w:val="000000" w:themeColor="text1"/>
                <w:szCs w:val="28"/>
                <w:lang w:val="en-US"/>
              </w:rPr>
              <w:t>dòng</w:t>
            </w:r>
            <w:r w:rsidR="00FA032A">
              <w:rPr>
                <w:color w:val="000000" w:themeColor="text1"/>
                <w:szCs w:val="28"/>
                <w:lang w:val="en-US"/>
              </w:rPr>
              <w:t xml:space="preserve"> </w:t>
            </w:r>
            <w:r w:rsidRPr="00F6791A">
              <w:rPr>
                <w:color w:val="000000" w:themeColor="text1"/>
                <w:szCs w:val="28"/>
                <w:lang w:val="en-US"/>
              </w:rPr>
              <w:t>lệnh</w:t>
            </w:r>
            <w:r w:rsidR="00FA032A">
              <w:rPr>
                <w:color w:val="000000" w:themeColor="text1"/>
                <w:szCs w:val="28"/>
                <w:lang w:val="en-US"/>
              </w:rPr>
              <w:t xml:space="preserve"> </w:t>
            </w:r>
            <w:r w:rsidRPr="00F6791A">
              <w:rPr>
                <w:color w:val="000000" w:themeColor="text1"/>
                <w:szCs w:val="28"/>
                <w:lang w:val="en-US"/>
              </w:rPr>
              <w:t>của</w:t>
            </w:r>
            <w:r w:rsidR="00FA032A">
              <w:rPr>
                <w:color w:val="000000" w:themeColor="text1"/>
                <w:szCs w:val="28"/>
                <w:lang w:val="en-US"/>
              </w:rPr>
              <w:t xml:space="preserve"> </w:t>
            </w:r>
            <w:r w:rsidRPr="00F6791A">
              <w:rPr>
                <w:color w:val="000000" w:themeColor="text1"/>
                <w:szCs w:val="28"/>
                <w:lang w:val="en-US"/>
              </w:rPr>
              <w:t>Laravel, giúp nhà phát triển có thể tăng tốc công việc.</w:t>
            </w:r>
          </w:p>
        </w:tc>
      </w:tr>
      <w:tr w:rsidR="00F6791A" w14:paraId="17D66B5C" w14:textId="77777777" w:rsidTr="00A62C46">
        <w:trPr>
          <w:trHeight w:val="1118"/>
        </w:trPr>
        <w:tc>
          <w:tcPr>
            <w:tcW w:w="2235" w:type="dxa"/>
          </w:tcPr>
          <w:p w14:paraId="654062A0" w14:textId="6E41C76C" w:rsidR="00F6791A" w:rsidRDefault="00F32415" w:rsidP="00AC4815">
            <w:pPr>
              <w:spacing w:before="60" w:after="60"/>
              <w:jc w:val="center"/>
              <w:rPr>
                <w:color w:val="000000" w:themeColor="text1"/>
                <w:szCs w:val="28"/>
                <w:lang w:val="en-US"/>
              </w:rPr>
            </w:pPr>
            <w:r w:rsidRPr="00F6791A">
              <w:rPr>
                <w:color w:val="000000" w:themeColor="text1"/>
                <w:szCs w:val="28"/>
                <w:lang w:val="en-US"/>
              </w:rPr>
              <w:t>phpunit.xml</w:t>
            </w:r>
          </w:p>
        </w:tc>
        <w:tc>
          <w:tcPr>
            <w:tcW w:w="7066" w:type="dxa"/>
          </w:tcPr>
          <w:p w14:paraId="72148244" w14:textId="5CE31BCA" w:rsidR="00F6791A" w:rsidRDefault="00F32415" w:rsidP="00AC4815">
            <w:pPr>
              <w:spacing w:before="60" w:after="60"/>
              <w:rPr>
                <w:color w:val="000000" w:themeColor="text1"/>
                <w:szCs w:val="28"/>
                <w:lang w:val="en-US"/>
              </w:rPr>
            </w:pPr>
            <w:r w:rsidRPr="00F6791A">
              <w:rPr>
                <w:color w:val="000000" w:themeColor="text1"/>
                <w:szCs w:val="28"/>
                <w:lang w:val="en-US"/>
              </w:rPr>
              <w:t>Tệp cấu hình cho PHPUnit người dùng công cụng kiểm tra.</w:t>
            </w:r>
          </w:p>
        </w:tc>
      </w:tr>
    </w:tbl>
    <w:p w14:paraId="53E94CD0" w14:textId="5F528A04" w:rsidR="00F6791A" w:rsidRDefault="00F6791A" w:rsidP="00AC4815">
      <w:pPr>
        <w:spacing w:before="60" w:after="60"/>
        <w:ind w:firstLine="720"/>
        <w:rPr>
          <w:color w:val="000000" w:themeColor="text1"/>
          <w:szCs w:val="28"/>
          <w:lang w:val="en-US"/>
        </w:rPr>
      </w:pPr>
      <w:r>
        <w:rPr>
          <w:color w:val="000000" w:themeColor="text1"/>
          <w:szCs w:val="28"/>
          <w:lang w:val="en-US"/>
        </w:rPr>
        <w:tab/>
      </w:r>
    </w:p>
    <w:p w14:paraId="078D62D5" w14:textId="78A4A335" w:rsidR="00F6791A" w:rsidRDefault="00F6791A" w:rsidP="00AC4815">
      <w:pPr>
        <w:spacing w:before="60" w:after="60"/>
        <w:rPr>
          <w:color w:val="000000" w:themeColor="text1"/>
          <w:szCs w:val="28"/>
          <w:lang w:val="en-US"/>
        </w:rPr>
      </w:pPr>
      <w:r w:rsidRPr="00F6791A">
        <w:rPr>
          <w:color w:val="000000" w:themeColor="text1"/>
          <w:szCs w:val="28"/>
          <w:lang w:val="en-US"/>
        </w:rPr>
        <w:t>Nội dung thư mục app</w:t>
      </w:r>
    </w:p>
    <w:p w14:paraId="03318BA8" w14:textId="47961295" w:rsidR="00F6791A" w:rsidRDefault="00F6791A" w:rsidP="00AC4815">
      <w:pPr>
        <w:spacing w:before="60" w:after="60"/>
        <w:ind w:firstLine="720"/>
        <w:rPr>
          <w:color w:val="000000" w:themeColor="text1"/>
          <w:szCs w:val="28"/>
          <w:lang w:val="en-US"/>
        </w:rPr>
      </w:pPr>
      <w:r w:rsidRPr="00F6791A">
        <w:rPr>
          <w:color w:val="000000" w:themeColor="text1"/>
          <w:szCs w:val="28"/>
          <w:lang w:val="en-US"/>
        </w:rPr>
        <w:t>Khi</w:t>
      </w:r>
      <w:r w:rsidR="00FA032A">
        <w:rPr>
          <w:color w:val="000000" w:themeColor="text1"/>
          <w:szCs w:val="28"/>
          <w:lang w:val="en-US"/>
        </w:rPr>
        <w:t xml:space="preserve"> </w:t>
      </w:r>
      <w:r w:rsidRPr="00F6791A">
        <w:rPr>
          <w:color w:val="000000" w:themeColor="text1"/>
          <w:szCs w:val="28"/>
          <w:lang w:val="en-US"/>
        </w:rPr>
        <w:t>xây</w:t>
      </w:r>
      <w:r w:rsidR="00FA032A">
        <w:rPr>
          <w:color w:val="000000" w:themeColor="text1"/>
          <w:szCs w:val="28"/>
          <w:lang w:val="en-US"/>
        </w:rPr>
        <w:t xml:space="preserve"> </w:t>
      </w:r>
      <w:r w:rsidRPr="00F6791A">
        <w:rPr>
          <w:color w:val="000000" w:themeColor="text1"/>
          <w:szCs w:val="28"/>
          <w:lang w:val="en-US"/>
        </w:rPr>
        <w:t>dựng</w:t>
      </w:r>
      <w:r w:rsidR="00FA032A">
        <w:rPr>
          <w:color w:val="000000" w:themeColor="text1"/>
          <w:szCs w:val="28"/>
          <w:lang w:val="en-US"/>
        </w:rPr>
        <w:t xml:space="preserve"> </w:t>
      </w:r>
      <w:r w:rsidRPr="00F6791A">
        <w:rPr>
          <w:color w:val="000000" w:themeColor="text1"/>
          <w:szCs w:val="28"/>
          <w:lang w:val="en-US"/>
        </w:rPr>
        <w:t>một</w:t>
      </w:r>
      <w:r w:rsidR="00FA032A">
        <w:rPr>
          <w:color w:val="000000" w:themeColor="text1"/>
          <w:szCs w:val="28"/>
          <w:lang w:val="en-US"/>
        </w:rPr>
        <w:t xml:space="preserve"> </w:t>
      </w:r>
      <w:r w:rsidRPr="00F6791A">
        <w:rPr>
          <w:color w:val="000000" w:themeColor="text1"/>
          <w:szCs w:val="28"/>
          <w:lang w:val="en-US"/>
        </w:rPr>
        <w:t>ứng</w:t>
      </w:r>
      <w:r w:rsidR="00FA032A">
        <w:rPr>
          <w:color w:val="000000" w:themeColor="text1"/>
          <w:szCs w:val="28"/>
          <w:lang w:val="en-US"/>
        </w:rPr>
        <w:t xml:space="preserve"> </w:t>
      </w:r>
      <w:r w:rsidRPr="00F6791A">
        <w:rPr>
          <w:color w:val="000000" w:themeColor="text1"/>
          <w:szCs w:val="28"/>
          <w:lang w:val="en-US"/>
        </w:rPr>
        <w:t>dụng</w:t>
      </w:r>
      <w:r w:rsidR="00FA032A">
        <w:rPr>
          <w:color w:val="000000" w:themeColor="text1"/>
          <w:szCs w:val="28"/>
          <w:lang w:val="en-US"/>
        </w:rPr>
        <w:t xml:space="preserve"> </w:t>
      </w:r>
      <w:r w:rsidRPr="00F6791A">
        <w:rPr>
          <w:color w:val="000000" w:themeColor="text1"/>
          <w:szCs w:val="28"/>
          <w:lang w:val="en-US"/>
        </w:rPr>
        <w:t>với</w:t>
      </w:r>
      <w:r w:rsidR="00FA032A">
        <w:rPr>
          <w:color w:val="000000" w:themeColor="text1"/>
          <w:szCs w:val="28"/>
          <w:lang w:val="en-US"/>
        </w:rPr>
        <w:t xml:space="preserve"> </w:t>
      </w:r>
      <w:r w:rsidRPr="00F6791A">
        <w:rPr>
          <w:color w:val="000000" w:themeColor="text1"/>
          <w:szCs w:val="28"/>
          <w:lang w:val="en-US"/>
        </w:rPr>
        <w:t>Laravel,</w:t>
      </w:r>
      <w:r w:rsidR="00FA032A">
        <w:rPr>
          <w:color w:val="000000" w:themeColor="text1"/>
          <w:szCs w:val="28"/>
          <w:lang w:val="en-US"/>
        </w:rPr>
        <w:t xml:space="preserve"> </w:t>
      </w:r>
      <w:r w:rsidRPr="00F6791A">
        <w:rPr>
          <w:color w:val="000000" w:themeColor="text1"/>
          <w:szCs w:val="28"/>
          <w:lang w:val="en-US"/>
        </w:rPr>
        <w:t>các</w:t>
      </w:r>
      <w:r w:rsidR="00FA032A">
        <w:rPr>
          <w:color w:val="000000" w:themeColor="text1"/>
          <w:szCs w:val="28"/>
          <w:lang w:val="en-US"/>
        </w:rPr>
        <w:t xml:space="preserve"> </w:t>
      </w:r>
      <w:r w:rsidRPr="00F6791A">
        <w:rPr>
          <w:color w:val="000000" w:themeColor="text1"/>
          <w:szCs w:val="28"/>
          <w:lang w:val="en-US"/>
        </w:rPr>
        <w:t>định</w:t>
      </w:r>
      <w:r w:rsidR="00FA032A">
        <w:rPr>
          <w:color w:val="000000" w:themeColor="text1"/>
          <w:szCs w:val="28"/>
          <w:lang w:val="en-US"/>
        </w:rPr>
        <w:t xml:space="preserve"> </w:t>
      </w:r>
      <w:r w:rsidRPr="00F6791A">
        <w:rPr>
          <w:color w:val="000000" w:themeColor="text1"/>
          <w:szCs w:val="28"/>
          <w:lang w:val="en-US"/>
        </w:rPr>
        <w:t>tuyến,</w:t>
      </w:r>
      <w:r w:rsidR="00FA032A">
        <w:rPr>
          <w:color w:val="000000" w:themeColor="text1"/>
          <w:szCs w:val="28"/>
          <w:lang w:val="en-US"/>
        </w:rPr>
        <w:t xml:space="preserve"> </w:t>
      </w:r>
      <w:r w:rsidRPr="00F6791A">
        <w:rPr>
          <w:color w:val="000000" w:themeColor="text1"/>
          <w:szCs w:val="28"/>
          <w:lang w:val="en-US"/>
        </w:rPr>
        <w:t>các</w:t>
      </w:r>
      <w:r w:rsidR="00FA032A">
        <w:rPr>
          <w:color w:val="000000" w:themeColor="text1"/>
          <w:szCs w:val="28"/>
          <w:lang w:val="en-US"/>
        </w:rPr>
        <w:t xml:space="preserve"> </w:t>
      </w:r>
      <w:r w:rsidRPr="00F6791A">
        <w:rPr>
          <w:color w:val="000000" w:themeColor="text1"/>
          <w:szCs w:val="28"/>
          <w:lang w:val="en-US"/>
        </w:rPr>
        <w:t>bộ</w:t>
      </w:r>
      <w:r w:rsidR="00FA032A">
        <w:rPr>
          <w:color w:val="000000" w:themeColor="text1"/>
          <w:szCs w:val="28"/>
          <w:lang w:val="en-US"/>
        </w:rPr>
        <w:t xml:space="preserve"> </w:t>
      </w:r>
      <w:r w:rsidRPr="00F6791A">
        <w:rPr>
          <w:color w:val="000000" w:themeColor="text1"/>
          <w:szCs w:val="28"/>
          <w:lang w:val="en-US"/>
        </w:rPr>
        <w:t>lọc định tuyến, cấu hình thiết lập khác và di trú cơ sở dữ liệu cho ứng dụng sẽ nằm trong thư mục này</w:t>
      </w:r>
    </w:p>
    <w:p w14:paraId="4B1B634E" w14:textId="47349C42" w:rsidR="00F6791A" w:rsidRDefault="00F6791A" w:rsidP="00AC4815">
      <w:pPr>
        <w:spacing w:before="60" w:after="60"/>
        <w:jc w:val="center"/>
        <w:rPr>
          <w:color w:val="000000" w:themeColor="text1"/>
          <w:szCs w:val="28"/>
          <w:lang w:val="en-US"/>
        </w:rPr>
      </w:pPr>
      <w:r w:rsidRPr="00F6791A">
        <w:rPr>
          <w:color w:val="000000" w:themeColor="text1"/>
          <w:szCs w:val="28"/>
          <w:lang w:val="en-US"/>
        </w:rPr>
        <w:lastRenderedPageBreak/>
        <w:t>Bảng 1.2: Mô tả các tệp và thư mục trong thư mục app của laravel</w:t>
      </w:r>
    </w:p>
    <w:tbl>
      <w:tblPr>
        <w:tblStyle w:val="TableGrid"/>
        <w:tblW w:w="9300" w:type="dxa"/>
        <w:tblLook w:val="04A0" w:firstRow="1" w:lastRow="0" w:firstColumn="1" w:lastColumn="0" w:noHBand="0" w:noVBand="1"/>
      </w:tblPr>
      <w:tblGrid>
        <w:gridCol w:w="2238"/>
        <w:gridCol w:w="7062"/>
      </w:tblGrid>
      <w:tr w:rsidR="00D83FAB" w14:paraId="0DC5F93C" w14:textId="77777777" w:rsidTr="00A62C46">
        <w:trPr>
          <w:trHeight w:val="745"/>
        </w:trPr>
        <w:tc>
          <w:tcPr>
            <w:tcW w:w="2238" w:type="dxa"/>
            <w:shd w:val="clear" w:color="auto" w:fill="C9C9C9" w:themeFill="accent3" w:themeFillTint="99"/>
          </w:tcPr>
          <w:p w14:paraId="6592C78B" w14:textId="63F146CB" w:rsidR="00D83FAB" w:rsidRDefault="00D83FAB" w:rsidP="00AC4815">
            <w:pPr>
              <w:spacing w:before="60" w:after="60"/>
              <w:jc w:val="center"/>
              <w:rPr>
                <w:color w:val="000000" w:themeColor="text1"/>
                <w:szCs w:val="28"/>
                <w:lang w:val="en-US"/>
              </w:rPr>
            </w:pPr>
            <w:r w:rsidRPr="00F6791A">
              <w:rPr>
                <w:color w:val="000000" w:themeColor="text1"/>
                <w:szCs w:val="28"/>
                <w:lang w:val="en-US"/>
              </w:rPr>
              <w:t>Tệp/Thư mục</w:t>
            </w:r>
          </w:p>
        </w:tc>
        <w:tc>
          <w:tcPr>
            <w:tcW w:w="7062" w:type="dxa"/>
            <w:shd w:val="clear" w:color="auto" w:fill="C9C9C9" w:themeFill="accent3" w:themeFillTint="99"/>
          </w:tcPr>
          <w:p w14:paraId="4AFE0300" w14:textId="3A35C305" w:rsidR="00D83FAB" w:rsidRDefault="00D83FAB" w:rsidP="00AC4815">
            <w:pPr>
              <w:spacing w:before="60" w:after="60"/>
              <w:jc w:val="center"/>
              <w:rPr>
                <w:color w:val="000000" w:themeColor="text1"/>
                <w:szCs w:val="28"/>
                <w:lang w:val="en-US"/>
              </w:rPr>
            </w:pPr>
            <w:r w:rsidRPr="00F6791A">
              <w:rPr>
                <w:color w:val="000000" w:themeColor="text1"/>
                <w:szCs w:val="28"/>
                <w:lang w:val="en-US"/>
              </w:rPr>
              <w:t>Mục đích</w:t>
            </w:r>
          </w:p>
        </w:tc>
      </w:tr>
      <w:tr w:rsidR="00D83FAB" w14:paraId="45CAFE96" w14:textId="77777777" w:rsidTr="00A62C46">
        <w:trPr>
          <w:trHeight w:val="745"/>
        </w:trPr>
        <w:tc>
          <w:tcPr>
            <w:tcW w:w="2238" w:type="dxa"/>
          </w:tcPr>
          <w:p w14:paraId="7EF72B4A" w14:textId="34FCFEF5" w:rsidR="00D83FAB" w:rsidRDefault="00D83FAB" w:rsidP="00AC4815">
            <w:pPr>
              <w:spacing w:before="60" w:after="60"/>
              <w:jc w:val="center"/>
              <w:rPr>
                <w:color w:val="000000" w:themeColor="text1"/>
                <w:szCs w:val="28"/>
                <w:lang w:val="en-US"/>
              </w:rPr>
            </w:pPr>
            <w:r w:rsidRPr="00F6791A">
              <w:rPr>
                <w:color w:val="000000" w:themeColor="text1"/>
                <w:szCs w:val="28"/>
                <w:lang w:val="en-US"/>
              </w:rPr>
              <w:t>/models</w:t>
            </w:r>
          </w:p>
        </w:tc>
        <w:tc>
          <w:tcPr>
            <w:tcW w:w="7062" w:type="dxa"/>
          </w:tcPr>
          <w:p w14:paraId="6B44B46F" w14:textId="1EECADF1" w:rsidR="00D83FAB" w:rsidRDefault="00D83FAB" w:rsidP="00AC4815">
            <w:pPr>
              <w:spacing w:before="60" w:after="60"/>
              <w:rPr>
                <w:color w:val="000000" w:themeColor="text1"/>
                <w:szCs w:val="28"/>
                <w:lang w:val="en-US"/>
              </w:rPr>
            </w:pPr>
            <w:r w:rsidRPr="00F6791A">
              <w:rPr>
                <w:color w:val="000000" w:themeColor="text1"/>
                <w:szCs w:val="28"/>
                <w:lang w:val="en-US"/>
              </w:rPr>
              <w:t>Chứa các lớp đại diện cho các mô hình dữ liệu</w:t>
            </w:r>
          </w:p>
        </w:tc>
      </w:tr>
      <w:tr w:rsidR="00D83FAB" w14:paraId="163008A3" w14:textId="77777777" w:rsidTr="00A62C46">
        <w:trPr>
          <w:trHeight w:val="745"/>
        </w:trPr>
        <w:tc>
          <w:tcPr>
            <w:tcW w:w="2238" w:type="dxa"/>
          </w:tcPr>
          <w:p w14:paraId="17958880" w14:textId="000F0BB4" w:rsidR="00D83FAB" w:rsidRDefault="00D83FAB" w:rsidP="00AC4815">
            <w:pPr>
              <w:spacing w:before="60" w:after="60"/>
              <w:jc w:val="center"/>
              <w:rPr>
                <w:color w:val="000000" w:themeColor="text1"/>
                <w:szCs w:val="28"/>
                <w:lang w:val="en-US"/>
              </w:rPr>
            </w:pPr>
            <w:r w:rsidRPr="00F6791A">
              <w:rPr>
                <w:color w:val="000000" w:themeColor="text1"/>
                <w:szCs w:val="28"/>
                <w:lang w:val="en-US"/>
              </w:rPr>
              <w:t>/views</w:t>
            </w:r>
          </w:p>
        </w:tc>
        <w:tc>
          <w:tcPr>
            <w:tcW w:w="7062" w:type="dxa"/>
          </w:tcPr>
          <w:p w14:paraId="5EA25F54" w14:textId="52C1E58E" w:rsidR="00D83FAB" w:rsidRDefault="00D83FAB" w:rsidP="00AC4815">
            <w:pPr>
              <w:spacing w:before="60" w:after="60"/>
              <w:rPr>
                <w:color w:val="000000" w:themeColor="text1"/>
                <w:szCs w:val="28"/>
                <w:lang w:val="en-US"/>
              </w:rPr>
            </w:pPr>
            <w:r w:rsidRPr="00F6791A">
              <w:rPr>
                <w:color w:val="000000" w:themeColor="text1"/>
                <w:szCs w:val="28"/>
                <w:lang w:val="en-US"/>
              </w:rPr>
              <w:t>Chứa các bản mẫu cho views và bố cục của view</w:t>
            </w:r>
          </w:p>
        </w:tc>
      </w:tr>
      <w:tr w:rsidR="00D83FAB" w14:paraId="3BE60DF7" w14:textId="77777777" w:rsidTr="00A62C46">
        <w:trPr>
          <w:trHeight w:val="726"/>
        </w:trPr>
        <w:tc>
          <w:tcPr>
            <w:tcW w:w="2238" w:type="dxa"/>
          </w:tcPr>
          <w:p w14:paraId="4BC81700" w14:textId="431A29E4" w:rsidR="00D83FAB" w:rsidRDefault="00D83FAB" w:rsidP="00AC4815">
            <w:pPr>
              <w:spacing w:before="60" w:after="60"/>
              <w:jc w:val="center"/>
              <w:rPr>
                <w:color w:val="000000" w:themeColor="text1"/>
                <w:szCs w:val="28"/>
                <w:lang w:val="en-US"/>
              </w:rPr>
            </w:pPr>
            <w:r w:rsidRPr="00F6791A">
              <w:rPr>
                <w:color w:val="000000" w:themeColor="text1"/>
                <w:szCs w:val="28"/>
                <w:lang w:val="en-US"/>
              </w:rPr>
              <w:t>/controller</w:t>
            </w:r>
          </w:p>
        </w:tc>
        <w:tc>
          <w:tcPr>
            <w:tcW w:w="7062" w:type="dxa"/>
          </w:tcPr>
          <w:p w14:paraId="56274745" w14:textId="115B3F2B" w:rsidR="00D83FAB" w:rsidRDefault="00D83FAB" w:rsidP="00AC4815">
            <w:pPr>
              <w:spacing w:before="60" w:after="60"/>
              <w:rPr>
                <w:color w:val="000000" w:themeColor="text1"/>
                <w:szCs w:val="28"/>
                <w:lang w:val="en-US"/>
              </w:rPr>
            </w:pPr>
            <w:r w:rsidRPr="00F6791A">
              <w:rPr>
                <w:color w:val="000000" w:themeColor="text1"/>
                <w:szCs w:val="28"/>
                <w:lang w:val="en-US"/>
              </w:rPr>
              <w:t>Chứa các controllers của ứng dụng</w:t>
            </w:r>
          </w:p>
        </w:tc>
      </w:tr>
      <w:tr w:rsidR="00D83FAB" w14:paraId="4987E7FF" w14:textId="77777777" w:rsidTr="00A62C46">
        <w:trPr>
          <w:trHeight w:val="1360"/>
        </w:trPr>
        <w:tc>
          <w:tcPr>
            <w:tcW w:w="2238" w:type="dxa"/>
          </w:tcPr>
          <w:p w14:paraId="03B285CA" w14:textId="0932601A" w:rsidR="00D83FAB" w:rsidRDefault="00D83FAB" w:rsidP="00AC4815">
            <w:pPr>
              <w:spacing w:before="60" w:after="60"/>
              <w:jc w:val="center"/>
              <w:rPr>
                <w:color w:val="000000" w:themeColor="text1"/>
                <w:szCs w:val="28"/>
                <w:lang w:val="en-US"/>
              </w:rPr>
            </w:pPr>
            <w:r w:rsidRPr="00F6791A">
              <w:rPr>
                <w:color w:val="000000" w:themeColor="text1"/>
                <w:szCs w:val="28"/>
                <w:lang w:val="en-US"/>
              </w:rPr>
              <w:t>/config</w:t>
            </w:r>
          </w:p>
        </w:tc>
        <w:tc>
          <w:tcPr>
            <w:tcW w:w="7062" w:type="dxa"/>
          </w:tcPr>
          <w:p w14:paraId="72C34DAD" w14:textId="353D2BC1" w:rsidR="00D83FAB" w:rsidRDefault="00D83FAB" w:rsidP="00AC4815">
            <w:pPr>
              <w:spacing w:before="60" w:after="60"/>
              <w:rPr>
                <w:color w:val="000000" w:themeColor="text1"/>
                <w:szCs w:val="28"/>
                <w:lang w:val="en-US"/>
              </w:rPr>
            </w:pPr>
            <w:r w:rsidRPr="00F6791A">
              <w:rPr>
                <w:color w:val="000000" w:themeColor="text1"/>
                <w:szCs w:val="28"/>
                <w:lang w:val="en-US"/>
              </w:rPr>
              <w:t>Cài đặt các ứng dụng cụ thể như thông tin cơ sở dữ liệu, thiết đặt trình điều khiển phiên và các bộ đệm.</w:t>
            </w:r>
          </w:p>
        </w:tc>
      </w:tr>
      <w:tr w:rsidR="00D83FAB" w14:paraId="6E4C7104" w14:textId="77777777" w:rsidTr="00A62C46">
        <w:trPr>
          <w:trHeight w:val="726"/>
        </w:trPr>
        <w:tc>
          <w:tcPr>
            <w:tcW w:w="2238" w:type="dxa"/>
          </w:tcPr>
          <w:p w14:paraId="7DDC0F1A" w14:textId="5B35293A" w:rsidR="00D83FAB" w:rsidRDefault="00D83FAB" w:rsidP="00AC4815">
            <w:pPr>
              <w:spacing w:before="60" w:after="60"/>
              <w:jc w:val="center"/>
              <w:rPr>
                <w:color w:val="000000" w:themeColor="text1"/>
                <w:szCs w:val="28"/>
                <w:lang w:val="en-US"/>
              </w:rPr>
            </w:pPr>
            <w:r w:rsidRPr="00F6791A">
              <w:rPr>
                <w:color w:val="000000" w:themeColor="text1"/>
                <w:szCs w:val="28"/>
                <w:lang w:val="en-US"/>
              </w:rPr>
              <w:t>/database</w:t>
            </w:r>
          </w:p>
        </w:tc>
        <w:tc>
          <w:tcPr>
            <w:tcW w:w="7062" w:type="dxa"/>
          </w:tcPr>
          <w:p w14:paraId="7E3C671B" w14:textId="2A3CBA7F" w:rsidR="00D83FAB" w:rsidRDefault="00D83FAB" w:rsidP="00AC4815">
            <w:pPr>
              <w:spacing w:before="60" w:after="60"/>
              <w:rPr>
                <w:color w:val="000000" w:themeColor="text1"/>
                <w:szCs w:val="28"/>
                <w:lang w:val="en-US"/>
              </w:rPr>
            </w:pPr>
            <w:r w:rsidRPr="00F6791A">
              <w:rPr>
                <w:color w:val="000000" w:themeColor="text1"/>
                <w:szCs w:val="28"/>
                <w:lang w:val="en-US"/>
              </w:rPr>
              <w:t>Dữ liệu mẫu và di trú cơ sở dữ liệu</w:t>
            </w:r>
          </w:p>
        </w:tc>
      </w:tr>
      <w:tr w:rsidR="00D83FAB" w14:paraId="5C8F2033" w14:textId="77777777" w:rsidTr="00A62C46">
        <w:trPr>
          <w:trHeight w:val="1341"/>
        </w:trPr>
        <w:tc>
          <w:tcPr>
            <w:tcW w:w="2238" w:type="dxa"/>
          </w:tcPr>
          <w:p w14:paraId="05988A30" w14:textId="4A3C9888" w:rsidR="00D83FAB" w:rsidRDefault="00D83FAB" w:rsidP="00AC4815">
            <w:pPr>
              <w:spacing w:before="60" w:after="60"/>
              <w:jc w:val="center"/>
              <w:rPr>
                <w:color w:val="000000" w:themeColor="text1"/>
                <w:szCs w:val="28"/>
                <w:lang w:val="en-US"/>
              </w:rPr>
            </w:pPr>
            <w:r w:rsidRPr="00F6791A">
              <w:rPr>
                <w:color w:val="000000" w:themeColor="text1"/>
                <w:szCs w:val="28"/>
                <w:lang w:val="en-US"/>
              </w:rPr>
              <w:t>/lang</w:t>
            </w:r>
          </w:p>
        </w:tc>
        <w:tc>
          <w:tcPr>
            <w:tcW w:w="7062" w:type="dxa"/>
          </w:tcPr>
          <w:p w14:paraId="47F9FDEC" w14:textId="3D454310" w:rsidR="00D83FAB" w:rsidRDefault="00D83FAB" w:rsidP="00AC4815">
            <w:pPr>
              <w:spacing w:before="60" w:after="60"/>
              <w:rPr>
                <w:color w:val="000000" w:themeColor="text1"/>
                <w:szCs w:val="28"/>
                <w:lang w:val="en-US"/>
              </w:rPr>
            </w:pPr>
            <w:r w:rsidRPr="00F6791A">
              <w:rPr>
                <w:color w:val="000000" w:themeColor="text1"/>
                <w:szCs w:val="28"/>
                <w:lang w:val="en-US"/>
              </w:rPr>
              <w:t>Chuỗi ngôn ngữ cho validation, pagination và các email nhắc nhở</w:t>
            </w:r>
          </w:p>
        </w:tc>
      </w:tr>
      <w:tr w:rsidR="00D83FAB" w14:paraId="23172576" w14:textId="77777777" w:rsidTr="00A62C46">
        <w:trPr>
          <w:trHeight w:val="745"/>
        </w:trPr>
        <w:tc>
          <w:tcPr>
            <w:tcW w:w="2238" w:type="dxa"/>
          </w:tcPr>
          <w:p w14:paraId="79D319B8" w14:textId="055A4189" w:rsidR="00D83FAB" w:rsidRDefault="00D83FAB" w:rsidP="00AC4815">
            <w:pPr>
              <w:spacing w:before="60" w:after="60"/>
              <w:jc w:val="center"/>
              <w:rPr>
                <w:color w:val="000000" w:themeColor="text1"/>
                <w:szCs w:val="28"/>
                <w:lang w:val="en-US"/>
              </w:rPr>
            </w:pPr>
            <w:r w:rsidRPr="00F6791A">
              <w:rPr>
                <w:color w:val="000000" w:themeColor="text1"/>
                <w:szCs w:val="28"/>
                <w:lang w:val="en-US"/>
              </w:rPr>
              <w:t>/commands</w:t>
            </w:r>
          </w:p>
        </w:tc>
        <w:tc>
          <w:tcPr>
            <w:tcW w:w="7062" w:type="dxa"/>
          </w:tcPr>
          <w:p w14:paraId="328E95D7" w14:textId="7A8C06CC" w:rsidR="00D83FAB" w:rsidRDefault="00D83FAB" w:rsidP="00AC4815">
            <w:pPr>
              <w:spacing w:before="60" w:after="60"/>
              <w:rPr>
                <w:color w:val="000000" w:themeColor="text1"/>
                <w:szCs w:val="28"/>
                <w:lang w:val="en-US"/>
              </w:rPr>
            </w:pPr>
            <w:r w:rsidRPr="00F6791A">
              <w:rPr>
                <w:color w:val="000000" w:themeColor="text1"/>
                <w:szCs w:val="28"/>
                <w:lang w:val="en-US"/>
              </w:rPr>
              <w:t>Các lớp tùy biến bao gồm các lệnh Artisan</w:t>
            </w:r>
          </w:p>
        </w:tc>
      </w:tr>
      <w:tr w:rsidR="00D83FAB" w14:paraId="293BE5D5" w14:textId="77777777" w:rsidTr="00A62C46">
        <w:trPr>
          <w:trHeight w:val="745"/>
        </w:trPr>
        <w:tc>
          <w:tcPr>
            <w:tcW w:w="2238" w:type="dxa"/>
          </w:tcPr>
          <w:p w14:paraId="4A04D6DD" w14:textId="742A76A4" w:rsidR="00D83FAB" w:rsidRDefault="00D83FAB" w:rsidP="00AC4815">
            <w:pPr>
              <w:spacing w:before="60" w:after="60"/>
              <w:jc w:val="center"/>
              <w:rPr>
                <w:color w:val="000000" w:themeColor="text1"/>
                <w:szCs w:val="28"/>
                <w:lang w:val="en-US"/>
              </w:rPr>
            </w:pPr>
            <w:r w:rsidRPr="00F6791A">
              <w:rPr>
                <w:color w:val="000000" w:themeColor="text1"/>
                <w:szCs w:val="28"/>
                <w:lang w:val="en-US"/>
              </w:rPr>
              <w:t>/storage</w:t>
            </w:r>
          </w:p>
        </w:tc>
        <w:tc>
          <w:tcPr>
            <w:tcW w:w="7062" w:type="dxa"/>
          </w:tcPr>
          <w:p w14:paraId="36B3C290" w14:textId="5F5C9891" w:rsidR="00D83FAB" w:rsidRDefault="00D83FAB" w:rsidP="00AC4815">
            <w:pPr>
              <w:spacing w:before="60" w:after="60"/>
              <w:rPr>
                <w:color w:val="000000" w:themeColor="text1"/>
                <w:szCs w:val="28"/>
                <w:lang w:val="en-US"/>
              </w:rPr>
            </w:pPr>
            <w:r w:rsidRPr="00F6791A">
              <w:rPr>
                <w:color w:val="000000" w:themeColor="text1"/>
                <w:szCs w:val="28"/>
                <w:lang w:val="en-US"/>
              </w:rPr>
              <w:t>Bộ đệm, phiên tạm thời và các views được biên dịch</w:t>
            </w:r>
          </w:p>
        </w:tc>
      </w:tr>
      <w:tr w:rsidR="00D83FAB" w14:paraId="379E863A" w14:textId="77777777" w:rsidTr="00A62C46">
        <w:trPr>
          <w:trHeight w:val="745"/>
        </w:trPr>
        <w:tc>
          <w:tcPr>
            <w:tcW w:w="2238" w:type="dxa"/>
          </w:tcPr>
          <w:p w14:paraId="79ECD5D8" w14:textId="140997D4" w:rsidR="00D83FAB" w:rsidRDefault="00D83FAB" w:rsidP="00AC4815">
            <w:pPr>
              <w:spacing w:before="60" w:after="60"/>
              <w:jc w:val="center"/>
              <w:rPr>
                <w:color w:val="000000" w:themeColor="text1"/>
                <w:szCs w:val="28"/>
                <w:lang w:val="en-US"/>
              </w:rPr>
            </w:pPr>
            <w:r w:rsidRPr="00F6791A">
              <w:rPr>
                <w:color w:val="000000" w:themeColor="text1"/>
                <w:szCs w:val="28"/>
                <w:lang w:val="en-US"/>
              </w:rPr>
              <w:t>/start</w:t>
            </w:r>
          </w:p>
        </w:tc>
        <w:tc>
          <w:tcPr>
            <w:tcW w:w="7062" w:type="dxa"/>
          </w:tcPr>
          <w:p w14:paraId="0DD4CBE3" w14:textId="411AC17D" w:rsidR="00D83FAB" w:rsidRDefault="00D83FAB" w:rsidP="00AC4815">
            <w:pPr>
              <w:spacing w:before="60" w:after="60"/>
              <w:rPr>
                <w:color w:val="000000" w:themeColor="text1"/>
                <w:szCs w:val="28"/>
                <w:lang w:val="en-US"/>
              </w:rPr>
            </w:pPr>
            <w:r w:rsidRPr="00F6791A">
              <w:rPr>
                <w:color w:val="000000" w:themeColor="text1"/>
                <w:szCs w:val="28"/>
                <w:lang w:val="en-US"/>
              </w:rPr>
              <w:t>Các file hỗ trợ điều chỉnh lỗi và chế độ bảo trì ứng dụng</w:t>
            </w:r>
          </w:p>
        </w:tc>
      </w:tr>
      <w:tr w:rsidR="00D83FAB" w14:paraId="2EA4BFAC" w14:textId="77777777" w:rsidTr="00A62C46">
        <w:trPr>
          <w:trHeight w:val="1341"/>
        </w:trPr>
        <w:tc>
          <w:tcPr>
            <w:tcW w:w="2238" w:type="dxa"/>
          </w:tcPr>
          <w:p w14:paraId="579032D7" w14:textId="4D716D03" w:rsidR="00D83FAB" w:rsidRDefault="00D83FAB" w:rsidP="00AC4815">
            <w:pPr>
              <w:spacing w:before="60" w:after="60"/>
              <w:jc w:val="center"/>
              <w:rPr>
                <w:color w:val="000000" w:themeColor="text1"/>
                <w:szCs w:val="28"/>
                <w:lang w:val="en-US"/>
              </w:rPr>
            </w:pPr>
            <w:r w:rsidRPr="00F6791A">
              <w:rPr>
                <w:color w:val="000000" w:themeColor="text1"/>
                <w:szCs w:val="28"/>
                <w:lang w:val="en-US"/>
              </w:rPr>
              <w:t>/test</w:t>
            </w:r>
          </w:p>
        </w:tc>
        <w:tc>
          <w:tcPr>
            <w:tcW w:w="7062" w:type="dxa"/>
          </w:tcPr>
          <w:p w14:paraId="51FB3ECA" w14:textId="3F816054" w:rsidR="00D83FAB" w:rsidRDefault="00D83FAB" w:rsidP="00AC4815">
            <w:pPr>
              <w:spacing w:before="60" w:after="60"/>
              <w:rPr>
                <w:color w:val="000000" w:themeColor="text1"/>
                <w:szCs w:val="28"/>
                <w:lang w:val="en-US"/>
              </w:rPr>
            </w:pPr>
            <w:r w:rsidRPr="00F6791A">
              <w:rPr>
                <w:color w:val="000000" w:themeColor="text1"/>
                <w:szCs w:val="28"/>
                <w:lang w:val="en-US"/>
              </w:rPr>
              <w:t>Người dùng kiểm tra của ứng dụngfilter.php Logic và định nghĩa các bộ lọc sử dụng trong ứng dụng</w:t>
            </w:r>
          </w:p>
        </w:tc>
      </w:tr>
      <w:tr w:rsidR="00D83FAB" w14:paraId="46AE954B" w14:textId="77777777" w:rsidTr="00A62C46">
        <w:trPr>
          <w:trHeight w:val="745"/>
        </w:trPr>
        <w:tc>
          <w:tcPr>
            <w:tcW w:w="2238" w:type="dxa"/>
          </w:tcPr>
          <w:p w14:paraId="0159FFBB" w14:textId="3E64544F" w:rsidR="00D83FAB" w:rsidRDefault="00D83FAB" w:rsidP="00AC4815">
            <w:pPr>
              <w:spacing w:before="60" w:after="60"/>
              <w:jc w:val="center"/>
              <w:rPr>
                <w:color w:val="000000" w:themeColor="text1"/>
                <w:szCs w:val="28"/>
                <w:lang w:val="en-US"/>
              </w:rPr>
            </w:pPr>
            <w:r w:rsidRPr="00F6791A">
              <w:rPr>
                <w:color w:val="000000" w:themeColor="text1"/>
                <w:szCs w:val="28"/>
                <w:lang w:val="en-US"/>
              </w:rPr>
              <w:t>routes.php</w:t>
            </w:r>
          </w:p>
        </w:tc>
        <w:tc>
          <w:tcPr>
            <w:tcW w:w="7062" w:type="dxa"/>
          </w:tcPr>
          <w:p w14:paraId="74B45F07" w14:textId="618223C1" w:rsidR="00D83FAB" w:rsidRDefault="00D83FAB" w:rsidP="00AC4815">
            <w:pPr>
              <w:spacing w:before="60" w:after="60"/>
              <w:rPr>
                <w:color w:val="000000" w:themeColor="text1"/>
                <w:szCs w:val="28"/>
                <w:lang w:val="en-US"/>
              </w:rPr>
            </w:pPr>
            <w:r w:rsidRPr="00F6791A">
              <w:rPr>
                <w:color w:val="000000" w:themeColor="text1"/>
                <w:szCs w:val="28"/>
                <w:lang w:val="en-US"/>
              </w:rPr>
              <w:t>Danh sách đầu cuối được đăng ký của ứng dụng</w:t>
            </w:r>
          </w:p>
        </w:tc>
      </w:tr>
    </w:tbl>
    <w:p w14:paraId="3A244F8F" w14:textId="0AE50ACE" w:rsidR="00806564" w:rsidRDefault="0088512A" w:rsidP="00AC4815">
      <w:pPr>
        <w:pStyle w:val="ListParagraph"/>
        <w:numPr>
          <w:ilvl w:val="2"/>
          <w:numId w:val="4"/>
        </w:numPr>
        <w:spacing w:before="60" w:after="60" w:line="312" w:lineRule="auto"/>
        <w:rPr>
          <w:rFonts w:ascii="Times New Roman" w:hAnsi="Times New Roman"/>
          <w:b/>
          <w:sz w:val="28"/>
          <w:szCs w:val="28"/>
        </w:rPr>
      </w:pPr>
      <w:r>
        <w:rPr>
          <w:rFonts w:ascii="Times New Roman" w:hAnsi="Times New Roman"/>
          <w:b/>
          <w:sz w:val="28"/>
          <w:szCs w:val="28"/>
        </w:rPr>
        <w:t>Ưu điểm của Laravel.</w:t>
      </w:r>
    </w:p>
    <w:p w14:paraId="0FDC2D46" w14:textId="5177510C" w:rsidR="00806564" w:rsidRPr="00806564" w:rsidRDefault="00806564" w:rsidP="00AC4815">
      <w:pPr>
        <w:spacing w:before="60" w:after="60"/>
        <w:ind w:firstLine="567"/>
        <w:rPr>
          <w:rFonts w:ascii="Calibri" w:hAnsi="Calibri"/>
          <w:sz w:val="22"/>
          <w:szCs w:val="28"/>
          <w:lang w:val="en-US"/>
        </w:rPr>
      </w:pPr>
      <w:r w:rsidRPr="00806564">
        <w:rPr>
          <w:szCs w:val="28"/>
        </w:rPr>
        <w:t>Trước hết, sự tinh tế của Laravel nằm ở chỗ bắt kịp được xu hướng công</w:t>
      </w:r>
      <w:r w:rsidRPr="00806564">
        <w:rPr>
          <w:szCs w:val="28"/>
          <w:lang w:val="en-US"/>
        </w:rPr>
        <w:t xml:space="preserve"> nghệ mà điểm nhấn ở đây là các tính năng mới trong các phiên bản PHP 5.3 trở lên. Điều đó được thể hiện qua khái niệm namespace, composer, closure</w:t>
      </w:r>
      <w:r w:rsidR="00FA032A">
        <w:rPr>
          <w:szCs w:val="28"/>
          <w:lang w:val="en-US"/>
        </w:rPr>
        <w:t xml:space="preserve"> </w:t>
      </w:r>
      <w:r w:rsidRPr="00806564">
        <w:rPr>
          <w:szCs w:val="28"/>
          <w:lang w:val="en-US"/>
        </w:rPr>
        <w:t>và</w:t>
      </w:r>
      <w:r w:rsidR="00FA032A">
        <w:rPr>
          <w:szCs w:val="28"/>
          <w:lang w:val="en-US"/>
        </w:rPr>
        <w:t xml:space="preserve"> </w:t>
      </w:r>
      <w:r w:rsidRPr="00806564">
        <w:rPr>
          <w:szCs w:val="28"/>
          <w:lang w:val="en-US"/>
        </w:rPr>
        <w:t>rất nhiều những tiêu chuẩn trong Design Pattern được áp dụng trên nền tảng Framework này. Đồng thời, với cách hướng dẫn đơn giản và dễ tiếp cận đã khiến người dùng thích ngay từ lần đầu làm việc với Framework này.</w:t>
      </w:r>
    </w:p>
    <w:p w14:paraId="43050BE9" w14:textId="77777777" w:rsidR="00CC192A" w:rsidRDefault="00CC192A" w:rsidP="00AC4815">
      <w:pPr>
        <w:spacing w:before="60" w:after="60"/>
        <w:ind w:firstLine="567"/>
        <w:rPr>
          <w:szCs w:val="28"/>
        </w:rPr>
      </w:pPr>
      <w:r w:rsidRPr="00803FCD">
        <w:rPr>
          <w:szCs w:val="28"/>
        </w:rPr>
        <w:lastRenderedPageBreak/>
        <w:t>Laravel</w:t>
      </w:r>
      <w:r>
        <w:rPr>
          <w:szCs w:val="28"/>
        </w:rPr>
        <w:t xml:space="preserve"> </w:t>
      </w:r>
      <w:r>
        <w:rPr>
          <w:szCs w:val="28"/>
          <w:lang w:val="en-US"/>
        </w:rPr>
        <w:t>có nhiều ưu điểm so với nhiều thể loại cùng họ. Nó đ</w:t>
      </w:r>
      <w:r>
        <w:rPr>
          <w:szCs w:val="28"/>
        </w:rPr>
        <w:t>ược thiết kế theo mô hình Model-View-Controller: Mô hình MVC giúp tách thành phần hiển thị giao diện (presentation) và xử lý (business logic) của một phần mềm thành những thành phần độc lập, từ đó giúp cho việc thiết kế, xử lý và bảo trì mã nguồn dễ dàng, đồng thời tăng khả năng mở rộng của phần mềm. CodeIgniter vận dụng mô hình này trong thiết kế, giúp tách biệt các tập tin giao diện với các tập tin xử lý dữ liệu, nâng cao khả năng quản lý và dễ bảo trì.</w:t>
      </w:r>
    </w:p>
    <w:p w14:paraId="33A6C4C2" w14:textId="77777777" w:rsidR="00CC192A" w:rsidRDefault="00CC192A" w:rsidP="00AC4815">
      <w:pPr>
        <w:spacing w:before="60" w:after="60"/>
        <w:ind w:firstLine="567"/>
        <w:rPr>
          <w:szCs w:val="28"/>
        </w:rPr>
      </w:pPr>
      <w:r>
        <w:rPr>
          <w:szCs w:val="28"/>
        </w:rPr>
        <w:t>Hệ thống tài liệu (document) đã được làm lại một cách cẩn thận và rõ ràng hơn: Mỗi trang tài liệu đã được dành vô số thời gian tỉ mỉ để chăm chút cẩn thận. Điều này cũng giúp cho người sử dụng nhanh chóng nắm được cách sử dụng Laravel, từ đó nhiều người sử dụng nó hơn. Hệ thống tài liệu lần này đi kèm với khả năng tìm kiếm real-time và auto-complete.</w:t>
      </w:r>
    </w:p>
    <w:p w14:paraId="1FD71B86" w14:textId="77777777" w:rsidR="00CC192A" w:rsidRDefault="00CC192A" w:rsidP="00AC4815">
      <w:pPr>
        <w:spacing w:before="60" w:after="60"/>
        <w:ind w:firstLine="567"/>
        <w:rPr>
          <w:szCs w:val="28"/>
        </w:rPr>
      </w:pPr>
      <w:r>
        <w:rPr>
          <w:szCs w:val="28"/>
        </w:rPr>
        <w:t>Việc quản lý layout thật giản đơn. Dễ dàng tích hợp các thư viện của Zend và các gói bundle (giống như model) vào project. Có rất nhiều gói bundle được cộng đồng mạng build sẵn và chia sẻ trên Internet.</w:t>
      </w:r>
    </w:p>
    <w:p w14:paraId="486D4078" w14:textId="77777777" w:rsidR="00CC192A" w:rsidRPr="00EF78A8" w:rsidRDefault="00CC192A" w:rsidP="00AC4815">
      <w:pPr>
        <w:spacing w:before="60" w:after="60"/>
        <w:ind w:firstLine="567"/>
        <w:rPr>
          <w:sz w:val="24"/>
        </w:rPr>
      </w:pPr>
      <w:r w:rsidRPr="00EF78A8">
        <w:t>Nguồn tài nguyên của</w:t>
      </w:r>
      <w:r w:rsidRPr="00EF78A8">
        <w:rPr>
          <w:rStyle w:val="Strong"/>
          <w:b w:val="0"/>
        </w:rPr>
        <w:t> Laravel </w:t>
      </w:r>
      <w:r w:rsidRPr="00EF78A8">
        <w:t>rất thân thiện với các lập trình viên với đa dạng tài liệu khác nhau để tham khảo. Các phiên bản được phát hành đều có nguồn tài li</w:t>
      </w:r>
      <w:r>
        <w:t>ệu phù hợp với ứng dụng</w:t>
      </w:r>
      <w:r w:rsidRPr="00EF78A8">
        <w:t>.</w:t>
      </w:r>
    </w:p>
    <w:p w14:paraId="224F1835" w14:textId="7FD0C88D" w:rsidR="00CC192A" w:rsidRPr="00EF78A8" w:rsidRDefault="00CC192A" w:rsidP="00AC4815">
      <w:pPr>
        <w:spacing w:before="60" w:after="60"/>
        <w:ind w:firstLine="567"/>
        <w:rPr>
          <w:sz w:val="24"/>
        </w:rPr>
      </w:pPr>
      <w:r w:rsidRPr="00EF78A8">
        <w:t>Lavarel là framework được trang bị API sạch trên thư viện </w:t>
      </w:r>
      <w:r w:rsidRPr="00EF78A8">
        <w:rPr>
          <w:rStyle w:val="Strong"/>
          <w:b w:val="0"/>
        </w:rPr>
        <w:t>SwiftMailer</w:t>
      </w:r>
      <w:r w:rsidRPr="00EF78A8">
        <w:t>, do đó, có thể gửi thư qua các dịch vụ dựa trên nền tảng đám mây hoặc local.</w:t>
      </w:r>
    </w:p>
    <w:p w14:paraId="4F607036" w14:textId="382F7C08" w:rsidR="00CC192A" w:rsidRDefault="00CC192A" w:rsidP="00AC4815">
      <w:pPr>
        <w:spacing w:before="60" w:after="60"/>
      </w:pPr>
      <w:r w:rsidRPr="00EF78A8">
        <w:t xml:space="preserve">Laravel hỗ trợ hiệu quả cho việc tạo lập website hay các dự án lớn trong thời gian ngắn. </w:t>
      </w:r>
    </w:p>
    <w:p w14:paraId="355EA35F" w14:textId="77777777" w:rsidR="006B6D6A" w:rsidRPr="006B6D6A" w:rsidRDefault="006B6D6A" w:rsidP="00AC4815">
      <w:pPr>
        <w:spacing w:before="60" w:after="60"/>
        <w:ind w:firstLine="720"/>
        <w:rPr>
          <w:szCs w:val="28"/>
        </w:rPr>
      </w:pPr>
      <w:r w:rsidRPr="006B6D6A">
        <w:rPr>
          <w:szCs w:val="28"/>
        </w:rPr>
        <w:t>Laravel sử dụng Blade Template Engine. Rất nhẹ nhàng và hữu dụng. Chỉ cần có 1 trang master template sẽ được sử dụng và kế thừa từ các file template con.</w:t>
      </w:r>
    </w:p>
    <w:p w14:paraId="0AAE3108" w14:textId="555E7CCC" w:rsidR="006B6D6A" w:rsidRPr="006B6D6A" w:rsidRDefault="006B6D6A" w:rsidP="00AC4815">
      <w:pPr>
        <w:spacing w:before="60" w:after="60"/>
        <w:ind w:firstLine="720"/>
        <w:rPr>
          <w:szCs w:val="28"/>
        </w:rPr>
      </w:pPr>
      <w:r w:rsidRPr="006B6D6A">
        <w:rPr>
          <w:szCs w:val="28"/>
        </w:rPr>
        <w:t>Laravel hỗ trợ nhiều cách viết để ngắn gọn nhất có thể và nhiều cách viết khác nhau như Fluent Query Builder (trình tạo truy vấn) và Eloquent (tài hùng biện). Cực kỳ ngắn gọn – dễ quản lý và hữu dụng. Hỗ trợ sẵn các hàm để tìm dữ liệu, nạp dữ liệu, đếm dòng ,… Laravel hỗ trợ tương tác với cơ sở dữ</w:t>
      </w:r>
      <w:r w:rsidR="00FA032A">
        <w:rPr>
          <w:szCs w:val="28"/>
        </w:rPr>
        <w:t xml:space="preserve"> </w:t>
      </w:r>
      <w:r w:rsidRPr="006B6D6A">
        <w:rPr>
          <w:szCs w:val="28"/>
        </w:rPr>
        <w:t>liệu</w:t>
      </w:r>
      <w:r w:rsidR="00FA032A">
        <w:rPr>
          <w:szCs w:val="28"/>
        </w:rPr>
        <w:t xml:space="preserve"> </w:t>
      </w:r>
      <w:r w:rsidRPr="006B6D6A">
        <w:rPr>
          <w:szCs w:val="28"/>
        </w:rPr>
        <w:t>như</w:t>
      </w:r>
      <w:r w:rsidR="00FA032A">
        <w:rPr>
          <w:szCs w:val="28"/>
        </w:rPr>
        <w:t xml:space="preserve"> </w:t>
      </w:r>
      <w:r w:rsidRPr="006B6D6A">
        <w:rPr>
          <w:szCs w:val="28"/>
        </w:rPr>
        <w:t>tạo</w:t>
      </w:r>
      <w:r w:rsidR="00FA032A">
        <w:rPr>
          <w:szCs w:val="28"/>
        </w:rPr>
        <w:t xml:space="preserve"> </w:t>
      </w:r>
      <w:r w:rsidRPr="006B6D6A">
        <w:rPr>
          <w:szCs w:val="28"/>
        </w:rPr>
        <w:t>cơ</w:t>
      </w:r>
      <w:r w:rsidR="00FA032A">
        <w:rPr>
          <w:szCs w:val="28"/>
        </w:rPr>
        <w:t xml:space="preserve"> </w:t>
      </w:r>
      <w:r w:rsidRPr="006B6D6A">
        <w:rPr>
          <w:szCs w:val="28"/>
        </w:rPr>
        <w:t>sở</w:t>
      </w:r>
      <w:r w:rsidR="00FA032A">
        <w:rPr>
          <w:szCs w:val="28"/>
        </w:rPr>
        <w:t xml:space="preserve"> </w:t>
      </w:r>
      <w:r w:rsidRPr="006B6D6A">
        <w:rPr>
          <w:szCs w:val="28"/>
        </w:rPr>
        <w:t>dữ</w:t>
      </w:r>
      <w:r w:rsidR="00FA032A">
        <w:rPr>
          <w:szCs w:val="28"/>
        </w:rPr>
        <w:t xml:space="preserve"> </w:t>
      </w:r>
      <w:r w:rsidRPr="006B6D6A">
        <w:rPr>
          <w:szCs w:val="28"/>
        </w:rPr>
        <w:t>liệu,</w:t>
      </w:r>
      <w:r w:rsidR="00FA032A">
        <w:rPr>
          <w:szCs w:val="28"/>
        </w:rPr>
        <w:t xml:space="preserve"> </w:t>
      </w:r>
      <w:r w:rsidRPr="006B6D6A">
        <w:rPr>
          <w:szCs w:val="28"/>
        </w:rPr>
        <w:t>tạo</w:t>
      </w:r>
      <w:r w:rsidR="00FA032A">
        <w:rPr>
          <w:szCs w:val="28"/>
        </w:rPr>
        <w:t xml:space="preserve"> </w:t>
      </w:r>
      <w:r w:rsidRPr="006B6D6A">
        <w:rPr>
          <w:szCs w:val="28"/>
        </w:rPr>
        <w:t>bảng,</w:t>
      </w:r>
      <w:r w:rsidR="00FA032A">
        <w:rPr>
          <w:szCs w:val="28"/>
        </w:rPr>
        <w:t xml:space="preserve"> </w:t>
      </w:r>
      <w:r w:rsidRPr="006B6D6A">
        <w:rPr>
          <w:szCs w:val="28"/>
        </w:rPr>
        <w:t>chỉnh</w:t>
      </w:r>
      <w:r w:rsidR="00FA032A">
        <w:rPr>
          <w:szCs w:val="28"/>
        </w:rPr>
        <w:t xml:space="preserve"> </w:t>
      </w:r>
      <w:r w:rsidRPr="006B6D6A">
        <w:rPr>
          <w:szCs w:val="28"/>
        </w:rPr>
        <w:t>sửa</w:t>
      </w:r>
      <w:r w:rsidR="00FA032A">
        <w:rPr>
          <w:szCs w:val="28"/>
        </w:rPr>
        <w:t xml:space="preserve"> </w:t>
      </w:r>
      <w:r w:rsidRPr="006B6D6A">
        <w:rPr>
          <w:szCs w:val="28"/>
        </w:rPr>
        <w:t>bảng,</w:t>
      </w:r>
      <w:r w:rsidR="00FA032A">
        <w:rPr>
          <w:szCs w:val="28"/>
        </w:rPr>
        <w:t xml:space="preserve"> </w:t>
      </w:r>
      <w:r w:rsidRPr="006B6D6A">
        <w:rPr>
          <w:szCs w:val="28"/>
        </w:rPr>
        <w:t>insert</w:t>
      </w:r>
      <w:r w:rsidR="00FA032A">
        <w:rPr>
          <w:szCs w:val="28"/>
        </w:rPr>
        <w:t xml:space="preserve"> </w:t>
      </w:r>
      <w:r w:rsidRPr="006B6D6A">
        <w:rPr>
          <w:szCs w:val="28"/>
        </w:rPr>
        <w:t>dữ</w:t>
      </w:r>
      <w:r w:rsidR="00FA032A">
        <w:rPr>
          <w:szCs w:val="28"/>
        </w:rPr>
        <w:t xml:space="preserve"> </w:t>
      </w:r>
      <w:r w:rsidRPr="006B6D6A">
        <w:rPr>
          <w:szCs w:val="28"/>
        </w:rPr>
        <w:t>liệu… thông qua Schema Builder (trình tạo giản đồ).</w:t>
      </w:r>
    </w:p>
    <w:p w14:paraId="579BB840" w14:textId="13F9A28B" w:rsidR="006B6D6A" w:rsidRPr="006B6D6A" w:rsidRDefault="006B6D6A" w:rsidP="00AC4815">
      <w:pPr>
        <w:spacing w:before="60" w:after="60"/>
        <w:ind w:firstLine="720"/>
        <w:rPr>
          <w:szCs w:val="28"/>
        </w:rPr>
      </w:pPr>
      <w:r w:rsidRPr="006B6D6A">
        <w:rPr>
          <w:szCs w:val="28"/>
        </w:rPr>
        <w:t>Route trong</w:t>
      </w:r>
      <w:r w:rsidR="00FA032A">
        <w:rPr>
          <w:szCs w:val="28"/>
        </w:rPr>
        <w:t xml:space="preserve"> </w:t>
      </w:r>
      <w:r w:rsidRPr="006B6D6A">
        <w:rPr>
          <w:szCs w:val="28"/>
        </w:rPr>
        <w:t>Laravel, có</w:t>
      </w:r>
      <w:r w:rsidR="00FA032A">
        <w:rPr>
          <w:szCs w:val="28"/>
        </w:rPr>
        <w:t xml:space="preserve"> </w:t>
      </w:r>
      <w:r w:rsidRPr="006B6D6A">
        <w:rPr>
          <w:szCs w:val="28"/>
        </w:rPr>
        <w:t>thể nhóm các rule (quy định) lại với nhau, các rule con nằm trong rule mẹ sẽ chịu ảnh hưởng.</w:t>
      </w:r>
      <w:r w:rsidR="00FA032A">
        <w:rPr>
          <w:szCs w:val="28"/>
        </w:rPr>
        <w:t xml:space="preserve"> </w:t>
      </w:r>
    </w:p>
    <w:p w14:paraId="0BF85FDF" w14:textId="77777777" w:rsidR="006B6D6A" w:rsidRDefault="006B6D6A" w:rsidP="00AC4815">
      <w:pPr>
        <w:spacing w:before="60" w:after="60"/>
        <w:rPr>
          <w:szCs w:val="28"/>
          <w:lang w:val="en-US"/>
        </w:rPr>
      </w:pPr>
      <w:r>
        <w:rPr>
          <w:szCs w:val="28"/>
          <w:lang w:val="en-US"/>
        </w:rPr>
        <w:lastRenderedPageBreak/>
        <w:t>Ví dụ</w:t>
      </w:r>
    </w:p>
    <w:p w14:paraId="5282A1B6" w14:textId="77777777" w:rsidR="006B6D6A" w:rsidRDefault="006B6D6A" w:rsidP="00AC4815">
      <w:pPr>
        <w:spacing w:before="60" w:after="60"/>
        <w:rPr>
          <w:szCs w:val="28"/>
        </w:rPr>
      </w:pPr>
      <w:r w:rsidRPr="00D84A62">
        <w:rPr>
          <w:szCs w:val="28"/>
        </w:rPr>
        <w:t>Route::group(array(‘before’=&gt;’auth’),function(){</w:t>
      </w:r>
    </w:p>
    <w:p w14:paraId="7882A9B1" w14:textId="77777777" w:rsidR="006B6D6A" w:rsidRDefault="006B6D6A" w:rsidP="00AC4815">
      <w:pPr>
        <w:spacing w:before="60" w:after="60"/>
        <w:ind w:firstLine="720"/>
        <w:rPr>
          <w:szCs w:val="28"/>
        </w:rPr>
      </w:pPr>
      <w:r w:rsidRPr="00D84A62">
        <w:rPr>
          <w:szCs w:val="28"/>
        </w:rPr>
        <w:t>Route::get(‘admin/contacts’,’AdminController@contacts’);</w:t>
      </w:r>
    </w:p>
    <w:p w14:paraId="47B4DEB1" w14:textId="77777777" w:rsidR="006B6D6A" w:rsidRDefault="006B6D6A" w:rsidP="00AC4815">
      <w:pPr>
        <w:spacing w:before="60" w:after="60"/>
        <w:ind w:firstLine="720"/>
        <w:rPr>
          <w:szCs w:val="28"/>
        </w:rPr>
      </w:pPr>
      <w:r w:rsidRPr="00D84A62">
        <w:rPr>
          <w:szCs w:val="28"/>
        </w:rPr>
        <w:t>Route::get(‘admin/deletessh’,’AdminController@deletessh’);</w:t>
      </w:r>
    </w:p>
    <w:p w14:paraId="00CFFBA7" w14:textId="77777777" w:rsidR="006B6D6A" w:rsidRDefault="006B6D6A" w:rsidP="00AC4815">
      <w:pPr>
        <w:spacing w:before="60" w:after="60"/>
        <w:ind w:firstLine="720"/>
        <w:rPr>
          <w:szCs w:val="28"/>
        </w:rPr>
      </w:pPr>
      <w:r w:rsidRPr="00D84A62">
        <w:rPr>
          <w:szCs w:val="28"/>
        </w:rPr>
        <w:t>Route::post(‘admin/deletessh’,’AdminController@dodel’);</w:t>
      </w:r>
    </w:p>
    <w:p w14:paraId="45F5F6DB" w14:textId="77777777" w:rsidR="006B6D6A" w:rsidRDefault="006B6D6A" w:rsidP="00AC4815">
      <w:pPr>
        <w:spacing w:before="60" w:after="60"/>
        <w:ind w:firstLine="720"/>
        <w:rPr>
          <w:szCs w:val="28"/>
        </w:rPr>
      </w:pPr>
      <w:r w:rsidRPr="00D84A62">
        <w:rPr>
          <w:szCs w:val="28"/>
        </w:rPr>
        <w:t>Route::get(‘admin/viewcontact/{id}’,’AdminController@viewcontact’);</w:t>
      </w:r>
    </w:p>
    <w:p w14:paraId="080C0A74" w14:textId="77777777" w:rsidR="006B6D6A" w:rsidRDefault="006B6D6A" w:rsidP="00AC4815">
      <w:pPr>
        <w:spacing w:before="60" w:after="60"/>
        <w:rPr>
          <w:szCs w:val="28"/>
        </w:rPr>
      </w:pPr>
      <w:r w:rsidRPr="00D84A62">
        <w:rPr>
          <w:szCs w:val="28"/>
        </w:rPr>
        <w:t>}</w:t>
      </w:r>
    </w:p>
    <w:p w14:paraId="50F9A961" w14:textId="77777777" w:rsidR="006B6D6A" w:rsidRPr="006B6D6A" w:rsidRDefault="006B6D6A" w:rsidP="00AC4815">
      <w:pPr>
        <w:spacing w:before="60" w:after="60"/>
        <w:ind w:firstLine="720"/>
        <w:rPr>
          <w:szCs w:val="28"/>
        </w:rPr>
      </w:pPr>
      <w:r w:rsidRPr="006B6D6A">
        <w:rPr>
          <w:szCs w:val="28"/>
        </w:rPr>
        <w:t>Có thể thấy các rule con bên trong trước khi được thực thi sẽ phải chạy qua rule mẹ để kiểm tra, nếu thỏa mãn mới thực thi.</w:t>
      </w:r>
    </w:p>
    <w:p w14:paraId="10B61C0C" w14:textId="4F17BB29" w:rsidR="006B6D6A" w:rsidRPr="006B6D6A" w:rsidRDefault="006B6D6A" w:rsidP="00AC4815">
      <w:pPr>
        <w:spacing w:before="60" w:after="60"/>
        <w:ind w:firstLine="720"/>
        <w:rPr>
          <w:szCs w:val="28"/>
        </w:rPr>
      </w:pPr>
      <w:r w:rsidRPr="006B6D6A">
        <w:rPr>
          <w:szCs w:val="28"/>
        </w:rPr>
        <w:t>Laravel được phát hành theo giấy phép MIT, với source code được lưu trữ tại Github nên dễ dàng tìm kiếm và lấy code</w:t>
      </w:r>
    </w:p>
    <w:p w14:paraId="21F3D1C1" w14:textId="06A6214E" w:rsidR="006B6D6A" w:rsidRPr="006B6D6A" w:rsidRDefault="00CC192A" w:rsidP="00AC4815">
      <w:pPr>
        <w:spacing w:before="60" w:after="60"/>
        <w:ind w:firstLine="720"/>
      </w:pPr>
      <w:r w:rsidRPr="00EF78A8">
        <w:rPr>
          <w:rStyle w:val="Strong"/>
          <w:b w:val="0"/>
        </w:rPr>
        <w:t>Laravel </w:t>
      </w:r>
      <w:r w:rsidRPr="00EF78A8">
        <w:t>được đón nhận và trở nên sử dụng phổ biến vì nó rất d</w:t>
      </w:r>
      <w:r>
        <w:rPr>
          <w:lang w:val="en-US"/>
        </w:rPr>
        <w:t>ễ</w:t>
      </w:r>
      <w:r w:rsidRPr="00EF78A8">
        <w:t xml:space="preserve"> sử dụ</w:t>
      </w:r>
      <w:r w:rsidR="00C70A1A">
        <w:t xml:space="preserve">ng. Thường chỉ mất vài giờ, </w:t>
      </w:r>
      <w:r w:rsidRPr="00EF78A8">
        <w:t>có thể bắt đầu thực hiện một dự án nhỏ với vốn kiến thức cơ bản nhất về lập trình với PHP.</w:t>
      </w:r>
    </w:p>
    <w:p w14:paraId="6C1CA7EF" w14:textId="0117BBD2" w:rsidR="00A62C46" w:rsidRPr="00A62C46" w:rsidRDefault="00CC192A" w:rsidP="00AC4815">
      <w:pPr>
        <w:spacing w:before="60" w:after="60"/>
        <w:ind w:firstLine="720"/>
        <w:rPr>
          <w:lang w:val="en-US"/>
        </w:rPr>
      </w:pPr>
      <w:r>
        <w:t xml:space="preserve">Laravel cung cấp sẵn </w:t>
      </w:r>
      <w:r w:rsidRPr="00EF78A8">
        <w:t>các tính năng bảo mật mạnh mẽ để người dùng hoàn toàn tập trung vào vi</w:t>
      </w:r>
      <w:r w:rsidR="00A62C46">
        <w:t>ệc phát triển sản phẩm của mình</w:t>
      </w:r>
      <w:r w:rsidR="00A62C46">
        <w:rPr>
          <w:lang w:val="en-US"/>
        </w:rPr>
        <w:t>.</w:t>
      </w:r>
    </w:p>
    <w:p w14:paraId="60BEFBE8" w14:textId="34C09C69" w:rsidR="00000BC2" w:rsidRPr="00000BC2" w:rsidRDefault="00CC192A" w:rsidP="00AC4815">
      <w:pPr>
        <w:pStyle w:val="ListParagraph"/>
        <w:numPr>
          <w:ilvl w:val="2"/>
          <w:numId w:val="4"/>
        </w:numPr>
        <w:spacing w:before="60" w:after="60" w:line="312" w:lineRule="auto"/>
        <w:rPr>
          <w:rFonts w:ascii="Times New Roman" w:hAnsi="Times New Roman"/>
          <w:b/>
          <w:sz w:val="28"/>
          <w:szCs w:val="28"/>
        </w:rPr>
      </w:pPr>
      <w:r>
        <w:rPr>
          <w:rFonts w:ascii="Times New Roman" w:hAnsi="Times New Roman"/>
          <w:b/>
          <w:sz w:val="28"/>
          <w:szCs w:val="28"/>
          <w:lang w:val="en-US"/>
        </w:rPr>
        <w:t>Nhược điểm của Laravel</w:t>
      </w:r>
    </w:p>
    <w:p w14:paraId="611996FE" w14:textId="77777777" w:rsidR="00D84A62" w:rsidRPr="00806564" w:rsidRDefault="00D84A62" w:rsidP="00AC4815">
      <w:pPr>
        <w:spacing w:before="60" w:after="60"/>
        <w:ind w:firstLine="720"/>
        <w:rPr>
          <w:szCs w:val="28"/>
        </w:rPr>
      </w:pPr>
      <w:r w:rsidRPr="00806564">
        <w:rPr>
          <w:szCs w:val="28"/>
        </w:rPr>
        <w:t>Laravel chưa có nhiều tài liệu tiếng việt nên gặp rất nhiều khó khăn trong việc học hỏi và tìm kiếm code, tìm kiếm cách sửa lỗi khi có lỗi trong quá trình code.</w:t>
      </w:r>
    </w:p>
    <w:p w14:paraId="7FED4875" w14:textId="4AE4950B" w:rsidR="00C70A1A" w:rsidRPr="00A62C46" w:rsidRDefault="00D84A62" w:rsidP="00AC4815">
      <w:pPr>
        <w:spacing w:before="60" w:after="60"/>
        <w:ind w:firstLine="720"/>
        <w:rPr>
          <w:szCs w:val="28"/>
        </w:rPr>
      </w:pPr>
      <w:r w:rsidRPr="00806564">
        <w:rPr>
          <w:szCs w:val="28"/>
        </w:rPr>
        <w:t>Laravel thực hiện điều hướng hoàn toàn qua route. Tại đây người lập trình có thể làm tất cả các việc mà ngay cả Models và Controller đảm nhận theo mô hì</w:t>
      </w:r>
      <w:r w:rsidR="003A543F">
        <w:rPr>
          <w:szCs w:val="28"/>
        </w:rPr>
        <w:t xml:space="preserve">nh MVC rất tiện. Bên cạnh đó </w:t>
      </w:r>
      <w:r w:rsidRPr="00806564">
        <w:rPr>
          <w:szCs w:val="28"/>
        </w:rPr>
        <w:t xml:space="preserve">khi đưa </w:t>
      </w:r>
      <w:r w:rsidR="003A543F">
        <w:rPr>
          <w:szCs w:val="28"/>
        </w:rPr>
        <w:t xml:space="preserve">vào làm </w:t>
      </w:r>
      <w:r w:rsidRPr="00806564">
        <w:rPr>
          <w:szCs w:val="28"/>
        </w:rPr>
        <w:t>việc nhóm rất có</w:t>
      </w:r>
      <w:r w:rsidR="00FA032A">
        <w:rPr>
          <w:szCs w:val="28"/>
        </w:rPr>
        <w:t xml:space="preserve"> </w:t>
      </w:r>
      <w:r w:rsidRPr="00806564">
        <w:rPr>
          <w:szCs w:val="28"/>
        </w:rPr>
        <w:t>khả năng xảy ra tranh trấp Laravel khi có lỗi ở route thì toàn bộ hệ thống sẽ bị lỗi và ngừng hoạt động.</w:t>
      </w:r>
    </w:p>
    <w:p w14:paraId="48BE5585" w14:textId="399A49CB" w:rsidR="00000BC2" w:rsidRDefault="00000BC2" w:rsidP="00AC4815">
      <w:pPr>
        <w:pStyle w:val="ListParagraph"/>
        <w:numPr>
          <w:ilvl w:val="2"/>
          <w:numId w:val="4"/>
        </w:numPr>
        <w:spacing w:before="60" w:after="60" w:line="312" w:lineRule="auto"/>
        <w:rPr>
          <w:rFonts w:ascii="Times New Roman" w:hAnsi="Times New Roman"/>
          <w:b/>
          <w:sz w:val="28"/>
          <w:szCs w:val="28"/>
        </w:rPr>
      </w:pPr>
      <w:r w:rsidRPr="00000BC2">
        <w:rPr>
          <w:rFonts w:ascii="Times New Roman" w:hAnsi="Times New Roman"/>
          <w:b/>
          <w:sz w:val="28"/>
          <w:szCs w:val="28"/>
        </w:rPr>
        <w:t>Lý do lựa chọn Laravel</w:t>
      </w:r>
    </w:p>
    <w:p w14:paraId="41838143" w14:textId="02E23D31" w:rsidR="00A62C46" w:rsidRDefault="00A62C46" w:rsidP="00AC4815">
      <w:pPr>
        <w:spacing w:before="60" w:after="60"/>
        <w:ind w:firstLine="720"/>
        <w:rPr>
          <w:szCs w:val="28"/>
          <w:lang w:val="en-US"/>
        </w:rPr>
      </w:pPr>
      <w:r>
        <w:rPr>
          <w:szCs w:val="28"/>
        </w:rPr>
        <w:t xml:space="preserve">Với những tính năng </w:t>
      </w:r>
      <w:r w:rsidR="00000BC2" w:rsidRPr="00000BC2">
        <w:rPr>
          <w:szCs w:val="28"/>
        </w:rPr>
        <w:t>nổi</w:t>
      </w:r>
      <w:r>
        <w:rPr>
          <w:szCs w:val="28"/>
        </w:rPr>
        <w:t xml:space="preserve"> bật của Laravel bao gồm cú pháp dễ </w:t>
      </w:r>
      <w:r w:rsidR="00C70A1A">
        <w:rPr>
          <w:szCs w:val="28"/>
        </w:rPr>
        <w:t>hiểu</w:t>
      </w:r>
      <w:r w:rsidR="00FA032A">
        <w:rPr>
          <w:szCs w:val="28"/>
          <w:lang w:val="en-US"/>
        </w:rPr>
        <w:t xml:space="preserve"> </w:t>
      </w:r>
      <w:r>
        <w:rPr>
          <w:szCs w:val="28"/>
        </w:rPr>
        <w:t xml:space="preserve">rõ ràng, một hệ thống đóng gói modular (khối </w:t>
      </w:r>
      <w:r w:rsidR="00000BC2" w:rsidRPr="00000BC2">
        <w:rPr>
          <w:szCs w:val="28"/>
        </w:rPr>
        <w:t>kế</w:t>
      </w:r>
      <w:r>
        <w:rPr>
          <w:szCs w:val="28"/>
        </w:rPr>
        <w:t>t cấu) và quản lý gói phụ</w:t>
      </w:r>
      <w:r w:rsidR="00000BC2" w:rsidRPr="00000BC2">
        <w:rPr>
          <w:szCs w:val="28"/>
        </w:rPr>
        <w:t xml:space="preserve"> thuộc, nhiều cách khác nhau để truy cập vào các cơ sở dữ liệu quan hệ, nhiều tiện ích khác nhau hỗ trợ việc triển khai vào bảo trì ứng dụng, Laravel đã bắt đầu được</w:t>
      </w:r>
      <w:r w:rsidR="00D84A62">
        <w:rPr>
          <w:szCs w:val="28"/>
          <w:lang w:val="en-US"/>
        </w:rPr>
        <w:t xml:space="preserve"> </w:t>
      </w:r>
      <w:r w:rsidR="00D84A62" w:rsidRPr="00D84A62">
        <w:rPr>
          <w:szCs w:val="28"/>
          <w:lang w:val="en-US"/>
        </w:rPr>
        <w:t xml:space="preserve">nhiều lập trình viên Việt Nam hướng tới với những khả năng mà nó đem lại. </w:t>
      </w:r>
    </w:p>
    <w:p w14:paraId="6F0DBDC5" w14:textId="465E8D55" w:rsidR="00000BC2" w:rsidRPr="00D84A62" w:rsidRDefault="00A62C46" w:rsidP="00AC4815">
      <w:pPr>
        <w:spacing w:before="60" w:after="60"/>
        <w:ind w:firstLine="720"/>
        <w:rPr>
          <w:szCs w:val="28"/>
          <w:lang w:val="en-US"/>
        </w:rPr>
      </w:pPr>
      <w:r>
        <w:rPr>
          <w:szCs w:val="28"/>
          <w:lang w:val="en-US"/>
        </w:rPr>
        <w:lastRenderedPageBreak/>
        <w:t xml:space="preserve">Cũng như các Framework khác, Laravel cho phép xây dựng bộ thư </w:t>
      </w:r>
      <w:r w:rsidR="00D84A62" w:rsidRPr="00D84A62">
        <w:rPr>
          <w:szCs w:val="28"/>
          <w:lang w:val="en-US"/>
        </w:rPr>
        <w:t>viện riêng và cho phép bất cứ đâu trong hệ thống có thể gọi tới và sử dụng</w:t>
      </w:r>
      <w:r w:rsidR="0085398B">
        <w:rPr>
          <w:szCs w:val="28"/>
          <w:lang w:val="en-US"/>
        </w:rPr>
        <w:t xml:space="preserve"> thuận </w:t>
      </w:r>
      <w:r w:rsidR="003A543F">
        <w:rPr>
          <w:szCs w:val="28"/>
          <w:lang w:val="en-US"/>
        </w:rPr>
        <w:t>tiện cho việc lập trình</w:t>
      </w:r>
      <w:r w:rsidR="00D84A62" w:rsidRPr="00D84A62">
        <w:rPr>
          <w:szCs w:val="28"/>
          <w:lang w:val="en-US"/>
        </w:rPr>
        <w:t xml:space="preserve">. Những đặc điểm quan trọng này là cơ sở để phát triển ứng dụng lựa chọn Laravel làm công cụ chung để xây dựng hệ thống quản lý </w:t>
      </w:r>
      <w:r w:rsidR="00BD0240">
        <w:rPr>
          <w:szCs w:val="28"/>
          <w:lang w:val="en-US"/>
        </w:rPr>
        <w:t>và tra cứu danh mục</w:t>
      </w:r>
      <w:r w:rsidR="005F2734">
        <w:rPr>
          <w:szCs w:val="28"/>
          <w:lang w:val="en-US"/>
        </w:rPr>
        <w:t xml:space="preserve"> các công trình nghiên cứu khoa học</w:t>
      </w:r>
    </w:p>
    <w:p w14:paraId="62CF8E2D" w14:textId="77777777" w:rsidR="007123F6" w:rsidRDefault="007123F6" w:rsidP="00AC4815">
      <w:pPr>
        <w:pStyle w:val="Heading2"/>
        <w:spacing w:before="60" w:after="60" w:line="312" w:lineRule="auto"/>
      </w:pPr>
      <w:r w:rsidRPr="007123F6">
        <w:t>CÀI ĐẶT</w:t>
      </w:r>
    </w:p>
    <w:p w14:paraId="4F8E3335" w14:textId="77777777" w:rsidR="00570CAF" w:rsidRDefault="007123F6" w:rsidP="00AC4815">
      <w:pPr>
        <w:pStyle w:val="ListParagraph"/>
        <w:numPr>
          <w:ilvl w:val="2"/>
          <w:numId w:val="4"/>
        </w:numPr>
        <w:spacing w:before="60" w:after="60" w:line="312" w:lineRule="auto"/>
        <w:rPr>
          <w:rFonts w:ascii="Times New Roman" w:hAnsi="Times New Roman"/>
          <w:b/>
          <w:sz w:val="28"/>
          <w:szCs w:val="28"/>
        </w:rPr>
      </w:pPr>
      <w:r w:rsidRPr="007123F6">
        <w:rPr>
          <w:rFonts w:ascii="Times New Roman" w:hAnsi="Times New Roman"/>
          <w:b/>
          <w:sz w:val="28"/>
          <w:szCs w:val="28"/>
        </w:rPr>
        <w:t>Yêu cầu hệ thống.</w:t>
      </w:r>
    </w:p>
    <w:p w14:paraId="1D4F5072" w14:textId="6F298E1A" w:rsidR="001A5413" w:rsidRPr="006E711A" w:rsidRDefault="00AC77B1" w:rsidP="00AC4815">
      <w:pPr>
        <w:spacing w:before="60" w:after="60"/>
        <w:ind w:firstLine="720"/>
        <w:rPr>
          <w:szCs w:val="28"/>
        </w:rPr>
      </w:pPr>
      <w:r>
        <w:rPr>
          <w:szCs w:val="28"/>
          <w:lang w:val="en-US"/>
        </w:rPr>
        <w:t xml:space="preserve">Cũng như các yêu cầu cơ bản của </w:t>
      </w:r>
      <w:r w:rsidR="00CC4AE9" w:rsidRPr="00570CAF">
        <w:rPr>
          <w:b/>
          <w:szCs w:val="28"/>
        </w:rPr>
        <w:t>LARAVEL</w:t>
      </w:r>
      <w:r w:rsidR="00CC4AE9">
        <w:rPr>
          <w:rStyle w:val="CommentReference"/>
        </w:rPr>
        <w:commentReference w:id="39"/>
      </w:r>
      <w:r w:rsidR="00CC4AE9">
        <w:rPr>
          <w:b/>
          <w:szCs w:val="28"/>
          <w:lang w:val="en-US"/>
        </w:rPr>
        <w:t xml:space="preserve"> </w:t>
      </w:r>
      <w:r w:rsidRPr="00570CAF">
        <w:rPr>
          <w:b/>
          <w:szCs w:val="28"/>
        </w:rPr>
        <w:t>FRAMEWORK</w:t>
      </w:r>
      <w:r>
        <w:rPr>
          <w:b/>
          <w:szCs w:val="28"/>
          <w:lang w:val="en-US"/>
        </w:rPr>
        <w:t>.</w:t>
      </w:r>
      <w:r w:rsidRPr="006E711A">
        <w:rPr>
          <w:szCs w:val="28"/>
        </w:rPr>
        <w:t xml:space="preserve"> </w:t>
      </w:r>
      <w:r w:rsidR="001A5413" w:rsidRPr="006E711A">
        <w:rPr>
          <w:szCs w:val="28"/>
        </w:rPr>
        <w:t>Trước tiên khi cài đặt Laravel, cần phải đảm bảo rằng Apache, PHP, MySQL đã được cài đặt. Để có thể cài Laravel, yêu cầu bắt buộc như sau:</w:t>
      </w:r>
    </w:p>
    <w:p w14:paraId="06CDF73D" w14:textId="77777777" w:rsidR="001A5413" w:rsidRDefault="001A5413" w:rsidP="00AC4815">
      <w:pPr>
        <w:pStyle w:val="ListParagraph"/>
        <w:numPr>
          <w:ilvl w:val="0"/>
          <w:numId w:val="3"/>
        </w:numPr>
        <w:spacing w:before="60" w:after="60" w:line="312" w:lineRule="auto"/>
        <w:rPr>
          <w:rFonts w:ascii="Times New Roman" w:hAnsi="Times New Roman"/>
          <w:sz w:val="28"/>
          <w:szCs w:val="28"/>
        </w:rPr>
      </w:pPr>
      <w:r>
        <w:rPr>
          <w:rFonts w:ascii="Times New Roman" w:hAnsi="Times New Roman"/>
          <w:sz w:val="28"/>
          <w:szCs w:val="28"/>
        </w:rPr>
        <w:t>PHP &gt;=5.5.9</w:t>
      </w:r>
    </w:p>
    <w:p w14:paraId="2692A020" w14:textId="77777777" w:rsidR="001A5413" w:rsidRDefault="001A5413" w:rsidP="00AC4815">
      <w:pPr>
        <w:pStyle w:val="ListParagraph"/>
        <w:numPr>
          <w:ilvl w:val="0"/>
          <w:numId w:val="3"/>
        </w:numPr>
        <w:spacing w:before="60" w:after="60" w:line="312" w:lineRule="auto"/>
        <w:rPr>
          <w:rFonts w:ascii="Times New Roman" w:hAnsi="Times New Roman"/>
          <w:sz w:val="28"/>
          <w:szCs w:val="28"/>
        </w:rPr>
      </w:pPr>
      <w:r>
        <w:rPr>
          <w:rFonts w:ascii="Times New Roman" w:hAnsi="Times New Roman"/>
          <w:sz w:val="28"/>
          <w:szCs w:val="28"/>
        </w:rPr>
        <w:t>OpenSSL PHP Extension</w:t>
      </w:r>
    </w:p>
    <w:p w14:paraId="6215B19B" w14:textId="77777777" w:rsidR="001A5413" w:rsidRDefault="001A5413" w:rsidP="00AC4815">
      <w:pPr>
        <w:pStyle w:val="ListParagraph"/>
        <w:numPr>
          <w:ilvl w:val="0"/>
          <w:numId w:val="3"/>
        </w:numPr>
        <w:spacing w:before="60" w:after="60" w:line="312" w:lineRule="auto"/>
        <w:rPr>
          <w:rFonts w:ascii="Times New Roman" w:hAnsi="Times New Roman"/>
          <w:sz w:val="28"/>
          <w:szCs w:val="28"/>
        </w:rPr>
      </w:pPr>
      <w:r>
        <w:rPr>
          <w:rFonts w:ascii="Times New Roman" w:hAnsi="Times New Roman"/>
          <w:sz w:val="28"/>
          <w:szCs w:val="28"/>
        </w:rPr>
        <w:t>PDO PHP Extension</w:t>
      </w:r>
    </w:p>
    <w:p w14:paraId="754B7A2C" w14:textId="77777777" w:rsidR="001A5413" w:rsidRDefault="001A5413" w:rsidP="00AC4815">
      <w:pPr>
        <w:pStyle w:val="ListParagraph"/>
        <w:numPr>
          <w:ilvl w:val="0"/>
          <w:numId w:val="3"/>
        </w:numPr>
        <w:spacing w:before="60" w:after="60" w:line="312" w:lineRule="auto"/>
        <w:rPr>
          <w:rFonts w:ascii="Times New Roman" w:hAnsi="Times New Roman"/>
          <w:sz w:val="28"/>
          <w:szCs w:val="28"/>
        </w:rPr>
      </w:pPr>
      <w:r>
        <w:rPr>
          <w:rFonts w:ascii="Times New Roman" w:hAnsi="Times New Roman"/>
          <w:sz w:val="28"/>
          <w:szCs w:val="28"/>
        </w:rPr>
        <w:t>Mbstring PHP Extension</w:t>
      </w:r>
    </w:p>
    <w:p w14:paraId="6B9AD548" w14:textId="77777777" w:rsidR="00BE5C83" w:rsidRPr="001A5413" w:rsidRDefault="001A5413" w:rsidP="00AC4815">
      <w:pPr>
        <w:pStyle w:val="ListParagraph"/>
        <w:numPr>
          <w:ilvl w:val="0"/>
          <w:numId w:val="3"/>
        </w:numPr>
        <w:spacing w:before="60" w:after="60" w:line="312" w:lineRule="auto"/>
        <w:rPr>
          <w:rFonts w:ascii="Times New Roman" w:hAnsi="Times New Roman"/>
          <w:sz w:val="28"/>
          <w:szCs w:val="28"/>
        </w:rPr>
      </w:pPr>
      <w:r>
        <w:rPr>
          <w:rFonts w:ascii="Times New Roman" w:hAnsi="Times New Roman"/>
          <w:sz w:val="28"/>
          <w:szCs w:val="28"/>
        </w:rPr>
        <w:t>Tokenizer PHP Extension</w:t>
      </w:r>
    </w:p>
    <w:p w14:paraId="2DF50931" w14:textId="77777777" w:rsidR="007123F6" w:rsidRDefault="007123F6" w:rsidP="00AC4815">
      <w:pPr>
        <w:pStyle w:val="ListParagraph"/>
        <w:numPr>
          <w:ilvl w:val="2"/>
          <w:numId w:val="4"/>
        </w:numPr>
        <w:spacing w:before="60" w:after="60" w:line="312" w:lineRule="auto"/>
        <w:rPr>
          <w:rFonts w:ascii="Times New Roman" w:hAnsi="Times New Roman"/>
          <w:b/>
          <w:sz w:val="28"/>
          <w:szCs w:val="28"/>
        </w:rPr>
      </w:pPr>
      <w:r w:rsidRPr="007123F6">
        <w:rPr>
          <w:rFonts w:ascii="Times New Roman" w:hAnsi="Times New Roman"/>
          <w:b/>
          <w:sz w:val="28"/>
          <w:szCs w:val="28"/>
        </w:rPr>
        <w:t>Hướng dẫn cài đặt.</w:t>
      </w:r>
    </w:p>
    <w:p w14:paraId="2C6E7525" w14:textId="77777777" w:rsidR="001A5413" w:rsidRPr="001A5413" w:rsidRDefault="001A5413" w:rsidP="00AC4815">
      <w:pPr>
        <w:spacing w:before="60" w:after="60"/>
        <w:ind w:firstLine="720"/>
        <w:rPr>
          <w:color w:val="000000" w:themeColor="text1"/>
          <w:szCs w:val="28"/>
        </w:rPr>
      </w:pPr>
      <w:commentRangeStart w:id="40"/>
      <w:r w:rsidRPr="001A5413">
        <w:rPr>
          <w:color w:val="000000" w:themeColor="text1"/>
          <w:szCs w:val="28"/>
        </w:rPr>
        <w:t xml:space="preserve">Để cài Laravel, ta sẽ thực hiện theo </w:t>
      </w:r>
      <w:r w:rsidR="005F28DC">
        <w:rPr>
          <w:color w:val="000000" w:themeColor="text1"/>
          <w:szCs w:val="28"/>
          <w:lang w:val="en-US"/>
        </w:rPr>
        <w:t>các</w:t>
      </w:r>
      <w:r w:rsidRPr="001A5413">
        <w:rPr>
          <w:color w:val="000000" w:themeColor="text1"/>
          <w:szCs w:val="28"/>
        </w:rPr>
        <w:t xml:space="preserve"> bước</w:t>
      </w:r>
      <w:r w:rsidR="005F28DC">
        <w:rPr>
          <w:color w:val="000000" w:themeColor="text1"/>
          <w:szCs w:val="28"/>
          <w:lang w:val="en-US"/>
        </w:rPr>
        <w:t xml:space="preserve"> tuần tự</w:t>
      </w:r>
      <w:r w:rsidR="00222D49">
        <w:rPr>
          <w:color w:val="000000" w:themeColor="text1"/>
          <w:szCs w:val="28"/>
          <w:lang w:val="en-US"/>
        </w:rPr>
        <w:t>.</w:t>
      </w:r>
    </w:p>
    <w:p w14:paraId="2490C5D7" w14:textId="4950A2C9" w:rsidR="001A5413" w:rsidRDefault="001A5413" w:rsidP="00AC4815">
      <w:pPr>
        <w:spacing w:before="60" w:after="60"/>
        <w:rPr>
          <w:color w:val="000000" w:themeColor="text1"/>
          <w:szCs w:val="28"/>
        </w:rPr>
      </w:pPr>
      <w:r w:rsidRPr="001A5413">
        <w:rPr>
          <w:color w:val="000000" w:themeColor="text1"/>
          <w:szCs w:val="28"/>
        </w:rPr>
        <w:t xml:space="preserve">Lưu ý: </w:t>
      </w:r>
      <w:r w:rsidR="00EF7CD8" w:rsidRPr="001A5413">
        <w:rPr>
          <w:color w:val="000000" w:themeColor="text1"/>
          <w:szCs w:val="28"/>
        </w:rPr>
        <w:t xml:space="preserve">Máy </w:t>
      </w:r>
      <w:r w:rsidRPr="001A5413">
        <w:rPr>
          <w:color w:val="000000" w:themeColor="text1"/>
          <w:szCs w:val="28"/>
        </w:rPr>
        <w:t>tính phải được cài sẵn Xampp hoặc Wamp.</w:t>
      </w:r>
      <w:commentRangeEnd w:id="40"/>
      <w:r w:rsidR="007669DD">
        <w:rPr>
          <w:rStyle w:val="CommentReference"/>
        </w:rPr>
        <w:commentReference w:id="40"/>
      </w:r>
    </w:p>
    <w:p w14:paraId="30EFCFC7" w14:textId="77777777" w:rsidR="00B1782F" w:rsidRPr="00C5338B" w:rsidRDefault="00B1782F" w:rsidP="00C5338B">
      <w:pPr>
        <w:pStyle w:val="ListParagraph"/>
        <w:numPr>
          <w:ilvl w:val="0"/>
          <w:numId w:val="39"/>
        </w:numPr>
        <w:rPr>
          <w:rFonts w:ascii="Times New Roman" w:hAnsi="Times New Roman"/>
          <w:sz w:val="28"/>
          <w:szCs w:val="28"/>
          <w:lang w:val="en-US"/>
        </w:rPr>
      </w:pPr>
      <w:r w:rsidRPr="00C5338B">
        <w:rPr>
          <w:rFonts w:ascii="Times New Roman" w:hAnsi="Times New Roman"/>
          <w:sz w:val="28"/>
          <w:szCs w:val="28"/>
        </w:rPr>
        <w:t>Cách 1: Thông qua Laravel Installer</w:t>
      </w:r>
    </w:p>
    <w:p w14:paraId="7B02C0C8" w14:textId="00FEEC1E" w:rsidR="00B1782F" w:rsidRDefault="00B1782F" w:rsidP="00A92D69">
      <w:pPr>
        <w:pStyle w:val="NormalWeb"/>
        <w:shd w:val="clear" w:color="auto" w:fill="FFFFFF"/>
        <w:spacing w:before="0" w:beforeAutospacing="0" w:after="300" w:afterAutospacing="0"/>
        <w:ind w:firstLine="720"/>
        <w:rPr>
          <w:szCs w:val="28"/>
        </w:rPr>
      </w:pPr>
      <w:r w:rsidRPr="00B1782F">
        <w:rPr>
          <w:szCs w:val="28"/>
        </w:rPr>
        <w:t>Đây là một thư viện của </w:t>
      </w:r>
      <w:r w:rsidRPr="00A92D69">
        <w:rPr>
          <w:rStyle w:val="Strong"/>
          <w:b w:val="0"/>
          <w:szCs w:val="28"/>
        </w:rPr>
        <w:t>Laravel</w:t>
      </w:r>
      <w:r w:rsidRPr="00B1782F">
        <w:rPr>
          <w:rStyle w:val="Strong"/>
          <w:szCs w:val="28"/>
        </w:rPr>
        <w:t> </w:t>
      </w:r>
      <w:r w:rsidRPr="00B1782F">
        <w:rPr>
          <w:szCs w:val="28"/>
        </w:rPr>
        <w:t>viết ra giúp cài đặt </w:t>
      </w:r>
      <w:r w:rsidRPr="00A92D69">
        <w:rPr>
          <w:rStyle w:val="Strong"/>
          <w:b w:val="0"/>
          <w:szCs w:val="28"/>
        </w:rPr>
        <w:t>Laravel</w:t>
      </w:r>
      <w:r w:rsidRPr="00B1782F">
        <w:rPr>
          <w:rStyle w:val="Strong"/>
          <w:szCs w:val="28"/>
        </w:rPr>
        <w:t> </w:t>
      </w:r>
      <w:r w:rsidR="00A92D69">
        <w:rPr>
          <w:szCs w:val="28"/>
        </w:rPr>
        <w:t>bởi 1 câu lệnh duy nhất,</w:t>
      </w:r>
      <w:r w:rsidRPr="00B1782F">
        <w:rPr>
          <w:szCs w:val="28"/>
        </w:rPr>
        <w:t xml:space="preserve"> cài đặt thông qua Composer. </w:t>
      </w:r>
      <w:r>
        <w:rPr>
          <w:szCs w:val="28"/>
          <w:lang w:val="en-US"/>
        </w:rPr>
        <w:t>M</w:t>
      </w:r>
      <w:r w:rsidRPr="00B1782F">
        <w:rPr>
          <w:szCs w:val="28"/>
        </w:rPr>
        <w:t>ở Terminal (CMD hoặc Git Bash) ở bất kỳ vị trí nào và gõ dòng lệnh sau:</w:t>
      </w:r>
    </w:p>
    <w:p w14:paraId="41BFB7B4" w14:textId="4C92BA1F" w:rsidR="00A92D69" w:rsidRPr="00B1782F" w:rsidRDefault="00A92D69" w:rsidP="00A92D69">
      <w:pPr>
        <w:pStyle w:val="NormalWeb"/>
        <w:shd w:val="clear" w:color="auto" w:fill="FFFFFF"/>
        <w:spacing w:before="0" w:beforeAutospacing="0" w:after="300" w:afterAutospacing="0"/>
        <w:ind w:firstLine="720"/>
        <w:rPr>
          <w:szCs w:val="28"/>
        </w:rPr>
      </w:pPr>
      <w:r w:rsidRPr="00B1782F">
        <w:rPr>
          <w:rStyle w:val="HTMLCode"/>
          <w:rFonts w:ascii="Times New Roman" w:hAnsi="Times New Roman" w:cs="Times New Roman"/>
          <w:sz w:val="28"/>
          <w:szCs w:val="28"/>
        </w:rPr>
        <w:t>composer global require "laravel/installer"</w:t>
      </w:r>
    </w:p>
    <w:p w14:paraId="4C84D8E7" w14:textId="2659407B" w:rsidR="00B1782F" w:rsidRPr="00B1782F" w:rsidRDefault="00B1782F" w:rsidP="00B1782F">
      <w:pPr>
        <w:pStyle w:val="NormalWeb"/>
        <w:shd w:val="clear" w:color="auto" w:fill="FFFFFF"/>
        <w:spacing w:before="0" w:beforeAutospacing="0" w:after="300" w:afterAutospacing="0"/>
        <w:rPr>
          <w:szCs w:val="28"/>
        </w:rPr>
      </w:pPr>
      <w:r w:rsidRPr="00B1782F">
        <w:rPr>
          <w:szCs w:val="28"/>
        </w:rPr>
        <w:t>Khi cài đặt xong bạn cần chắc chắn rằng đường dẫn tập tin thực thi</w:t>
      </w:r>
      <w:r w:rsidR="00A92D69">
        <w:rPr>
          <w:szCs w:val="28"/>
        </w:rPr>
        <w:t xml:space="preserve"> </w:t>
      </w:r>
      <w:r w:rsidRPr="00B1782F">
        <w:rPr>
          <w:szCs w:val="28"/>
        </w:rPr>
        <w:t>của</w:t>
      </w:r>
      <w:r w:rsidR="00A92D69">
        <w:rPr>
          <w:szCs w:val="28"/>
        </w:rPr>
        <w:t xml:space="preserve"> </w:t>
      </w:r>
      <w:r w:rsidR="00A92D69">
        <w:rPr>
          <w:szCs w:val="28"/>
          <w:lang w:val="en-US"/>
        </w:rPr>
        <w:t>Composer</w:t>
      </w:r>
      <w:r w:rsidRPr="00B1782F">
        <w:rPr>
          <w:rStyle w:val="Strong"/>
          <w:szCs w:val="28"/>
        </w:rPr>
        <w:t> </w:t>
      </w:r>
      <w:r w:rsidRPr="00B1782F">
        <w:rPr>
          <w:szCs w:val="28"/>
        </w:rPr>
        <w:t>đã được thêm vào</w:t>
      </w:r>
      <w:r w:rsidRPr="00B1782F">
        <w:rPr>
          <w:rStyle w:val="Strong"/>
          <w:szCs w:val="28"/>
        </w:rPr>
        <w:t> </w:t>
      </w:r>
      <w:r w:rsidRPr="00A92D69">
        <w:rPr>
          <w:rStyle w:val="Strong"/>
          <w:b w:val="0"/>
          <w:szCs w:val="28"/>
        </w:rPr>
        <w:t>Windows Enviroment Variables Path</w:t>
      </w:r>
    </w:p>
    <w:p w14:paraId="1F81F694" w14:textId="77777777" w:rsidR="00B1782F" w:rsidRPr="00B1782F" w:rsidRDefault="00B1782F" w:rsidP="00B1782F">
      <w:pPr>
        <w:pStyle w:val="NormalWeb"/>
        <w:shd w:val="clear" w:color="auto" w:fill="FFFFFF"/>
        <w:spacing w:before="0" w:beforeAutospacing="0" w:after="300" w:afterAutospacing="0"/>
        <w:rPr>
          <w:szCs w:val="28"/>
        </w:rPr>
      </w:pPr>
      <w:r w:rsidRPr="00B1782F">
        <w:rPr>
          <w:szCs w:val="28"/>
        </w:rPr>
        <w:t xml:space="preserve">Đối với Windows, đường dẫn đó là </w:t>
      </w:r>
      <w:r w:rsidRPr="00A92D69">
        <w:rPr>
          <w:szCs w:val="28"/>
        </w:rPr>
        <w:t>"</w:t>
      </w:r>
      <w:r w:rsidRPr="00A92D69">
        <w:rPr>
          <w:rStyle w:val="HTMLCode"/>
          <w:rFonts w:ascii="Times New Roman" w:hAnsi="Times New Roman" w:cs="Times New Roman"/>
          <w:sz w:val="28"/>
          <w:szCs w:val="28"/>
        </w:rPr>
        <w:t>%appdata%\Composer\vendor\bin</w:t>
      </w:r>
      <w:r w:rsidRPr="00B1782F">
        <w:rPr>
          <w:szCs w:val="28"/>
        </w:rPr>
        <w:t xml:space="preserve">" và đối với macOS và Linux thì nó ở </w:t>
      </w:r>
      <w:r w:rsidRPr="00A92D69">
        <w:rPr>
          <w:szCs w:val="28"/>
        </w:rPr>
        <w:t>"</w:t>
      </w:r>
      <w:r w:rsidRPr="00A92D69">
        <w:rPr>
          <w:rStyle w:val="HTMLCode"/>
          <w:rFonts w:ascii="Times New Roman" w:hAnsi="Times New Roman" w:cs="Times New Roman"/>
          <w:sz w:val="28"/>
          <w:szCs w:val="28"/>
        </w:rPr>
        <w:t>~/.composer/vendor/bin</w:t>
      </w:r>
      <w:r w:rsidRPr="00B1782F">
        <w:rPr>
          <w:szCs w:val="28"/>
        </w:rPr>
        <w:t>".</w:t>
      </w:r>
    </w:p>
    <w:p w14:paraId="57DD4B61" w14:textId="3A9EE2DC" w:rsidR="00B1782F" w:rsidRDefault="00B1782F" w:rsidP="00B1782F">
      <w:pPr>
        <w:pStyle w:val="NormalWeb"/>
        <w:shd w:val="clear" w:color="auto" w:fill="FFFFFF"/>
        <w:spacing w:before="0" w:beforeAutospacing="0" w:after="300" w:afterAutospacing="0"/>
        <w:rPr>
          <w:szCs w:val="28"/>
        </w:rPr>
      </w:pPr>
      <w:r w:rsidRPr="00B1782F">
        <w:rPr>
          <w:szCs w:val="28"/>
        </w:rPr>
        <w:t>Sau khi cài đặt xong, di chuyển vào thư mục </w:t>
      </w:r>
      <w:r w:rsidRPr="00A92D69">
        <w:rPr>
          <w:rStyle w:val="HTMLCode"/>
          <w:rFonts w:ascii="Times New Roman" w:hAnsi="Times New Roman" w:cs="Times New Roman"/>
          <w:sz w:val="28"/>
          <w:szCs w:val="28"/>
        </w:rPr>
        <w:t>htdocs</w:t>
      </w:r>
      <w:r w:rsidR="00A92D69">
        <w:rPr>
          <w:szCs w:val="28"/>
        </w:rPr>
        <w:t> của XAMPP, tại đây</w:t>
      </w:r>
      <w:r w:rsidRPr="00B1782F">
        <w:rPr>
          <w:szCs w:val="28"/>
        </w:rPr>
        <w:t xml:space="preserve"> mở cửa sổ lệnh (đối với windows thì nhấp </w:t>
      </w:r>
      <w:r w:rsidRPr="00B1782F">
        <w:rPr>
          <w:rStyle w:val="HTMLKeyboard"/>
          <w:rFonts w:ascii="Times New Roman" w:hAnsi="Times New Roman" w:cs="Times New Roman"/>
          <w:sz w:val="28"/>
          <w:szCs w:val="28"/>
        </w:rPr>
        <w:t>Shift </w:t>
      </w:r>
      <w:r w:rsidR="00A92D69">
        <w:rPr>
          <w:szCs w:val="28"/>
        </w:rPr>
        <w:t xml:space="preserve">+ chuột phải và </w:t>
      </w:r>
      <w:r w:rsidRPr="00B1782F">
        <w:rPr>
          <w:szCs w:val="28"/>
        </w:rPr>
        <w:t>chọn</w:t>
      </w:r>
      <w:r w:rsidR="00A92D69">
        <w:rPr>
          <w:rStyle w:val="Strong"/>
          <w:szCs w:val="28"/>
        </w:rPr>
        <w:t xml:space="preserve"> </w:t>
      </w:r>
      <w:r w:rsidRPr="00A92D69">
        <w:rPr>
          <w:rStyle w:val="Strong"/>
          <w:b w:val="0"/>
          <w:szCs w:val="28"/>
        </w:rPr>
        <w:t>Commad Window Here</w:t>
      </w:r>
      <w:r w:rsidRPr="00B1782F">
        <w:rPr>
          <w:rStyle w:val="Strong"/>
          <w:szCs w:val="28"/>
        </w:rPr>
        <w:t> </w:t>
      </w:r>
      <w:r w:rsidRPr="00B1782F">
        <w:rPr>
          <w:szCs w:val="28"/>
        </w:rPr>
        <w:t>hoặc </w:t>
      </w:r>
      <w:r w:rsidRPr="00A92D69">
        <w:rPr>
          <w:rStyle w:val="Strong"/>
          <w:b w:val="0"/>
          <w:szCs w:val="28"/>
        </w:rPr>
        <w:t>Git Bash Here</w:t>
      </w:r>
      <w:r w:rsidRPr="00B1782F">
        <w:rPr>
          <w:szCs w:val="28"/>
        </w:rPr>
        <w:t>) và gõ dòng lệnh sau:</w:t>
      </w:r>
    </w:p>
    <w:p w14:paraId="78955AAE" w14:textId="76BF42CA" w:rsidR="00A92D69" w:rsidRPr="00B1782F" w:rsidRDefault="00A92D69" w:rsidP="00A92D69">
      <w:pPr>
        <w:pStyle w:val="NormalWeb"/>
        <w:shd w:val="clear" w:color="auto" w:fill="FFFFFF"/>
        <w:spacing w:before="0" w:beforeAutospacing="0" w:after="300" w:afterAutospacing="0"/>
        <w:ind w:firstLine="720"/>
        <w:rPr>
          <w:szCs w:val="28"/>
        </w:rPr>
      </w:pPr>
      <w:r w:rsidRPr="00B1782F">
        <w:rPr>
          <w:rStyle w:val="HTMLCode"/>
          <w:rFonts w:ascii="Times New Roman" w:hAnsi="Times New Roman" w:cs="Times New Roman"/>
          <w:sz w:val="28"/>
          <w:szCs w:val="28"/>
        </w:rPr>
        <w:lastRenderedPageBreak/>
        <w:t>laravel new blog</w:t>
      </w:r>
    </w:p>
    <w:p w14:paraId="68EF2C17" w14:textId="0A054FAE" w:rsidR="00B1782F" w:rsidRPr="00B1782F" w:rsidRDefault="00B1782F" w:rsidP="00B1782F">
      <w:pPr>
        <w:pStyle w:val="NormalWeb"/>
        <w:shd w:val="clear" w:color="auto" w:fill="FFFFFF"/>
        <w:spacing w:before="0" w:beforeAutospacing="0" w:after="300" w:afterAutospacing="0"/>
        <w:rPr>
          <w:szCs w:val="28"/>
        </w:rPr>
      </w:pPr>
      <w:r w:rsidRPr="00B1782F">
        <w:rPr>
          <w:szCs w:val="28"/>
        </w:rPr>
        <w:t xml:space="preserve">Trong </w:t>
      </w:r>
      <w:r w:rsidRPr="00A92D69">
        <w:rPr>
          <w:szCs w:val="28"/>
        </w:rPr>
        <w:t>đó </w:t>
      </w:r>
      <w:r w:rsidR="00A92D69">
        <w:rPr>
          <w:szCs w:val="28"/>
          <w:lang w:val="en-US"/>
        </w:rPr>
        <w:t>“</w:t>
      </w:r>
      <w:r w:rsidRPr="00A92D69">
        <w:rPr>
          <w:rStyle w:val="HTMLCode"/>
          <w:rFonts w:ascii="Times New Roman" w:hAnsi="Times New Roman" w:cs="Times New Roman"/>
          <w:sz w:val="28"/>
          <w:szCs w:val="28"/>
        </w:rPr>
        <w:t>blog</w:t>
      </w:r>
      <w:r w:rsidR="00A92D69">
        <w:rPr>
          <w:rStyle w:val="HTMLCode"/>
          <w:rFonts w:ascii="Times New Roman" w:hAnsi="Times New Roman" w:cs="Times New Roman"/>
          <w:sz w:val="28"/>
          <w:szCs w:val="28"/>
          <w:lang w:val="en-US"/>
        </w:rPr>
        <w:t>”</w:t>
      </w:r>
      <w:r w:rsidRPr="00B1782F">
        <w:rPr>
          <w:szCs w:val="28"/>
        </w:rPr>
        <w:t> chính là tên thư mục</w:t>
      </w:r>
      <w:r w:rsidRPr="00B1782F">
        <w:rPr>
          <w:rStyle w:val="Strong"/>
          <w:szCs w:val="28"/>
        </w:rPr>
        <w:t> </w:t>
      </w:r>
      <w:r w:rsidRPr="00A92D69">
        <w:rPr>
          <w:rStyle w:val="Strong"/>
          <w:b w:val="0"/>
          <w:szCs w:val="28"/>
        </w:rPr>
        <w:t>laravel project</w:t>
      </w:r>
      <w:r w:rsidRPr="00B1782F">
        <w:rPr>
          <w:szCs w:val="28"/>
        </w:rPr>
        <w:t>.</w:t>
      </w:r>
    </w:p>
    <w:p w14:paraId="3A7B603F" w14:textId="77777777" w:rsidR="00B1782F" w:rsidRPr="00C5338B" w:rsidRDefault="00B1782F" w:rsidP="00C5338B">
      <w:pPr>
        <w:pStyle w:val="ListParagraph"/>
        <w:numPr>
          <w:ilvl w:val="0"/>
          <w:numId w:val="40"/>
        </w:numPr>
        <w:rPr>
          <w:rFonts w:ascii="Times New Roman" w:hAnsi="Times New Roman"/>
          <w:sz w:val="28"/>
          <w:szCs w:val="28"/>
        </w:rPr>
      </w:pPr>
      <w:r w:rsidRPr="00C5338B">
        <w:rPr>
          <w:rFonts w:ascii="Times New Roman" w:hAnsi="Times New Roman"/>
          <w:sz w:val="28"/>
          <w:szCs w:val="28"/>
        </w:rPr>
        <w:t>Cách 2: Thông qua Composer</w:t>
      </w:r>
    </w:p>
    <w:p w14:paraId="262E4078" w14:textId="77777777" w:rsidR="00A92D69" w:rsidRDefault="00A92D69" w:rsidP="00A92D69">
      <w:pPr>
        <w:pStyle w:val="NormalWeb"/>
        <w:shd w:val="clear" w:color="auto" w:fill="FFFFFF"/>
        <w:spacing w:before="0" w:beforeAutospacing="0" w:after="300" w:afterAutospacing="0"/>
        <w:ind w:firstLine="720"/>
        <w:rPr>
          <w:szCs w:val="28"/>
        </w:rPr>
      </w:pPr>
      <w:r>
        <w:rPr>
          <w:szCs w:val="28"/>
        </w:rPr>
        <w:t>D</w:t>
      </w:r>
      <w:r w:rsidR="00B1782F" w:rsidRPr="00B1782F">
        <w:rPr>
          <w:szCs w:val="28"/>
        </w:rPr>
        <w:t xml:space="preserve">i chuyển thẳng vào thư </w:t>
      </w:r>
      <w:r w:rsidR="00B1782F" w:rsidRPr="00A92D69">
        <w:rPr>
          <w:szCs w:val="28"/>
        </w:rPr>
        <w:t>mục </w:t>
      </w:r>
      <w:r w:rsidR="00B1782F" w:rsidRPr="00A92D69">
        <w:rPr>
          <w:rStyle w:val="HTMLCode"/>
          <w:rFonts w:ascii="Times New Roman" w:hAnsi="Times New Roman" w:cs="Times New Roman"/>
          <w:sz w:val="28"/>
          <w:szCs w:val="28"/>
        </w:rPr>
        <w:t>htdocs</w:t>
      </w:r>
      <w:r w:rsidR="00B1782F" w:rsidRPr="00B1782F">
        <w:rPr>
          <w:szCs w:val="28"/>
        </w:rPr>
        <w:t> của XAMPP, tại đây các bạn mở cửa sổ lệnh (như trên) và gõ dòng lệnh sau:</w:t>
      </w:r>
    </w:p>
    <w:p w14:paraId="0D66ADC3" w14:textId="61E4EB93" w:rsidR="00A92D69" w:rsidRPr="00B1782F" w:rsidRDefault="00A92D69" w:rsidP="00A92D69">
      <w:pPr>
        <w:pStyle w:val="NormalWeb"/>
        <w:shd w:val="clear" w:color="auto" w:fill="FFFFFF"/>
        <w:spacing w:before="0" w:beforeAutospacing="0" w:after="300" w:afterAutospacing="0"/>
        <w:ind w:firstLine="720"/>
        <w:rPr>
          <w:szCs w:val="28"/>
        </w:rPr>
      </w:pPr>
      <w:r w:rsidRPr="00B1782F">
        <w:rPr>
          <w:rStyle w:val="HTMLCode"/>
          <w:rFonts w:ascii="Times New Roman" w:hAnsi="Times New Roman" w:cs="Times New Roman"/>
          <w:sz w:val="28"/>
          <w:szCs w:val="28"/>
        </w:rPr>
        <w:t>composer create-project --prefer-dist laravel/laravel</w:t>
      </w:r>
      <w:r w:rsidRPr="00B1782F">
        <w:rPr>
          <w:szCs w:val="28"/>
        </w:rPr>
        <w:t xml:space="preserve"> </w:t>
      </w:r>
      <w:r w:rsidRPr="00B1782F">
        <w:rPr>
          <w:rStyle w:val="HTMLCode"/>
          <w:rFonts w:ascii="Times New Roman" w:hAnsi="Times New Roman" w:cs="Times New Roman"/>
          <w:sz w:val="28"/>
          <w:szCs w:val="28"/>
        </w:rPr>
        <w:t>blog</w:t>
      </w:r>
    </w:p>
    <w:p w14:paraId="3581E751" w14:textId="0D4EF90F" w:rsidR="00B1782F" w:rsidRDefault="00B1782F" w:rsidP="00C5338B">
      <w:pPr>
        <w:pStyle w:val="NormalWeb"/>
        <w:shd w:val="clear" w:color="auto" w:fill="FFFFFF"/>
        <w:spacing w:before="0" w:beforeAutospacing="0" w:after="300" w:afterAutospacing="0"/>
        <w:ind w:firstLine="720"/>
        <w:rPr>
          <w:szCs w:val="28"/>
        </w:rPr>
      </w:pPr>
      <w:r w:rsidRPr="00B1782F">
        <w:rPr>
          <w:szCs w:val="28"/>
        </w:rPr>
        <w:t>Trong đó </w:t>
      </w:r>
      <w:r w:rsidRPr="00A92D69">
        <w:rPr>
          <w:rStyle w:val="HTMLCode"/>
          <w:rFonts w:ascii="Times New Roman" w:hAnsi="Times New Roman" w:cs="Times New Roman"/>
          <w:sz w:val="28"/>
          <w:szCs w:val="28"/>
        </w:rPr>
        <w:t>blog</w:t>
      </w:r>
      <w:r w:rsidRPr="00B1782F">
        <w:rPr>
          <w:szCs w:val="28"/>
        </w:rPr>
        <w:t> chính là tên thư mục </w:t>
      </w:r>
      <w:r w:rsidRPr="00A92D69">
        <w:rPr>
          <w:rStyle w:val="Strong"/>
          <w:b w:val="0"/>
          <w:szCs w:val="28"/>
        </w:rPr>
        <w:t>laravel project</w:t>
      </w:r>
      <w:r w:rsidRPr="00B1782F">
        <w:rPr>
          <w:szCs w:val="28"/>
        </w:rPr>
        <w:t>.</w:t>
      </w:r>
    </w:p>
    <w:p w14:paraId="29B559C4" w14:textId="26B28BF8" w:rsidR="00C5338B" w:rsidRDefault="00C5338B" w:rsidP="00C5338B">
      <w:pPr>
        <w:pStyle w:val="NormalWeb"/>
        <w:shd w:val="clear" w:color="auto" w:fill="FFFFFF"/>
        <w:spacing w:before="0" w:beforeAutospacing="0" w:after="300" w:afterAutospacing="0"/>
        <w:ind w:firstLine="720"/>
        <w:rPr>
          <w:color w:val="1B1B1B"/>
          <w:spacing w:val="-1"/>
          <w:szCs w:val="28"/>
          <w:shd w:val="clear" w:color="auto" w:fill="FFFFFF"/>
        </w:rPr>
      </w:pPr>
      <w:r w:rsidRPr="00C5338B">
        <w:rPr>
          <w:color w:val="1B1B1B"/>
          <w:spacing w:val="-1"/>
          <w:szCs w:val="28"/>
          <w:shd w:val="clear" w:color="auto" w:fill="FFFFFF"/>
        </w:rPr>
        <w:t>Qua</w:t>
      </w:r>
      <w:r>
        <w:rPr>
          <w:color w:val="1B1B1B"/>
          <w:spacing w:val="-1"/>
          <w:szCs w:val="28"/>
          <w:shd w:val="clear" w:color="auto" w:fill="FFFFFF"/>
        </w:rPr>
        <w:t xml:space="preserve"> một trong hai cách trên,</w:t>
      </w:r>
      <w:r w:rsidRPr="00C5338B">
        <w:rPr>
          <w:color w:val="1B1B1B"/>
          <w:spacing w:val="-1"/>
          <w:szCs w:val="28"/>
          <w:shd w:val="clear" w:color="auto" w:fill="FFFFFF"/>
        </w:rPr>
        <w:t>ta đã có thể khởi tạo một ứng dụng Laravel framework rồi</w:t>
      </w:r>
      <w:r>
        <w:rPr>
          <w:color w:val="1B1B1B"/>
          <w:spacing w:val="-1"/>
          <w:szCs w:val="28"/>
          <w:shd w:val="clear" w:color="auto" w:fill="FFFFFF"/>
        </w:rPr>
        <w:t>, tiếp theo là</w:t>
      </w:r>
      <w:r w:rsidRPr="00C5338B">
        <w:rPr>
          <w:color w:val="1B1B1B"/>
          <w:spacing w:val="-1"/>
          <w:szCs w:val="28"/>
          <w:shd w:val="clear" w:color="auto" w:fill="FFFFFF"/>
        </w:rPr>
        <w:t xml:space="preserve"> cách để khởi động ứng dụng.</w:t>
      </w:r>
    </w:p>
    <w:p w14:paraId="5AC63A0C" w14:textId="77777777" w:rsidR="00775953" w:rsidRDefault="00C5338B" w:rsidP="00775953">
      <w:pPr>
        <w:pStyle w:val="NormalWeb"/>
        <w:shd w:val="clear" w:color="auto" w:fill="FFFFFF"/>
        <w:spacing w:before="120" w:beforeAutospacing="0" w:after="0" w:afterAutospacing="0"/>
        <w:ind w:firstLine="720"/>
        <w:rPr>
          <w:spacing w:val="-1"/>
          <w:szCs w:val="28"/>
          <w:lang w:val="en-US"/>
        </w:rPr>
      </w:pPr>
      <w:r w:rsidRPr="00C5338B">
        <w:rPr>
          <w:spacing w:val="-1"/>
          <w:szCs w:val="28"/>
        </w:rPr>
        <w:t>Nếu máy tính đã cài đặt PHP thì có thể chạy dòng lệnh sau để khởi động server:</w:t>
      </w:r>
    </w:p>
    <w:p w14:paraId="51FB757B" w14:textId="77777777" w:rsidR="00775953" w:rsidRDefault="00C5338B" w:rsidP="00775953">
      <w:pPr>
        <w:pStyle w:val="NormalWeb"/>
        <w:shd w:val="clear" w:color="auto" w:fill="FFFFFF"/>
        <w:spacing w:before="120" w:beforeAutospacing="0" w:after="0" w:afterAutospacing="0"/>
        <w:ind w:firstLine="720"/>
        <w:rPr>
          <w:spacing w:val="-1"/>
          <w:szCs w:val="28"/>
          <w:lang w:val="en-US"/>
        </w:rPr>
      </w:pPr>
      <w:r w:rsidRPr="00C5338B">
        <w:rPr>
          <w:spacing w:val="-1"/>
          <w:szCs w:val="28"/>
        </w:rPr>
        <w:t>php artisan serve</w:t>
      </w:r>
    </w:p>
    <w:p w14:paraId="53855678" w14:textId="5FF760D6" w:rsidR="00C5338B" w:rsidRPr="00775953" w:rsidRDefault="00C5338B" w:rsidP="00775953">
      <w:pPr>
        <w:pStyle w:val="NormalWeb"/>
        <w:shd w:val="clear" w:color="auto" w:fill="FFFFFF"/>
        <w:spacing w:before="120" w:beforeAutospacing="0" w:after="0" w:afterAutospacing="0"/>
        <w:ind w:firstLine="720"/>
        <w:rPr>
          <w:spacing w:val="-1"/>
          <w:szCs w:val="28"/>
          <w:lang w:val="en-US"/>
        </w:rPr>
      </w:pPr>
      <w:r w:rsidRPr="00C5338B">
        <w:rPr>
          <w:spacing w:val="-1"/>
          <w:szCs w:val="28"/>
        </w:rPr>
        <w:t>Sau khi chạy dòng lệnh,</w:t>
      </w:r>
      <w:r w:rsidR="00775953">
        <w:rPr>
          <w:spacing w:val="-1"/>
          <w:szCs w:val="28"/>
        </w:rPr>
        <w:t xml:space="preserve"> mở trình duyệt và truy cập địa </w:t>
      </w:r>
      <w:r w:rsidRPr="00C5338B">
        <w:rPr>
          <w:spacing w:val="-1"/>
          <w:szCs w:val="28"/>
        </w:rPr>
        <w:t>chỉ</w:t>
      </w:r>
      <w:r w:rsidR="00775953">
        <w:rPr>
          <w:spacing w:val="-1"/>
          <w:szCs w:val="28"/>
        </w:rPr>
        <w:t xml:space="preserve"> </w:t>
      </w:r>
      <w:hyperlink r:id="rId11" w:tgtFrame="_blank" w:history="1">
        <w:r w:rsidRPr="00775953">
          <w:rPr>
            <w:rStyle w:val="Hyperlink"/>
            <w:color w:val="auto"/>
            <w:spacing w:val="-1"/>
            <w:szCs w:val="28"/>
            <w:u w:val="none"/>
          </w:rPr>
          <w:t>http://localhost:8000</w:t>
        </w:r>
      </w:hyperlink>
      <w:r w:rsidRPr="00C5338B">
        <w:rPr>
          <w:spacing w:val="-1"/>
          <w:szCs w:val="28"/>
        </w:rPr>
        <w:t xml:space="preserve"> sẽ thu được kết quả như hình bên dưới:</w:t>
      </w:r>
    </w:p>
    <w:p w14:paraId="3D530B6A" w14:textId="1B7298DE" w:rsidR="00C5338B" w:rsidRDefault="00C5338B" w:rsidP="00C5338B">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lang w:val="en-US"/>
        </w:rPr>
        <w:drawing>
          <wp:inline distT="0" distB="0" distL="0" distR="0" wp14:anchorId="46D5E368" wp14:editId="7270CE84">
            <wp:extent cx="5764007" cy="2647950"/>
            <wp:effectExtent l="0" t="0" r="8255" b="0"/>
            <wp:docPr id="1" name="Picture 1" descr="https://images.viblo.asia/c5122d21-0786-47ca-bc93-b990a72fda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c5122d21-0786-47ca-bc93-b990a72fdab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115" cy="2651215"/>
                    </a:xfrm>
                    <a:prstGeom prst="rect">
                      <a:avLst/>
                    </a:prstGeom>
                    <a:noFill/>
                    <a:ln>
                      <a:noFill/>
                    </a:ln>
                  </pic:spPr>
                </pic:pic>
              </a:graphicData>
            </a:graphic>
          </wp:inline>
        </w:drawing>
      </w:r>
    </w:p>
    <w:p w14:paraId="35E9C8D6" w14:textId="77777777" w:rsidR="00C5338B" w:rsidRPr="00775953" w:rsidRDefault="00C5338B" w:rsidP="00C5338B">
      <w:pPr>
        <w:pStyle w:val="NormalWeb"/>
        <w:shd w:val="clear" w:color="auto" w:fill="FFFFFF"/>
        <w:spacing w:before="360" w:beforeAutospacing="0" w:after="0" w:afterAutospacing="0"/>
        <w:rPr>
          <w:color w:val="1B1B1B"/>
          <w:spacing w:val="-1"/>
          <w:szCs w:val="28"/>
        </w:rPr>
      </w:pPr>
      <w:r w:rsidRPr="00775953">
        <w:rPr>
          <w:color w:val="1B1B1B"/>
          <w:spacing w:val="-1"/>
          <w:szCs w:val="28"/>
        </w:rPr>
        <w:t>Mặc định, Laravel khi khởi động chạy ở port 8000, nếu muốn thay đổi thiết lập này có thể thêm tham số </w:t>
      </w:r>
      <w:r w:rsidRPr="00775953">
        <w:rPr>
          <w:rStyle w:val="HTMLCode"/>
          <w:rFonts w:ascii="Times New Roman" w:hAnsi="Times New Roman" w:cs="Times New Roman"/>
          <w:color w:val="1B1B1B"/>
          <w:spacing w:val="-1"/>
          <w:sz w:val="28"/>
          <w:szCs w:val="28"/>
        </w:rPr>
        <w:t>port</w:t>
      </w:r>
      <w:r w:rsidRPr="00775953">
        <w:rPr>
          <w:color w:val="1B1B1B"/>
          <w:spacing w:val="-1"/>
          <w:szCs w:val="28"/>
        </w:rPr>
        <w:t> vào lệnh:</w:t>
      </w:r>
    </w:p>
    <w:p w14:paraId="2AB06A35" w14:textId="27435BCA" w:rsidR="00C5338B" w:rsidRPr="00775953" w:rsidRDefault="00C5338B" w:rsidP="00775953">
      <w:pPr>
        <w:pStyle w:val="NormalWeb"/>
        <w:spacing w:before="0" w:beforeAutospacing="0" w:after="0" w:afterAutospacing="0"/>
        <w:ind w:firstLine="720"/>
        <w:rPr>
          <w:spacing w:val="-1"/>
          <w:szCs w:val="28"/>
        </w:rPr>
      </w:pPr>
      <w:r w:rsidRPr="00775953">
        <w:rPr>
          <w:spacing w:val="-1"/>
          <w:szCs w:val="28"/>
        </w:rPr>
        <w:t>php artisan serve --port=8080</w:t>
      </w:r>
      <w:bookmarkStart w:id="41" w:name="_GoBack"/>
      <w:bookmarkEnd w:id="41"/>
    </w:p>
    <w:p w14:paraId="610281D3" w14:textId="12ABAA3D" w:rsidR="007123F6" w:rsidRDefault="007123F6" w:rsidP="00AC4815">
      <w:pPr>
        <w:pStyle w:val="Heading2"/>
        <w:spacing w:before="60" w:after="60" w:line="312" w:lineRule="auto"/>
      </w:pPr>
      <w:r>
        <w:lastRenderedPageBreak/>
        <w:t>MÔ HÌNH MVC TRONG FRAMEWORK LARAVEL.</w:t>
      </w:r>
    </w:p>
    <w:p w14:paraId="5EAE966A" w14:textId="7C82DD5C" w:rsidR="00B1782F" w:rsidRPr="00B1782F" w:rsidRDefault="00B1782F" w:rsidP="00B1782F">
      <w:r>
        <w:pict w14:anchorId="791F0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255pt">
            <v:imagedata r:id="rId13" o:title="MVC"/>
          </v:shape>
        </w:pict>
      </w:r>
    </w:p>
    <w:p w14:paraId="383B68C0" w14:textId="77777777" w:rsidR="001A5413" w:rsidRPr="001A5413" w:rsidRDefault="001A5413" w:rsidP="00AC4815">
      <w:pPr>
        <w:shd w:val="clear" w:color="auto" w:fill="FFFFFF"/>
        <w:spacing w:before="60" w:after="60"/>
        <w:ind w:firstLine="720"/>
        <w:rPr>
          <w:color w:val="000000" w:themeColor="text1"/>
          <w:szCs w:val="28"/>
          <w:lang w:eastAsia="vi-VN"/>
        </w:rPr>
      </w:pPr>
      <w:commentRangeStart w:id="42"/>
      <w:r w:rsidRPr="001A5413">
        <w:rPr>
          <w:color w:val="000000" w:themeColor="text1"/>
          <w:szCs w:val="28"/>
          <w:lang w:eastAsia="vi-VN"/>
        </w:rPr>
        <w:t xml:space="preserve">MVC là viết tắt của ba từ Model - View - Controller. Trong </w:t>
      </w:r>
      <w:commentRangeEnd w:id="42"/>
      <w:r w:rsidR="007669DD">
        <w:rPr>
          <w:rStyle w:val="CommentReference"/>
        </w:rPr>
        <w:commentReference w:id="42"/>
      </w:r>
      <w:r w:rsidRPr="001A5413">
        <w:rPr>
          <w:color w:val="000000" w:themeColor="text1"/>
          <w:szCs w:val="28"/>
          <w:lang w:eastAsia="vi-VN"/>
        </w:rPr>
        <w:t>đó:</w:t>
      </w:r>
    </w:p>
    <w:p w14:paraId="5A2E5335" w14:textId="77777777" w:rsidR="001A5413" w:rsidRPr="001A5413" w:rsidRDefault="001A5413" w:rsidP="00AC4815">
      <w:pPr>
        <w:shd w:val="clear" w:color="auto" w:fill="FFFFFF"/>
        <w:spacing w:before="60" w:after="60"/>
        <w:ind w:firstLine="720"/>
        <w:rPr>
          <w:color w:val="000000" w:themeColor="text1"/>
          <w:szCs w:val="28"/>
          <w:lang w:eastAsia="vi-VN"/>
        </w:rPr>
      </w:pPr>
      <w:r w:rsidRPr="001A5413">
        <w:rPr>
          <w:color w:val="000000" w:themeColor="text1"/>
          <w:szCs w:val="28"/>
          <w:lang w:eastAsia="vi-VN"/>
        </w:rPr>
        <w:t>Model: cấu trúc dữ liệu theo cách tin cậy và chuẩn bị dữ liệu theo lệnh của controller</w:t>
      </w:r>
    </w:p>
    <w:p w14:paraId="3E3B00B4" w14:textId="77777777" w:rsidR="001A5413" w:rsidRPr="001A5413" w:rsidRDefault="001A5413" w:rsidP="00AC4815">
      <w:pPr>
        <w:shd w:val="clear" w:color="auto" w:fill="FFFFFF"/>
        <w:spacing w:before="60" w:after="60"/>
        <w:ind w:firstLine="720"/>
        <w:rPr>
          <w:color w:val="000000" w:themeColor="text1"/>
          <w:szCs w:val="28"/>
          <w:lang w:eastAsia="vi-VN"/>
        </w:rPr>
      </w:pPr>
      <w:r w:rsidRPr="001A5413">
        <w:rPr>
          <w:color w:val="000000" w:themeColor="text1"/>
          <w:szCs w:val="28"/>
          <w:lang w:eastAsia="vi-VN"/>
        </w:rPr>
        <w:t>View Hiển thị dữ liệu cho người dùng theo cách dễ hiểu dựa trên hành động của người dùng.</w:t>
      </w:r>
    </w:p>
    <w:p w14:paraId="7896DB2B" w14:textId="77777777" w:rsidR="001A5413" w:rsidRPr="001A5413" w:rsidRDefault="001A5413" w:rsidP="00AC4815">
      <w:pPr>
        <w:shd w:val="clear" w:color="auto" w:fill="FFFFFF"/>
        <w:spacing w:before="60" w:after="60"/>
        <w:ind w:firstLine="720"/>
        <w:rPr>
          <w:color w:val="000000" w:themeColor="text1"/>
          <w:szCs w:val="28"/>
          <w:lang w:eastAsia="vi-VN"/>
        </w:rPr>
      </w:pPr>
      <w:r w:rsidRPr="001A5413">
        <w:rPr>
          <w:color w:val="000000" w:themeColor="text1"/>
          <w:szCs w:val="28"/>
          <w:lang w:eastAsia="vi-VN"/>
        </w:rPr>
        <w:t>Controller Nhận lệnh từ người dùng, gửi lệnh đến cho Model để cập nhập dữ liệu, truyền lệnh đến View để cập nhập giao diện hiển thị</w:t>
      </w:r>
    </w:p>
    <w:p w14:paraId="4E630265" w14:textId="77777777" w:rsidR="0088512A" w:rsidRDefault="0088512A" w:rsidP="00AC4815">
      <w:pPr>
        <w:pStyle w:val="Heading2"/>
        <w:spacing w:before="60" w:after="60" w:line="312" w:lineRule="auto"/>
      </w:pPr>
      <w:r>
        <w:t>HỆ QUẢN TRỊ CƠ SỞ DỮ LIỆU.</w:t>
      </w:r>
    </w:p>
    <w:p w14:paraId="475FCD9C" w14:textId="77777777" w:rsidR="002F560A" w:rsidRPr="002F560A" w:rsidRDefault="002F560A" w:rsidP="00AC4815">
      <w:pPr>
        <w:spacing w:before="60" w:after="60"/>
        <w:ind w:firstLine="720"/>
        <w:rPr>
          <w:b/>
          <w:color w:val="000000" w:themeColor="text1"/>
          <w:szCs w:val="28"/>
        </w:rPr>
      </w:pPr>
      <w:r w:rsidRPr="002F560A">
        <w:rPr>
          <w:rStyle w:val="Strong"/>
          <w:b w:val="0"/>
          <w:color w:val="000000" w:themeColor="text1"/>
          <w:szCs w:val="28"/>
          <w:shd w:val="clear" w:color="auto" w:fill="FFFFFF"/>
        </w:rPr>
        <w:t>Hệ quản trị cơ sở dữ liệu</w:t>
      </w:r>
      <w:r w:rsidRPr="002F560A">
        <w:rPr>
          <w:color w:val="000000" w:themeColor="text1"/>
          <w:szCs w:val="28"/>
          <w:shd w:val="clear" w:color="auto" w:fill="FFFFFF"/>
        </w:rPr>
        <w:t> (</w:t>
      </w:r>
      <w:r w:rsidRPr="002F560A">
        <w:rPr>
          <w:i/>
          <w:iCs/>
          <w:color w:val="000000" w:themeColor="text1"/>
          <w:szCs w:val="28"/>
          <w:shd w:val="clear" w:color="auto" w:fill="FFFFFF"/>
        </w:rPr>
        <w:t>Database Management System) </w:t>
      </w:r>
      <w:r w:rsidRPr="002F560A">
        <w:rPr>
          <w:color w:val="000000" w:themeColor="text1"/>
          <w:szCs w:val="28"/>
          <w:shd w:val="clear" w:color="auto" w:fill="FFFFFF"/>
        </w:rPr>
        <w:t>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w:t>
      </w:r>
    </w:p>
    <w:p w14:paraId="415FA93F" w14:textId="77777777" w:rsidR="0088512A" w:rsidRPr="007123F6" w:rsidRDefault="0088512A" w:rsidP="00AC4815">
      <w:pPr>
        <w:pStyle w:val="Heading2"/>
        <w:spacing w:before="60" w:after="60" w:line="312" w:lineRule="auto"/>
      </w:pPr>
      <w:r w:rsidRPr="007123F6">
        <w:t>HƯỚNG DẪN SỬ DỤNG LARAVEL FRAMEWORK.</w:t>
      </w:r>
    </w:p>
    <w:p w14:paraId="0DECABFC" w14:textId="63F1BCB3" w:rsidR="007123F6" w:rsidRDefault="0088512A" w:rsidP="00AC4815">
      <w:pPr>
        <w:pStyle w:val="ListParagraph"/>
        <w:numPr>
          <w:ilvl w:val="2"/>
          <w:numId w:val="4"/>
        </w:numPr>
        <w:spacing w:before="60" w:after="60" w:line="312" w:lineRule="auto"/>
        <w:rPr>
          <w:rFonts w:ascii="Times New Roman" w:hAnsi="Times New Roman"/>
          <w:b/>
          <w:sz w:val="28"/>
          <w:szCs w:val="28"/>
        </w:rPr>
      </w:pPr>
      <w:r>
        <w:rPr>
          <w:rFonts w:ascii="Times New Roman" w:hAnsi="Times New Roman"/>
          <w:b/>
          <w:sz w:val="28"/>
          <w:szCs w:val="28"/>
        </w:rPr>
        <w:t>Cách sử dụng Route.</w:t>
      </w:r>
    </w:p>
    <w:p w14:paraId="176FFB1D" w14:textId="173C5E04" w:rsidR="00E30515" w:rsidRPr="00BD372A" w:rsidRDefault="00E30515" w:rsidP="00AC4815">
      <w:pPr>
        <w:spacing w:before="60" w:after="60"/>
        <w:rPr>
          <w:szCs w:val="28"/>
          <w:lang w:val="en-US"/>
        </w:rPr>
      </w:pPr>
      <w:r w:rsidRPr="00BD372A">
        <w:rPr>
          <w:szCs w:val="28"/>
          <w:lang w:val="en-US"/>
        </w:rPr>
        <w:t xml:space="preserve">Câu lệnh: </w:t>
      </w:r>
    </w:p>
    <w:p w14:paraId="76CB8DFB" w14:textId="0DCB55DF" w:rsidR="00582F56" w:rsidRPr="00BD372A" w:rsidRDefault="000155DC" w:rsidP="00AC4815">
      <w:pPr>
        <w:spacing w:before="60" w:after="60"/>
        <w:ind w:left="720" w:firstLine="720"/>
        <w:rPr>
          <w:szCs w:val="28"/>
          <w:lang w:val="en-US"/>
        </w:rPr>
      </w:pPr>
      <w:r>
        <w:rPr>
          <w:noProof/>
          <w:szCs w:val="28"/>
          <w:lang w:val="en-US"/>
        </w:rPr>
        <mc:AlternateContent>
          <mc:Choice Requires="wps">
            <w:drawing>
              <wp:anchor distT="0" distB="0" distL="114300" distR="114300" simplePos="0" relativeHeight="251658240" behindDoc="0" locked="0" layoutInCell="1" allowOverlap="1" wp14:anchorId="6A9BBF41" wp14:editId="1967384B">
                <wp:simplePos x="0" y="0"/>
                <wp:positionH relativeFrom="column">
                  <wp:posOffset>3863551</wp:posOffset>
                </wp:positionH>
                <wp:positionV relativeFrom="paragraph">
                  <wp:posOffset>189016</wp:posOffset>
                </wp:positionV>
                <wp:extent cx="0" cy="23561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356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B9EFE88" id="_x0000_t32" coordsize="21600,21600" o:spt="32" o:oned="t" path="m,l21600,21600e" filled="f">
                <v:path arrowok="t" fillok="f" o:connecttype="none"/>
                <o:lock v:ext="edit" shapetype="t"/>
              </v:shapetype>
              <v:shape id="Straight Arrow Connector 5" o:spid="_x0000_s1026" type="#_x0000_t32" style="position:absolute;margin-left:304.2pt;margin-top:14.9pt;width:0;height:18.5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" strokecolor="black [3200]" strokeweight="1pt">
                <v:stroke endarrow="block" joinstyle="miter"/>
              </v:shape>
            </w:pict>
          </mc:Fallback>
        </mc:AlternateContent>
      </w:r>
      <w:r>
        <w:rPr>
          <w:noProof/>
          <w:szCs w:val="28"/>
          <w:lang w:val="en-US"/>
        </w:rPr>
        <mc:AlternateContent>
          <mc:Choice Requires="wps">
            <w:drawing>
              <wp:anchor distT="0" distB="0" distL="114300" distR="114300" simplePos="0" relativeHeight="251662336" behindDoc="0" locked="0" layoutInCell="1" allowOverlap="1" wp14:anchorId="6214730D" wp14:editId="0B18BAA5">
                <wp:simplePos x="0" y="0"/>
                <wp:positionH relativeFrom="column">
                  <wp:posOffset>2632500</wp:posOffset>
                </wp:positionH>
                <wp:positionV relativeFrom="paragraph">
                  <wp:posOffset>188171</wp:posOffset>
                </wp:positionV>
                <wp:extent cx="0" cy="235612"/>
                <wp:effectExtent l="76200" t="0" r="57150" b="50165"/>
                <wp:wrapNone/>
                <wp:docPr id="6" name="Straight Arrow Connector 6"/>
                <wp:cNvGraphicFramePr/>
                <a:graphic xmlns:a="http://schemas.openxmlformats.org/drawingml/2006/main">
                  <a:graphicData uri="http://schemas.microsoft.com/office/word/2010/wordprocessingShape">
                    <wps:wsp>
                      <wps:cNvCnPr/>
                      <wps:spPr>
                        <a:xfrm>
                          <a:off x="0" y="0"/>
                          <a:ext cx="0" cy="2356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A0146B" id="Straight Arrow Connector 6" o:spid="_x0000_s1026" type="#_x0000_t32" style="position:absolute;margin-left:207.3pt;margin-top:14.8pt;width:0;height:1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" strokecolor="black [3200]" strokeweight="1pt">
                <v:stroke endarrow="block" joinstyle="miter"/>
              </v:shape>
            </w:pict>
          </mc:Fallback>
        </mc:AlternateContent>
      </w:r>
      <w:r>
        <w:rPr>
          <w:noProof/>
          <w:szCs w:val="28"/>
          <w:lang w:val="en-US"/>
        </w:rPr>
        <mc:AlternateContent>
          <mc:Choice Requires="wps">
            <w:drawing>
              <wp:anchor distT="0" distB="0" distL="114300" distR="114300" simplePos="0" relativeHeight="251654144" behindDoc="0" locked="0" layoutInCell="1" allowOverlap="1" wp14:anchorId="255CFCF0" wp14:editId="24223590">
                <wp:simplePos x="0" y="0"/>
                <wp:positionH relativeFrom="column">
                  <wp:posOffset>1318895</wp:posOffset>
                </wp:positionH>
                <wp:positionV relativeFrom="paragraph">
                  <wp:posOffset>187960</wp:posOffset>
                </wp:positionV>
                <wp:extent cx="0" cy="235585"/>
                <wp:effectExtent l="76200" t="0" r="57150" b="50165"/>
                <wp:wrapNone/>
                <wp:docPr id="4" name="Straight Arrow Connector 4"/>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D938D4" id="Straight Arrow Connector 4" o:spid="_x0000_s1026" type="#_x0000_t32" style="position:absolute;margin-left:103.85pt;margin-top:14.8pt;width:0;height:18.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" strokecolor="black [3200]" strokeweight="1pt">
                <v:stroke endarrow="block" joinstyle="miter"/>
              </v:shape>
            </w:pict>
          </mc:Fallback>
        </mc:AlternateContent>
      </w:r>
      <w:r w:rsidR="00582F56" w:rsidRPr="00BD372A">
        <w:rPr>
          <w:szCs w:val="28"/>
          <w:lang w:val="en-US"/>
        </w:rPr>
        <w:t>Phương thức</w:t>
      </w:r>
      <w:r w:rsidR="00FA032A">
        <w:rPr>
          <w:szCs w:val="28"/>
          <w:lang w:val="en-US"/>
        </w:rPr>
        <w:t xml:space="preserve"> </w:t>
      </w:r>
      <w:r w:rsidR="00582F56" w:rsidRPr="00BD372A">
        <w:rPr>
          <w:szCs w:val="28"/>
          <w:lang w:val="en-US"/>
        </w:rPr>
        <w:tab/>
        <w:t xml:space="preserve">đường dẫn </w:t>
      </w:r>
      <w:r w:rsidR="00582F56" w:rsidRPr="00BD372A">
        <w:rPr>
          <w:szCs w:val="28"/>
          <w:lang w:val="en-US"/>
        </w:rPr>
        <w:tab/>
        <w:t xml:space="preserve"> </w:t>
      </w:r>
      <w:r w:rsidR="00582F56" w:rsidRPr="00BD372A">
        <w:rPr>
          <w:szCs w:val="28"/>
          <w:lang w:val="en-US"/>
        </w:rPr>
        <w:tab/>
        <w:t>tham số</w:t>
      </w:r>
    </w:p>
    <w:p w14:paraId="0A2C735C" w14:textId="4895ADF3" w:rsidR="00E30515" w:rsidRPr="00BD372A" w:rsidRDefault="00E30515" w:rsidP="00AC4815">
      <w:pPr>
        <w:spacing w:before="60" w:after="60"/>
        <w:ind w:left="720" w:firstLine="720"/>
        <w:rPr>
          <w:szCs w:val="28"/>
          <w:lang w:val="en-US"/>
        </w:rPr>
      </w:pPr>
      <w:r w:rsidRPr="00BD372A">
        <w:rPr>
          <w:szCs w:val="28"/>
          <w:lang w:val="en-US"/>
        </w:rPr>
        <w:t>Route::get(</w:t>
      </w:r>
      <w:r w:rsidR="00FA032A">
        <w:rPr>
          <w:szCs w:val="28"/>
          <w:lang w:val="en-US"/>
        </w:rPr>
        <w:t xml:space="preserve"> </w:t>
      </w:r>
      <w:r w:rsidR="00582F56" w:rsidRPr="00BD372A">
        <w:rPr>
          <w:szCs w:val="28"/>
          <w:lang w:val="en-US"/>
        </w:rPr>
        <w:tab/>
      </w:r>
      <w:r w:rsidR="00FA032A">
        <w:rPr>
          <w:szCs w:val="28"/>
          <w:lang w:val="en-US"/>
        </w:rPr>
        <w:t xml:space="preserve"> </w:t>
      </w:r>
      <w:r w:rsidRPr="00BD372A">
        <w:rPr>
          <w:szCs w:val="28"/>
          <w:lang w:val="en-US"/>
        </w:rPr>
        <w:t>‘home’,</w:t>
      </w:r>
      <w:r w:rsidR="00FA032A">
        <w:rPr>
          <w:szCs w:val="28"/>
          <w:lang w:val="en-US"/>
        </w:rPr>
        <w:t xml:space="preserve"> </w:t>
      </w:r>
      <w:r w:rsidR="00582F56" w:rsidRPr="00BD372A">
        <w:rPr>
          <w:szCs w:val="28"/>
          <w:lang w:val="en-US"/>
        </w:rPr>
        <w:tab/>
      </w:r>
      <w:r w:rsidR="00FA032A">
        <w:rPr>
          <w:szCs w:val="28"/>
          <w:lang w:val="en-US"/>
        </w:rPr>
        <w:t xml:space="preserve"> </w:t>
      </w:r>
      <w:r w:rsidRPr="00BD372A">
        <w:rPr>
          <w:szCs w:val="28"/>
          <w:lang w:val="en-US"/>
        </w:rPr>
        <w:t>function(){} );</w:t>
      </w:r>
    </w:p>
    <w:p w14:paraId="4B8E8AB5" w14:textId="7164087B" w:rsidR="007123F6" w:rsidRDefault="0088512A" w:rsidP="00AC4815">
      <w:pPr>
        <w:pStyle w:val="ListParagraph"/>
        <w:numPr>
          <w:ilvl w:val="2"/>
          <w:numId w:val="4"/>
        </w:numPr>
        <w:spacing w:before="60" w:after="60" w:line="312" w:lineRule="auto"/>
        <w:rPr>
          <w:rFonts w:ascii="Times New Roman" w:hAnsi="Times New Roman"/>
          <w:b/>
          <w:sz w:val="28"/>
          <w:szCs w:val="28"/>
        </w:rPr>
      </w:pPr>
      <w:r w:rsidRPr="007123F6">
        <w:rPr>
          <w:rFonts w:ascii="Times New Roman" w:hAnsi="Times New Roman"/>
          <w:b/>
          <w:sz w:val="28"/>
          <w:szCs w:val="28"/>
        </w:rPr>
        <w:t>Sử dụng View.</w:t>
      </w:r>
    </w:p>
    <w:p w14:paraId="25A6388B" w14:textId="4530C0E6" w:rsidR="00582F56" w:rsidRPr="00BD372A" w:rsidRDefault="00582F56" w:rsidP="00AC4815">
      <w:pPr>
        <w:pStyle w:val="ListParagraph"/>
        <w:spacing w:before="60" w:after="60" w:line="312" w:lineRule="auto"/>
        <w:rPr>
          <w:rFonts w:ascii="Times New Roman" w:hAnsi="Times New Roman"/>
          <w:sz w:val="28"/>
          <w:szCs w:val="28"/>
          <w:lang w:val="en-US"/>
        </w:rPr>
      </w:pPr>
      <w:r w:rsidRPr="00BD372A">
        <w:rPr>
          <w:rFonts w:ascii="Times New Roman" w:hAnsi="Times New Roman"/>
          <w:sz w:val="28"/>
          <w:szCs w:val="28"/>
          <w:lang w:val="en-US"/>
        </w:rPr>
        <w:t>Vào thư mục resources/views trong laravel</w:t>
      </w:r>
    </w:p>
    <w:p w14:paraId="74833A5D" w14:textId="43A64A40" w:rsidR="001F106E" w:rsidRPr="00BD372A" w:rsidRDefault="00582F56" w:rsidP="00AC4815">
      <w:pPr>
        <w:pStyle w:val="ListParagraph"/>
        <w:spacing w:before="60" w:after="60" w:line="312" w:lineRule="auto"/>
        <w:rPr>
          <w:rFonts w:ascii="Times New Roman" w:hAnsi="Times New Roman"/>
          <w:sz w:val="28"/>
          <w:szCs w:val="28"/>
          <w:lang w:val="en-US"/>
        </w:rPr>
      </w:pPr>
      <w:r w:rsidRPr="00BD372A">
        <w:rPr>
          <w:rFonts w:ascii="Times New Roman" w:hAnsi="Times New Roman"/>
          <w:sz w:val="28"/>
          <w:szCs w:val="28"/>
          <w:lang w:val="en-US"/>
        </w:rPr>
        <w:lastRenderedPageBreak/>
        <w:t>Tạo một file view có đuôi .blade</w:t>
      </w:r>
      <w:r w:rsidR="001F106E" w:rsidRPr="00BD372A">
        <w:rPr>
          <w:rFonts w:ascii="Times New Roman" w:hAnsi="Times New Roman"/>
          <w:sz w:val="28"/>
          <w:szCs w:val="28"/>
          <w:lang w:val="en-US"/>
        </w:rPr>
        <w:t>.php (ví dụ: home.blade.php)</w:t>
      </w:r>
    </w:p>
    <w:p w14:paraId="3859AD67" w14:textId="2F0BBF14" w:rsidR="00582F56" w:rsidRPr="00BD372A" w:rsidRDefault="001F106E" w:rsidP="00AC4815">
      <w:pPr>
        <w:pStyle w:val="ListParagraph"/>
        <w:spacing w:before="60" w:after="60" w:line="312" w:lineRule="auto"/>
        <w:rPr>
          <w:rFonts w:ascii="Times New Roman" w:hAnsi="Times New Roman"/>
          <w:sz w:val="28"/>
          <w:szCs w:val="28"/>
          <w:lang w:val="en-US"/>
        </w:rPr>
      </w:pPr>
      <w:r w:rsidRPr="00BD372A">
        <w:rPr>
          <w:rFonts w:ascii="Times New Roman" w:hAnsi="Times New Roman"/>
          <w:sz w:val="28"/>
          <w:szCs w:val="28"/>
          <w:lang w:val="en-US"/>
        </w:rPr>
        <w:t>Sau đó dùng câu lệnh sau:</w:t>
      </w:r>
    </w:p>
    <w:p w14:paraId="42018D79" w14:textId="77777777" w:rsidR="001F106E" w:rsidRPr="00BD372A" w:rsidRDefault="001F106E" w:rsidP="00AC4815">
      <w:pPr>
        <w:spacing w:before="60" w:after="60"/>
        <w:ind w:left="720" w:firstLine="720"/>
        <w:rPr>
          <w:szCs w:val="28"/>
          <w:lang w:val="en-US"/>
        </w:rPr>
      </w:pPr>
      <w:r w:rsidRPr="00BD372A">
        <w:rPr>
          <w:szCs w:val="28"/>
          <w:lang w:val="en-US"/>
        </w:rPr>
        <w:t>Route::get( ‘home’, function(){</w:t>
      </w:r>
    </w:p>
    <w:p w14:paraId="3B91B5AD" w14:textId="52130924" w:rsidR="001F106E" w:rsidRPr="00BD372A" w:rsidRDefault="001F106E" w:rsidP="00AC4815">
      <w:pPr>
        <w:spacing w:before="60" w:after="60"/>
        <w:ind w:left="720" w:firstLine="720"/>
        <w:rPr>
          <w:szCs w:val="28"/>
          <w:lang w:val="en-US"/>
        </w:rPr>
      </w:pPr>
      <w:r w:rsidRPr="00BD372A">
        <w:rPr>
          <w:szCs w:val="28"/>
          <w:lang w:val="en-US"/>
        </w:rPr>
        <w:tab/>
        <w:t>Return view(‘home’);</w:t>
      </w:r>
    </w:p>
    <w:p w14:paraId="3BBDDEFA" w14:textId="2ED0C3C0" w:rsidR="00582F56" w:rsidRDefault="001F106E" w:rsidP="00AC4815">
      <w:pPr>
        <w:spacing w:before="60" w:after="60"/>
        <w:ind w:left="720" w:firstLine="720"/>
        <w:rPr>
          <w:szCs w:val="28"/>
          <w:lang w:val="en-US"/>
        </w:rPr>
      </w:pPr>
      <w:r w:rsidRPr="00BD372A">
        <w:rPr>
          <w:szCs w:val="28"/>
          <w:lang w:val="en-US"/>
        </w:rPr>
        <w:t>} );</w:t>
      </w:r>
    </w:p>
    <w:p w14:paraId="19F26C2D" w14:textId="77777777" w:rsidR="00775953" w:rsidRPr="00BD372A" w:rsidRDefault="00775953" w:rsidP="00AC4815">
      <w:pPr>
        <w:spacing w:before="60" w:after="60"/>
        <w:ind w:left="720" w:firstLine="720"/>
        <w:rPr>
          <w:szCs w:val="28"/>
          <w:lang w:val="en-US"/>
        </w:rPr>
      </w:pPr>
    </w:p>
    <w:p w14:paraId="758F80BC" w14:textId="197F0300" w:rsidR="00775953" w:rsidRPr="00775953" w:rsidRDefault="0088512A" w:rsidP="00775953">
      <w:pPr>
        <w:pStyle w:val="ListParagraph"/>
        <w:numPr>
          <w:ilvl w:val="2"/>
          <w:numId w:val="4"/>
        </w:numPr>
        <w:spacing w:before="60" w:after="60" w:line="312" w:lineRule="auto"/>
        <w:rPr>
          <w:rFonts w:ascii="Times New Roman" w:hAnsi="Times New Roman"/>
          <w:b/>
          <w:sz w:val="28"/>
          <w:szCs w:val="28"/>
        </w:rPr>
      </w:pPr>
      <w:r w:rsidRPr="007123F6">
        <w:rPr>
          <w:rFonts w:ascii="Times New Roman" w:hAnsi="Times New Roman"/>
          <w:b/>
          <w:sz w:val="28"/>
          <w:szCs w:val="28"/>
        </w:rPr>
        <w:t>Sử dụng Controller trong Laravel 5.</w:t>
      </w:r>
    </w:p>
    <w:p w14:paraId="281B8154" w14:textId="5D4CD992" w:rsidR="004E3F7A" w:rsidRPr="00BD372A" w:rsidRDefault="00FA032A" w:rsidP="00AC4815">
      <w:pPr>
        <w:spacing w:before="60" w:after="60"/>
        <w:rPr>
          <w:szCs w:val="28"/>
          <w:lang w:val="en-US"/>
        </w:rPr>
      </w:pPr>
      <w:r>
        <w:rPr>
          <w:szCs w:val="28"/>
          <w:lang w:val="en-US"/>
        </w:rPr>
        <w:t xml:space="preserve"> </w:t>
      </w:r>
      <w:r w:rsidR="00BD372A" w:rsidRPr="00BD372A">
        <w:rPr>
          <w:szCs w:val="28"/>
          <w:lang w:val="en-US"/>
        </w:rPr>
        <w:tab/>
      </w:r>
      <w:r w:rsidR="004E3F7A" w:rsidRPr="00BD372A">
        <w:rPr>
          <w:szCs w:val="28"/>
          <w:lang w:val="en-US"/>
        </w:rPr>
        <w:t>Vào thư mục laravel gõ cmd</w:t>
      </w:r>
      <w:r w:rsidR="00BD372A" w:rsidRPr="00BD372A">
        <w:rPr>
          <w:szCs w:val="28"/>
          <w:lang w:val="en-US"/>
        </w:rPr>
        <w:t>:</w:t>
      </w:r>
    </w:p>
    <w:p w14:paraId="367B8E02" w14:textId="443647ED" w:rsidR="004E3F7A" w:rsidRPr="00BD372A" w:rsidRDefault="004E3F7A" w:rsidP="00AC4815">
      <w:pPr>
        <w:pStyle w:val="ListParagraph"/>
        <w:spacing w:before="60" w:after="60" w:line="312" w:lineRule="auto"/>
        <w:ind w:firstLine="720"/>
        <w:rPr>
          <w:rFonts w:ascii="Times New Roman" w:hAnsi="Times New Roman"/>
          <w:sz w:val="28"/>
          <w:szCs w:val="28"/>
          <w:lang w:val="en-US"/>
        </w:rPr>
      </w:pPr>
      <w:r w:rsidRPr="00BD372A">
        <w:rPr>
          <w:rFonts w:ascii="Times New Roman" w:hAnsi="Times New Roman"/>
          <w:sz w:val="28"/>
          <w:szCs w:val="28"/>
          <w:lang w:val="en-US"/>
        </w:rPr>
        <w:t>Câu lệnh: php artisan make:controller homeController</w:t>
      </w:r>
    </w:p>
    <w:p w14:paraId="46E33FAF" w14:textId="56D3E042" w:rsidR="004E3F7A" w:rsidRPr="00BD372A" w:rsidRDefault="004E3F7A" w:rsidP="00AC4815">
      <w:pPr>
        <w:pStyle w:val="ListParagraph"/>
        <w:spacing w:before="60" w:after="60" w:line="312" w:lineRule="auto"/>
        <w:rPr>
          <w:rFonts w:ascii="Times New Roman" w:hAnsi="Times New Roman"/>
          <w:sz w:val="28"/>
          <w:szCs w:val="28"/>
          <w:lang w:val="en-US"/>
        </w:rPr>
      </w:pPr>
      <w:r w:rsidRPr="00BD372A">
        <w:rPr>
          <w:rFonts w:ascii="Times New Roman" w:hAnsi="Times New Roman"/>
          <w:sz w:val="28"/>
          <w:szCs w:val="28"/>
          <w:lang w:val="en-US"/>
        </w:rPr>
        <w:t>Trong homeController</w:t>
      </w:r>
      <w:r w:rsidR="00BD372A" w:rsidRPr="00BD372A">
        <w:rPr>
          <w:rFonts w:ascii="Times New Roman" w:hAnsi="Times New Roman"/>
          <w:sz w:val="28"/>
          <w:szCs w:val="28"/>
          <w:lang w:val="en-US"/>
        </w:rPr>
        <w:t>:</w:t>
      </w:r>
    </w:p>
    <w:p w14:paraId="44E7347E" w14:textId="36ABFD05" w:rsidR="004E3F7A" w:rsidRPr="00BD372A" w:rsidRDefault="004E3F7A" w:rsidP="00AC4815">
      <w:pPr>
        <w:pStyle w:val="ListParagraph"/>
        <w:spacing w:before="60" w:after="60" w:line="312" w:lineRule="auto"/>
        <w:ind w:firstLine="720"/>
        <w:rPr>
          <w:rFonts w:ascii="Times New Roman" w:hAnsi="Times New Roman"/>
          <w:sz w:val="28"/>
          <w:szCs w:val="28"/>
          <w:lang w:val="en-US"/>
        </w:rPr>
      </w:pPr>
      <w:r w:rsidRPr="00BD372A">
        <w:rPr>
          <w:rFonts w:ascii="Times New Roman" w:hAnsi="Times New Roman"/>
          <w:sz w:val="28"/>
          <w:szCs w:val="28"/>
          <w:lang w:val="en-US"/>
        </w:rPr>
        <w:t>Public function viewhome(){</w:t>
      </w:r>
    </w:p>
    <w:p w14:paraId="122E2F5D" w14:textId="77777777" w:rsidR="004E3F7A" w:rsidRPr="00BD372A" w:rsidRDefault="004E3F7A" w:rsidP="00AC4815">
      <w:pPr>
        <w:pStyle w:val="ListParagraph"/>
        <w:spacing w:before="60" w:after="60" w:line="312" w:lineRule="auto"/>
        <w:ind w:left="1440" w:firstLine="720"/>
        <w:rPr>
          <w:rFonts w:ascii="Times New Roman" w:hAnsi="Times New Roman"/>
          <w:sz w:val="28"/>
          <w:szCs w:val="28"/>
          <w:lang w:val="en-US"/>
        </w:rPr>
      </w:pPr>
      <w:r w:rsidRPr="00BD372A">
        <w:rPr>
          <w:rFonts w:ascii="Times New Roman" w:hAnsi="Times New Roman"/>
          <w:sz w:val="28"/>
          <w:szCs w:val="28"/>
          <w:lang w:val="en-US"/>
        </w:rPr>
        <w:t>Return view(‘home’);</w:t>
      </w:r>
    </w:p>
    <w:p w14:paraId="7F1667FA" w14:textId="10DBB7C3" w:rsidR="004E3F7A" w:rsidRPr="00BD372A" w:rsidRDefault="004E3F7A" w:rsidP="00AC4815">
      <w:pPr>
        <w:pStyle w:val="ListParagraph"/>
        <w:spacing w:before="60" w:after="60" w:line="312" w:lineRule="auto"/>
        <w:ind w:firstLine="720"/>
        <w:rPr>
          <w:rFonts w:ascii="Times New Roman" w:hAnsi="Times New Roman"/>
          <w:sz w:val="28"/>
          <w:szCs w:val="28"/>
          <w:lang w:val="en-US"/>
        </w:rPr>
      </w:pPr>
      <w:r w:rsidRPr="00BD372A">
        <w:rPr>
          <w:rFonts w:ascii="Times New Roman" w:hAnsi="Times New Roman"/>
          <w:sz w:val="28"/>
          <w:szCs w:val="28"/>
          <w:lang w:val="en-US"/>
        </w:rPr>
        <w:t>}</w:t>
      </w:r>
    </w:p>
    <w:p w14:paraId="5825776D" w14:textId="0C3B37AF" w:rsidR="004E3F7A" w:rsidRPr="00BD372A" w:rsidRDefault="004E3F7A" w:rsidP="00AC4815">
      <w:pPr>
        <w:pStyle w:val="ListParagraph"/>
        <w:spacing w:before="60" w:after="60" w:line="312" w:lineRule="auto"/>
        <w:rPr>
          <w:rFonts w:ascii="Times New Roman" w:hAnsi="Times New Roman"/>
          <w:sz w:val="28"/>
          <w:szCs w:val="28"/>
          <w:lang w:val="en-US"/>
        </w:rPr>
      </w:pPr>
      <w:r w:rsidRPr="00BD372A">
        <w:rPr>
          <w:rFonts w:ascii="Times New Roman" w:hAnsi="Times New Roman"/>
          <w:sz w:val="28"/>
          <w:szCs w:val="28"/>
          <w:lang w:val="en-US"/>
        </w:rPr>
        <w:t>Trong route</w:t>
      </w:r>
      <w:r w:rsidR="00BD372A" w:rsidRPr="00BD372A">
        <w:rPr>
          <w:rFonts w:ascii="Times New Roman" w:hAnsi="Times New Roman"/>
          <w:sz w:val="28"/>
          <w:szCs w:val="28"/>
          <w:lang w:val="en-US"/>
        </w:rPr>
        <w:t>:</w:t>
      </w:r>
    </w:p>
    <w:p w14:paraId="7DC469AD" w14:textId="5ECB9F3F" w:rsidR="001F106E" w:rsidRDefault="004E3F7A" w:rsidP="00AC4815">
      <w:pPr>
        <w:spacing w:before="60" w:after="60"/>
        <w:ind w:left="720" w:firstLine="720"/>
        <w:rPr>
          <w:szCs w:val="28"/>
          <w:lang w:val="en-US"/>
        </w:rPr>
      </w:pPr>
      <w:r w:rsidRPr="00BD372A">
        <w:rPr>
          <w:szCs w:val="28"/>
          <w:lang w:val="en-US"/>
        </w:rPr>
        <w:t>Route::get( ‘home’, ‘homeController@viewhome’);</w:t>
      </w:r>
    </w:p>
    <w:p w14:paraId="44A90A21" w14:textId="77777777" w:rsidR="00775953" w:rsidRPr="00BD372A" w:rsidRDefault="00775953" w:rsidP="00AC4815">
      <w:pPr>
        <w:spacing w:before="60" w:after="60"/>
        <w:ind w:left="720" w:firstLine="720"/>
        <w:rPr>
          <w:szCs w:val="28"/>
          <w:lang w:val="en-US"/>
        </w:rPr>
      </w:pPr>
    </w:p>
    <w:p w14:paraId="46C7F447" w14:textId="77777777" w:rsidR="00BD372A" w:rsidRDefault="0088512A" w:rsidP="00AC4815">
      <w:pPr>
        <w:pStyle w:val="ListParagraph"/>
        <w:numPr>
          <w:ilvl w:val="2"/>
          <w:numId w:val="4"/>
        </w:numPr>
        <w:spacing w:before="60" w:after="60" w:line="312" w:lineRule="auto"/>
        <w:rPr>
          <w:rFonts w:ascii="Times New Roman" w:hAnsi="Times New Roman"/>
          <w:b/>
          <w:sz w:val="28"/>
          <w:szCs w:val="28"/>
        </w:rPr>
      </w:pPr>
      <w:r w:rsidRPr="007123F6">
        <w:rPr>
          <w:rFonts w:ascii="Times New Roman" w:hAnsi="Times New Roman"/>
          <w:b/>
          <w:sz w:val="28"/>
          <w:szCs w:val="28"/>
        </w:rPr>
        <w:t>Tạo bảng và khóa ngoại tr</w:t>
      </w:r>
      <w:r w:rsidR="00AC5FA4">
        <w:rPr>
          <w:rFonts w:ascii="Times New Roman" w:hAnsi="Times New Roman"/>
          <w:b/>
          <w:sz w:val="28"/>
          <w:szCs w:val="28"/>
        </w:rPr>
        <w:t>ong</w:t>
      </w:r>
      <w:r w:rsidRPr="007123F6">
        <w:rPr>
          <w:rFonts w:ascii="Times New Roman" w:hAnsi="Times New Roman"/>
          <w:b/>
          <w:sz w:val="28"/>
          <w:szCs w:val="28"/>
        </w:rPr>
        <w:t xml:space="preserve"> database.</w:t>
      </w:r>
    </w:p>
    <w:p w14:paraId="37AF7346" w14:textId="2788D108" w:rsidR="00BD372A" w:rsidRPr="0085398B" w:rsidRDefault="00BD372A" w:rsidP="00AC4815">
      <w:pPr>
        <w:spacing w:before="60" w:after="60"/>
        <w:rPr>
          <w:szCs w:val="28"/>
        </w:rPr>
      </w:pPr>
      <w:r w:rsidRPr="0085398B">
        <w:rPr>
          <w:szCs w:val="28"/>
          <w:lang w:val="en-US"/>
        </w:rPr>
        <w:t>Vào thư mục laravel gõ cmd:</w:t>
      </w:r>
    </w:p>
    <w:p w14:paraId="60E609E3" w14:textId="1F06E823" w:rsidR="00BD372A" w:rsidRPr="0085398B" w:rsidRDefault="00BD372A" w:rsidP="00AC4815">
      <w:pPr>
        <w:spacing w:before="60" w:after="60"/>
        <w:rPr>
          <w:szCs w:val="28"/>
          <w:lang w:val="en-US"/>
        </w:rPr>
      </w:pPr>
      <w:r w:rsidRPr="0085398B">
        <w:rPr>
          <w:szCs w:val="28"/>
          <w:lang w:val="en-US"/>
        </w:rPr>
        <w:t>Câu lệnh: php artisan make:migration create_tablename_table</w:t>
      </w:r>
    </w:p>
    <w:p w14:paraId="409A6F86" w14:textId="0A5AB900" w:rsidR="00BD372A" w:rsidRDefault="00BD372A" w:rsidP="00AC4815">
      <w:pPr>
        <w:pStyle w:val="ListParagraph"/>
        <w:spacing w:before="60" w:after="60" w:line="312" w:lineRule="auto"/>
        <w:rPr>
          <w:rFonts w:ascii="Times New Roman" w:hAnsi="Times New Roman"/>
          <w:color w:val="1B1B1B"/>
          <w:spacing w:val="-1"/>
          <w:sz w:val="28"/>
          <w:szCs w:val="28"/>
          <w:shd w:val="clear" w:color="auto" w:fill="FFFFFF"/>
        </w:rPr>
      </w:pPr>
      <w:r>
        <w:rPr>
          <w:rFonts w:ascii="Times New Roman" w:hAnsi="Times New Roman"/>
          <w:color w:val="1B1B1B"/>
          <w:spacing w:val="-1"/>
          <w:sz w:val="28"/>
          <w:szCs w:val="28"/>
          <w:shd w:val="clear" w:color="auto" w:fill="FFFFFF"/>
          <w:lang w:val="en-US"/>
        </w:rPr>
        <w:t>V</w:t>
      </w:r>
      <w:r w:rsidRPr="00BD372A">
        <w:rPr>
          <w:rFonts w:ascii="Times New Roman" w:hAnsi="Times New Roman"/>
          <w:color w:val="1B1B1B"/>
          <w:spacing w:val="-1"/>
          <w:sz w:val="28"/>
          <w:szCs w:val="28"/>
          <w:shd w:val="clear" w:color="auto" w:fill="FFFFFF"/>
          <w:lang w:val="en-US"/>
        </w:rPr>
        <w:t>ào</w:t>
      </w:r>
      <w:r w:rsidRPr="00BD372A">
        <w:rPr>
          <w:rFonts w:ascii="Times New Roman" w:hAnsi="Times New Roman"/>
          <w:color w:val="1B1B1B"/>
          <w:spacing w:val="-1"/>
          <w:sz w:val="28"/>
          <w:szCs w:val="28"/>
          <w:shd w:val="clear" w:color="auto" w:fill="FFFFFF"/>
        </w:rPr>
        <w:t xml:space="preserve"> database/migration tìm file vừa tạo:</w:t>
      </w:r>
    </w:p>
    <w:p w14:paraId="2D4742BF" w14:textId="08112683" w:rsidR="000633E6" w:rsidRDefault="000633E6" w:rsidP="00AC4815">
      <w:pPr>
        <w:pStyle w:val="ListParagraph"/>
        <w:spacing w:before="60" w:after="60" w:line="312" w:lineRule="auto"/>
        <w:ind w:left="1440"/>
        <w:rPr>
          <w:rFonts w:ascii="Times New Roman" w:hAnsi="Times New Roman"/>
          <w:color w:val="1B1B1B"/>
          <w:spacing w:val="-1"/>
          <w:sz w:val="28"/>
          <w:szCs w:val="28"/>
          <w:shd w:val="clear" w:color="auto" w:fill="FFFFFF"/>
          <w:lang w:val="en-US"/>
        </w:rPr>
      </w:pPr>
      <w:r>
        <w:rPr>
          <w:rFonts w:ascii="Times New Roman" w:hAnsi="Times New Roman"/>
          <w:color w:val="1B1B1B"/>
          <w:spacing w:val="-1"/>
          <w:sz w:val="28"/>
          <w:szCs w:val="28"/>
          <w:shd w:val="clear" w:color="auto" w:fill="FFFFFF"/>
          <w:lang w:val="en-US"/>
        </w:rPr>
        <w:t xml:space="preserve">Tạo khóa chính: </w:t>
      </w:r>
    </w:p>
    <w:p w14:paraId="5577FC41" w14:textId="3252CB1F" w:rsidR="00BD372A" w:rsidRDefault="000633E6" w:rsidP="00AC4815">
      <w:pPr>
        <w:pStyle w:val="ListParagraph"/>
        <w:spacing w:before="60" w:after="60" w:line="312" w:lineRule="auto"/>
        <w:ind w:left="1440" w:firstLine="720"/>
        <w:rPr>
          <w:rFonts w:ascii="Times New Roman" w:hAnsi="Times New Roman"/>
          <w:color w:val="1B1B1B"/>
          <w:spacing w:val="-1"/>
          <w:sz w:val="28"/>
          <w:szCs w:val="28"/>
          <w:shd w:val="clear" w:color="auto" w:fill="FFFFFF"/>
          <w:lang w:val="en-US"/>
        </w:rPr>
      </w:pPr>
      <w:r>
        <w:rPr>
          <w:rFonts w:ascii="Times New Roman" w:hAnsi="Times New Roman"/>
          <w:color w:val="1B1B1B"/>
          <w:spacing w:val="-1"/>
          <w:sz w:val="28"/>
          <w:szCs w:val="28"/>
          <w:shd w:val="clear" w:color="auto" w:fill="FFFFFF"/>
          <w:lang w:val="en-US"/>
        </w:rPr>
        <w:t>$table -&gt; bigIncrements(‘id’</w:t>
      </w:r>
      <w:r w:rsidRPr="000633E6">
        <w:rPr>
          <w:rFonts w:ascii="Times New Roman" w:hAnsi="Times New Roman"/>
          <w:color w:val="1B1B1B"/>
          <w:spacing w:val="-1"/>
          <w:sz w:val="28"/>
          <w:szCs w:val="28"/>
          <w:shd w:val="clear" w:color="auto" w:fill="FFFFFF"/>
          <w:lang w:val="en-US"/>
        </w:rPr>
        <w:t>);</w:t>
      </w:r>
    </w:p>
    <w:p w14:paraId="731DD71B" w14:textId="77777777" w:rsidR="000633E6" w:rsidRDefault="000633E6" w:rsidP="00AC4815">
      <w:pPr>
        <w:pStyle w:val="ListParagraph"/>
        <w:spacing w:before="60" w:after="60" w:line="312" w:lineRule="auto"/>
        <w:ind w:left="1440"/>
        <w:rPr>
          <w:rFonts w:ascii="Times New Roman" w:hAnsi="Times New Roman"/>
          <w:color w:val="1B1B1B"/>
          <w:spacing w:val="-1"/>
          <w:sz w:val="28"/>
          <w:szCs w:val="28"/>
          <w:shd w:val="clear" w:color="auto" w:fill="FFFFFF"/>
          <w:lang w:val="en-US"/>
        </w:rPr>
      </w:pPr>
      <w:r>
        <w:rPr>
          <w:rFonts w:ascii="Times New Roman" w:hAnsi="Times New Roman"/>
          <w:color w:val="1B1B1B"/>
          <w:spacing w:val="-1"/>
          <w:sz w:val="28"/>
          <w:szCs w:val="28"/>
          <w:shd w:val="clear" w:color="auto" w:fill="FFFFFF"/>
          <w:lang w:val="en-US"/>
        </w:rPr>
        <w:t xml:space="preserve">Tạo khóa phụ: </w:t>
      </w:r>
    </w:p>
    <w:p w14:paraId="589715AC" w14:textId="18A7A97D" w:rsidR="000633E6" w:rsidRDefault="000633E6" w:rsidP="00AC4815">
      <w:pPr>
        <w:pStyle w:val="ListParagraph"/>
        <w:spacing w:before="60" w:after="60" w:line="312" w:lineRule="auto"/>
        <w:ind w:left="2160"/>
        <w:rPr>
          <w:rFonts w:ascii="Times New Roman" w:hAnsi="Times New Roman"/>
          <w:color w:val="1B1B1B"/>
          <w:spacing w:val="-1"/>
          <w:sz w:val="28"/>
          <w:szCs w:val="28"/>
          <w:shd w:val="clear" w:color="auto" w:fill="FFFFFF"/>
          <w:lang w:val="en-US"/>
        </w:rPr>
      </w:pPr>
      <w:r w:rsidRPr="000633E6">
        <w:rPr>
          <w:rFonts w:ascii="Times New Roman" w:hAnsi="Times New Roman"/>
          <w:color w:val="1B1B1B"/>
          <w:spacing w:val="-1"/>
          <w:sz w:val="28"/>
          <w:szCs w:val="28"/>
          <w:shd w:val="clear" w:color="auto" w:fill="FFFFFF"/>
          <w:lang w:val="en-US"/>
        </w:rPr>
        <w:t>$table</w:t>
      </w:r>
      <w:r>
        <w:rPr>
          <w:rFonts w:ascii="Times New Roman" w:hAnsi="Times New Roman"/>
          <w:color w:val="1B1B1B"/>
          <w:spacing w:val="-1"/>
          <w:sz w:val="28"/>
          <w:szCs w:val="28"/>
          <w:shd w:val="clear" w:color="auto" w:fill="FFFFFF"/>
          <w:lang w:val="en-US"/>
        </w:rPr>
        <w:t xml:space="preserve"> </w:t>
      </w:r>
      <w:r w:rsidRPr="000633E6">
        <w:rPr>
          <w:rFonts w:ascii="Times New Roman" w:hAnsi="Times New Roman"/>
          <w:color w:val="1B1B1B"/>
          <w:spacing w:val="-1"/>
          <w:sz w:val="28"/>
          <w:szCs w:val="28"/>
          <w:shd w:val="clear" w:color="auto" w:fill="FFFFFF"/>
          <w:lang w:val="en-US"/>
        </w:rPr>
        <w:t>-&gt;</w:t>
      </w:r>
      <w:r>
        <w:rPr>
          <w:rFonts w:ascii="Times New Roman" w:hAnsi="Times New Roman"/>
          <w:color w:val="1B1B1B"/>
          <w:spacing w:val="-1"/>
          <w:sz w:val="28"/>
          <w:szCs w:val="28"/>
          <w:shd w:val="clear" w:color="auto" w:fill="FFFFFF"/>
          <w:lang w:val="en-US"/>
        </w:rPr>
        <w:t xml:space="preserve"> </w:t>
      </w:r>
      <w:r w:rsidRPr="000633E6">
        <w:rPr>
          <w:rFonts w:ascii="Times New Roman" w:hAnsi="Times New Roman"/>
          <w:color w:val="1B1B1B"/>
          <w:spacing w:val="-1"/>
          <w:sz w:val="28"/>
          <w:szCs w:val="28"/>
          <w:shd w:val="clear" w:color="auto" w:fill="FFFFFF"/>
          <w:lang w:val="en-US"/>
        </w:rPr>
        <w:t>unsignedBigInteger(</w:t>
      </w:r>
      <w:r>
        <w:rPr>
          <w:rFonts w:ascii="Times New Roman" w:hAnsi="Times New Roman"/>
          <w:color w:val="1B1B1B"/>
          <w:spacing w:val="-1"/>
          <w:sz w:val="28"/>
          <w:szCs w:val="28"/>
          <w:shd w:val="clear" w:color="auto" w:fill="FFFFFF"/>
          <w:lang w:val="en-US"/>
        </w:rPr>
        <w:t>‘tên khóa phụ’</w:t>
      </w:r>
      <w:r w:rsidRPr="000633E6">
        <w:rPr>
          <w:rFonts w:ascii="Times New Roman" w:hAnsi="Times New Roman"/>
          <w:color w:val="1B1B1B"/>
          <w:spacing w:val="-1"/>
          <w:sz w:val="28"/>
          <w:szCs w:val="28"/>
          <w:shd w:val="clear" w:color="auto" w:fill="FFFFFF"/>
          <w:lang w:val="en-US"/>
        </w:rPr>
        <w:t>);</w:t>
      </w:r>
    </w:p>
    <w:p w14:paraId="2DAFB85C" w14:textId="7C959F01" w:rsidR="0085398B" w:rsidRDefault="000633E6" w:rsidP="00AC4815">
      <w:pPr>
        <w:pStyle w:val="ListParagraph"/>
        <w:spacing w:before="60" w:after="60" w:line="312" w:lineRule="auto"/>
        <w:ind w:left="2160"/>
        <w:rPr>
          <w:rFonts w:ascii="Times New Roman" w:hAnsi="Times New Roman"/>
          <w:color w:val="1B1B1B"/>
          <w:spacing w:val="-1"/>
          <w:sz w:val="28"/>
          <w:szCs w:val="28"/>
          <w:shd w:val="clear" w:color="auto" w:fill="FFFFFF"/>
          <w:lang w:val="en-US"/>
        </w:rPr>
      </w:pPr>
      <w:r w:rsidRPr="000633E6">
        <w:rPr>
          <w:rFonts w:ascii="Times New Roman" w:hAnsi="Times New Roman"/>
          <w:color w:val="1B1B1B"/>
          <w:spacing w:val="-1"/>
          <w:sz w:val="28"/>
          <w:szCs w:val="28"/>
          <w:shd w:val="clear" w:color="auto" w:fill="FFFFFF"/>
          <w:lang w:val="en-US"/>
        </w:rPr>
        <w:t>$table-&gt;foreign(</w:t>
      </w:r>
      <w:r>
        <w:rPr>
          <w:rFonts w:ascii="Times New Roman" w:hAnsi="Times New Roman"/>
          <w:color w:val="1B1B1B"/>
          <w:spacing w:val="-1"/>
          <w:sz w:val="28"/>
          <w:szCs w:val="28"/>
          <w:shd w:val="clear" w:color="auto" w:fill="FFFFFF"/>
          <w:lang w:val="en-US"/>
        </w:rPr>
        <w:t>‘tên khóa phụ’</w:t>
      </w:r>
      <w:r w:rsidRPr="000633E6">
        <w:rPr>
          <w:rFonts w:ascii="Times New Roman" w:hAnsi="Times New Roman"/>
          <w:color w:val="1B1B1B"/>
          <w:spacing w:val="-1"/>
          <w:sz w:val="28"/>
          <w:szCs w:val="28"/>
          <w:shd w:val="clear" w:color="auto" w:fill="FFFFFF"/>
          <w:lang w:val="en-US"/>
        </w:rPr>
        <w:t>)-&gt;references(</w:t>
      </w:r>
      <w:r>
        <w:rPr>
          <w:rFonts w:ascii="Times New Roman" w:hAnsi="Times New Roman"/>
          <w:color w:val="1B1B1B"/>
          <w:spacing w:val="-1"/>
          <w:sz w:val="28"/>
          <w:szCs w:val="28"/>
          <w:shd w:val="clear" w:color="auto" w:fill="FFFFFF"/>
          <w:lang w:val="en-US"/>
        </w:rPr>
        <w:t>‘id’</w:t>
      </w:r>
      <w:r w:rsidRPr="000633E6">
        <w:rPr>
          <w:rFonts w:ascii="Times New Roman" w:hAnsi="Times New Roman"/>
          <w:color w:val="1B1B1B"/>
          <w:spacing w:val="-1"/>
          <w:sz w:val="28"/>
          <w:szCs w:val="28"/>
          <w:shd w:val="clear" w:color="auto" w:fill="FFFFFF"/>
          <w:lang w:val="en-US"/>
        </w:rPr>
        <w:t>)-&gt;on(</w:t>
      </w:r>
      <w:r>
        <w:rPr>
          <w:rFonts w:ascii="Times New Roman" w:hAnsi="Times New Roman"/>
          <w:color w:val="1B1B1B"/>
          <w:spacing w:val="-1"/>
          <w:sz w:val="28"/>
          <w:szCs w:val="28"/>
          <w:shd w:val="clear" w:color="auto" w:fill="FFFFFF"/>
          <w:lang w:val="en-US"/>
        </w:rPr>
        <w:t>‘bảng chứa khóa phụ’</w:t>
      </w:r>
      <w:r w:rsidRPr="000633E6">
        <w:rPr>
          <w:rFonts w:ascii="Times New Roman" w:hAnsi="Times New Roman"/>
          <w:color w:val="1B1B1B"/>
          <w:spacing w:val="-1"/>
          <w:sz w:val="28"/>
          <w:szCs w:val="28"/>
          <w:shd w:val="clear" w:color="auto" w:fill="FFFFFF"/>
          <w:lang w:val="en-US"/>
        </w:rPr>
        <w:t>)-&gt;onDelete('cascade');</w:t>
      </w:r>
    </w:p>
    <w:p w14:paraId="1301E346" w14:textId="77777777" w:rsidR="00775953" w:rsidRPr="0085398B" w:rsidRDefault="00775953" w:rsidP="00AC4815">
      <w:pPr>
        <w:pStyle w:val="ListParagraph"/>
        <w:spacing w:before="60" w:after="60" w:line="312" w:lineRule="auto"/>
        <w:ind w:left="2160"/>
        <w:rPr>
          <w:rFonts w:ascii="Times New Roman" w:hAnsi="Times New Roman"/>
          <w:color w:val="1B1B1B"/>
          <w:spacing w:val="-1"/>
          <w:sz w:val="28"/>
          <w:szCs w:val="28"/>
          <w:shd w:val="clear" w:color="auto" w:fill="FFFFFF"/>
          <w:lang w:val="en-US"/>
        </w:rPr>
      </w:pPr>
    </w:p>
    <w:p w14:paraId="32198B1A" w14:textId="2AA096C9" w:rsidR="007123F6" w:rsidRPr="007123F6" w:rsidRDefault="007123F6" w:rsidP="00AC4815">
      <w:pPr>
        <w:pStyle w:val="Heading2"/>
        <w:spacing w:before="60" w:after="60" w:line="312" w:lineRule="auto"/>
      </w:pPr>
      <w:r w:rsidRPr="007123F6">
        <w:t>KẾT LUẬN</w:t>
      </w:r>
      <w:r w:rsidR="00087316">
        <w:rPr>
          <w:lang w:val="en-US"/>
        </w:rPr>
        <w:t xml:space="preserve"> CHƯƠNG</w:t>
      </w:r>
    </w:p>
    <w:p w14:paraId="405B21D3" w14:textId="10F251FC" w:rsidR="00D63440" w:rsidRPr="00CE50A0" w:rsidRDefault="006E2AD5" w:rsidP="00AC4815">
      <w:pPr>
        <w:spacing w:before="60" w:after="60"/>
        <w:ind w:firstLine="360"/>
        <w:rPr>
          <w:szCs w:val="28"/>
          <w:lang w:val="en-US"/>
        </w:rPr>
      </w:pPr>
      <w:r w:rsidRPr="006E2AD5">
        <w:rPr>
          <w:szCs w:val="28"/>
        </w:rPr>
        <w:t>Có thêm hiểu biết về Laravel Framework.</w:t>
      </w:r>
      <w:r w:rsidR="00C031B7">
        <w:rPr>
          <w:szCs w:val="28"/>
          <w:lang w:val="en-US"/>
        </w:rPr>
        <w:t xml:space="preserve"> </w:t>
      </w:r>
      <w:r>
        <w:rPr>
          <w:szCs w:val="28"/>
        </w:rPr>
        <w:t xml:space="preserve">Hiểu </w:t>
      </w:r>
      <w:r w:rsidRPr="006E2AD5">
        <w:rPr>
          <w:szCs w:val="28"/>
        </w:rPr>
        <w:t>cách thao tác với cơ sở dữ liệu theo phương pháp lập trình hướng đối tượng mà Laravel Framework cung cấp.</w:t>
      </w:r>
      <w:r>
        <w:rPr>
          <w:szCs w:val="28"/>
        </w:rPr>
        <w:t xml:space="preserve"> Áp dụng cơ sở lý thuyết để phân tích bài toán ở chương tiếp theo.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sectPr w:rsidR="00D63440" w:rsidRPr="00CE50A0" w:rsidSect="00131C3D">
      <w:footerReference w:type="default" r:id="rId14"/>
      <w:pgSz w:w="11907" w:h="16840" w:code="9"/>
      <w:pgMar w:top="1134" w:right="851" w:bottom="1418" w:left="1985" w:header="0" w:footer="0" w:gutter="0"/>
      <w:pgNumType w:start="1"/>
      <w:cols w:space="720"/>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hoan nguyen" w:date="2020-05-12T15:49:00Z" w:initials="hn">
    <w:p w14:paraId="1361ACB5" w14:textId="77777777" w:rsidR="00CC4AE9" w:rsidRPr="007669DD" w:rsidRDefault="00CC4AE9" w:rsidP="00CC4AE9">
      <w:pPr>
        <w:pStyle w:val="CommentText"/>
        <w:rPr>
          <w:lang w:val="en-US"/>
        </w:rPr>
      </w:pPr>
      <w:r>
        <w:rPr>
          <w:rStyle w:val="CommentReference"/>
        </w:rPr>
        <w:annotationRef/>
      </w:r>
      <w:r>
        <w:rPr>
          <w:lang w:val="en-US"/>
        </w:rPr>
        <w:t>Có vẽ ngược câu chủ ngữ ở đây</w:t>
      </w:r>
    </w:p>
  </w:comment>
  <w:comment w:id="40" w:author="hoan nguyen" w:date="2020-05-12T15:49:00Z" w:initials="hn">
    <w:p w14:paraId="7BFABC76" w14:textId="77777777" w:rsidR="007669DD" w:rsidRDefault="007669DD">
      <w:pPr>
        <w:pStyle w:val="CommentText"/>
        <w:rPr>
          <w:lang w:val="en-US"/>
        </w:rPr>
      </w:pPr>
      <w:r>
        <w:rPr>
          <w:rStyle w:val="CommentReference"/>
        </w:rPr>
        <w:annotationRef/>
      </w:r>
      <w:r>
        <w:rPr>
          <w:lang w:val="en-US"/>
        </w:rPr>
        <w:t>Ghi rõ ra bước 1 làm gì</w:t>
      </w:r>
    </w:p>
    <w:p w14:paraId="33FA9911" w14:textId="77777777" w:rsidR="007669DD" w:rsidRDefault="007669DD">
      <w:pPr>
        <w:pStyle w:val="CommentText"/>
        <w:rPr>
          <w:lang w:val="en-US"/>
        </w:rPr>
      </w:pPr>
      <w:r>
        <w:rPr>
          <w:lang w:val="en-US"/>
        </w:rPr>
        <w:t>Bước 2 làm gì</w:t>
      </w:r>
    </w:p>
    <w:p w14:paraId="499DC48D" w14:textId="77777777" w:rsidR="007669DD" w:rsidRDefault="007669DD">
      <w:pPr>
        <w:pStyle w:val="CommentText"/>
        <w:rPr>
          <w:lang w:val="en-US"/>
        </w:rPr>
      </w:pPr>
      <w:r>
        <w:rPr>
          <w:lang w:val="en-US"/>
        </w:rPr>
        <w:t>Bước 3 làm gì</w:t>
      </w:r>
    </w:p>
    <w:p w14:paraId="1F9DB9F2" w14:textId="5659411F" w:rsidR="007669DD" w:rsidRPr="007669DD" w:rsidRDefault="007669DD">
      <w:pPr>
        <w:pStyle w:val="CommentText"/>
        <w:rPr>
          <w:lang w:val="en-US"/>
        </w:rPr>
      </w:pPr>
      <w:r>
        <w:rPr>
          <w:lang w:val="en-US"/>
        </w:rPr>
        <w:t>….</w:t>
      </w:r>
    </w:p>
  </w:comment>
  <w:comment w:id="42" w:author="hoan nguyen" w:date="2020-05-12T15:50:00Z" w:initials="hn">
    <w:p w14:paraId="392419B4" w14:textId="36336776" w:rsidR="007669DD" w:rsidRPr="007669DD" w:rsidRDefault="007669DD">
      <w:pPr>
        <w:pStyle w:val="CommentText"/>
        <w:rPr>
          <w:lang w:val="en-US"/>
        </w:rPr>
      </w:pPr>
      <w:r>
        <w:rPr>
          <w:rStyle w:val="CommentReference"/>
        </w:rPr>
        <w:annotationRef/>
      </w:r>
      <w:r>
        <w:rPr>
          <w:lang w:val="en-US"/>
        </w:rPr>
        <w:t>Thêm hình ảnh vào để mô tả sự trao đổi qua lại MVC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1ACB5" w15:done="0"/>
  <w15:commentEx w15:paraId="1F9DB9F2" w15:done="0"/>
  <w15:commentEx w15:paraId="392419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4402" w16cex:dateUtc="2020-05-12T08:49:00Z"/>
  <w16cex:commentExtensible w16cex:durableId="22654425" w16cex:dateUtc="2020-05-12T08:49:00Z"/>
  <w16cex:commentExtensible w16cex:durableId="2265444E" w16cex:dateUtc="2020-05-12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A06275" w16cid:durableId="22654402"/>
  <w16cid:commentId w16cid:paraId="1F9DB9F2" w16cid:durableId="22654425"/>
  <w16cid:commentId w16cid:paraId="392419B4" w16cid:durableId="2265444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E67EA" w14:textId="77777777" w:rsidR="0042797D" w:rsidRDefault="0042797D">
      <w:r>
        <w:separator/>
      </w:r>
    </w:p>
    <w:p w14:paraId="78656595" w14:textId="77777777" w:rsidR="0042797D" w:rsidRDefault="0042797D"/>
  </w:endnote>
  <w:endnote w:type="continuationSeparator" w:id="0">
    <w:p w14:paraId="70E27EA9" w14:textId="77777777" w:rsidR="0042797D" w:rsidRDefault="0042797D">
      <w:r>
        <w:continuationSeparator/>
      </w:r>
    </w:p>
    <w:p w14:paraId="3C2217B9" w14:textId="77777777" w:rsidR="0042797D" w:rsidRDefault="00427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880400"/>
      <w:docPartObj>
        <w:docPartGallery w:val="Page Numbers (Bottom of Page)"/>
        <w:docPartUnique/>
      </w:docPartObj>
    </w:sdtPr>
    <w:sdtEndPr>
      <w:rPr>
        <w:noProof/>
      </w:rPr>
    </w:sdtEndPr>
    <w:sdtContent>
      <w:p w14:paraId="050B1247" w14:textId="3FCA01D3" w:rsidR="00C70A1A" w:rsidRDefault="00C70A1A">
        <w:pPr>
          <w:pStyle w:val="Footer"/>
          <w:jc w:val="center"/>
        </w:pPr>
        <w:r>
          <w:fldChar w:fldCharType="begin"/>
        </w:r>
        <w:r>
          <w:instrText xml:space="preserve"> PAGE   \* MERGEFORMAT </w:instrText>
        </w:r>
        <w:r>
          <w:fldChar w:fldCharType="separate"/>
        </w:r>
        <w:r w:rsidR="00775953">
          <w:rPr>
            <w:noProof/>
          </w:rPr>
          <w:t>5</w:t>
        </w:r>
        <w:r>
          <w:rPr>
            <w:noProof/>
          </w:rPr>
          <w:fldChar w:fldCharType="end"/>
        </w:r>
      </w:p>
    </w:sdtContent>
  </w:sdt>
  <w:p w14:paraId="14C8CF24" w14:textId="77777777" w:rsidR="00C70A1A" w:rsidRDefault="00C70A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A8550" w14:textId="77777777" w:rsidR="0042797D" w:rsidRDefault="0042797D">
      <w:r>
        <w:separator/>
      </w:r>
    </w:p>
    <w:p w14:paraId="33C90CA1" w14:textId="77777777" w:rsidR="0042797D" w:rsidRDefault="0042797D"/>
  </w:footnote>
  <w:footnote w:type="continuationSeparator" w:id="0">
    <w:p w14:paraId="7D74DC0A" w14:textId="77777777" w:rsidR="0042797D" w:rsidRDefault="0042797D">
      <w:r>
        <w:continuationSeparator/>
      </w:r>
    </w:p>
    <w:p w14:paraId="072A714F" w14:textId="77777777" w:rsidR="0042797D" w:rsidRDefault="0042797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280"/>
    <w:multiLevelType w:val="hybridMultilevel"/>
    <w:tmpl w:val="B4629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258C"/>
    <w:multiLevelType w:val="hybridMultilevel"/>
    <w:tmpl w:val="689E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435"/>
    <w:multiLevelType w:val="hybridMultilevel"/>
    <w:tmpl w:val="9570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72D6"/>
    <w:multiLevelType w:val="hybridMultilevel"/>
    <w:tmpl w:val="B274A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182850"/>
    <w:multiLevelType w:val="hybridMultilevel"/>
    <w:tmpl w:val="611CC6CA"/>
    <w:lvl w:ilvl="0" w:tplc="DB88A402">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CE56B1"/>
    <w:multiLevelType w:val="hybridMultilevel"/>
    <w:tmpl w:val="F39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4234C"/>
    <w:multiLevelType w:val="multilevel"/>
    <w:tmpl w:val="8D6A8F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2D0AAE"/>
    <w:multiLevelType w:val="hybridMultilevel"/>
    <w:tmpl w:val="F2F6739E"/>
    <w:lvl w:ilvl="0" w:tplc="F68CDCA6">
      <w:start w:val="4"/>
      <w:numFmt w:val="bullet"/>
      <w:lvlText w:val="-"/>
      <w:lvlJc w:val="left"/>
      <w:pPr>
        <w:ind w:left="1074" w:hanging="360"/>
      </w:pPr>
      <w:rPr>
        <w:rFonts w:ascii="Times New Roman" w:eastAsia="Times New Roman" w:hAnsi="Times New Roman" w:cs="Times New Roman" w:hint="default"/>
      </w:rPr>
    </w:lvl>
    <w:lvl w:ilvl="1" w:tplc="04090001">
      <w:start w:val="1"/>
      <w:numFmt w:val="bullet"/>
      <w:lvlText w:val=""/>
      <w:lvlJc w:val="left"/>
      <w:pPr>
        <w:ind w:left="1794" w:hanging="360"/>
      </w:pPr>
      <w:rPr>
        <w:rFonts w:ascii="Symbol" w:hAnsi="Symbol" w:cs="Symbol" w:hint="default"/>
      </w:rPr>
    </w:lvl>
    <w:lvl w:ilvl="2" w:tplc="04090003">
      <w:start w:val="1"/>
      <w:numFmt w:val="bullet"/>
      <w:lvlText w:val="o"/>
      <w:lvlJc w:val="left"/>
      <w:pPr>
        <w:ind w:left="2514" w:hanging="360"/>
      </w:pPr>
      <w:rPr>
        <w:rFonts w:ascii="Courier New" w:hAnsi="Courier New" w:cs="Courier New"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8" w15:restartNumberingAfterBreak="0">
    <w:nsid w:val="12DC455C"/>
    <w:multiLevelType w:val="multilevel"/>
    <w:tmpl w:val="04CEA2F2"/>
    <w:lvl w:ilvl="0">
      <w:start w:val="1"/>
      <w:numFmt w:val="decimal"/>
      <w:lvlText w:val="%1."/>
      <w:lvlJc w:val="left"/>
      <w:pPr>
        <w:ind w:left="810" w:hanging="810"/>
      </w:pPr>
      <w:rPr>
        <w:rFonts w:hint="default"/>
      </w:rPr>
    </w:lvl>
    <w:lvl w:ilvl="1">
      <w:start w:val="2"/>
      <w:numFmt w:val="decimal"/>
      <w:lvlText w:val="%1.%2."/>
      <w:lvlJc w:val="left"/>
      <w:pPr>
        <w:ind w:left="1235" w:hanging="810"/>
      </w:pPr>
      <w:rPr>
        <w:rFonts w:hint="default"/>
      </w:rPr>
    </w:lvl>
    <w:lvl w:ilvl="2">
      <w:start w:val="1"/>
      <w:numFmt w:val="decimal"/>
      <w:pStyle w:val="StyleHeading315pt"/>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280" w:hanging="2880"/>
      </w:pPr>
      <w:rPr>
        <w:rFonts w:hint="default"/>
      </w:rPr>
    </w:lvl>
  </w:abstractNum>
  <w:abstractNum w:abstractNumId="9" w15:restartNumberingAfterBreak="0">
    <w:nsid w:val="15A810D6"/>
    <w:multiLevelType w:val="multilevel"/>
    <w:tmpl w:val="2EA6D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768D9"/>
    <w:multiLevelType w:val="hybridMultilevel"/>
    <w:tmpl w:val="09C08B06"/>
    <w:lvl w:ilvl="0" w:tplc="F68CDCA6">
      <w:start w:val="4"/>
      <w:numFmt w:val="bullet"/>
      <w:lvlText w:val="-"/>
      <w:lvlJc w:val="left"/>
      <w:pPr>
        <w:ind w:left="1074" w:hanging="360"/>
      </w:pPr>
      <w:rPr>
        <w:rFonts w:ascii="Times New Roman" w:eastAsia="Times New Roman" w:hAnsi="Times New Roman" w:cs="Times New Roman" w:hint="default"/>
      </w:rPr>
    </w:lvl>
    <w:lvl w:ilvl="1" w:tplc="0409000B">
      <w:start w:val="1"/>
      <w:numFmt w:val="bullet"/>
      <w:lvlText w:val=""/>
      <w:lvlJc w:val="left"/>
      <w:pPr>
        <w:ind w:left="1794" w:hanging="360"/>
      </w:pPr>
      <w:rPr>
        <w:rFonts w:ascii="Wingdings" w:hAnsi="Wingdings"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11" w15:restartNumberingAfterBreak="0">
    <w:nsid w:val="2749542F"/>
    <w:multiLevelType w:val="hybridMultilevel"/>
    <w:tmpl w:val="D2D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505C5"/>
    <w:multiLevelType w:val="multilevel"/>
    <w:tmpl w:val="FEE436E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E31996"/>
    <w:multiLevelType w:val="hybridMultilevel"/>
    <w:tmpl w:val="8C54104A"/>
    <w:lvl w:ilvl="0" w:tplc="FF2A7684">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7A018D"/>
    <w:multiLevelType w:val="multilevel"/>
    <w:tmpl w:val="E55C9434"/>
    <w:lvl w:ilvl="0">
      <w:start w:val="1"/>
      <w:numFmt w:val="decimal"/>
      <w:suff w:val="space"/>
      <w:lvlText w:val="%1."/>
      <w:lvlJc w:val="left"/>
      <w:pPr>
        <w:ind w:left="284" w:firstLine="0"/>
      </w:pPr>
      <w:rPr>
        <w:rFonts w:ascii="Tahoma" w:eastAsia="Times New Roman" w:hAnsi="Tahoma" w:cs="Times New Roman"/>
      </w:rPr>
    </w:lvl>
    <w:lvl w:ilvl="1">
      <w:start w:val="1"/>
      <w:numFmt w:val="decimal"/>
      <w:pStyle w:val="StyleHeading215pt"/>
      <w:suff w:val="space"/>
      <w:lvlText w:val="%2."/>
      <w:lvlJc w:val="left"/>
      <w:pPr>
        <w:ind w:left="284" w:firstLine="283"/>
      </w:pPr>
      <w:rPr>
        <w:rFonts w:hint="default"/>
      </w:rPr>
    </w:lvl>
    <w:lvl w:ilvl="2">
      <w:start w:val="1"/>
      <w:numFmt w:val="decimal"/>
      <w:suff w:val="space"/>
      <w:lvlText w:val="%2.%3."/>
      <w:lvlJc w:val="left"/>
      <w:pPr>
        <w:ind w:left="284" w:firstLine="567"/>
      </w:pPr>
      <w:rPr>
        <w:rFonts w:hint="default"/>
      </w:rPr>
    </w:lvl>
    <w:lvl w:ilvl="3">
      <w:start w:val="1"/>
      <w:numFmt w:val="decimal"/>
      <w:pStyle w:val="StyleHeading416pt"/>
      <w:suff w:val="space"/>
      <w:lvlText w:val="%4."/>
      <w:lvlJc w:val="left"/>
      <w:pPr>
        <w:ind w:left="284" w:firstLine="850"/>
      </w:pPr>
      <w:rPr>
        <w:rFonts w:hint="default"/>
      </w:rPr>
    </w:lvl>
    <w:lvl w:ilvl="4">
      <w:start w:val="1"/>
      <w:numFmt w:val="lowerLetter"/>
      <w:pStyle w:val="StyleHeading515pt"/>
      <w:suff w:val="space"/>
      <w:lvlText w:val="%5."/>
      <w:lvlJc w:val="left"/>
      <w:pPr>
        <w:ind w:left="1008" w:hanging="1008"/>
      </w:pPr>
      <w:rPr>
        <w:rFonts w:hint="default"/>
      </w:rPr>
    </w:lvl>
    <w:lvl w:ilvl="5">
      <w:start w:val="1"/>
      <w:numFmt w:val="decimal"/>
      <w:lvlText w:val="%1.%2.%3.%4.%5.%6"/>
      <w:lvlJc w:val="left"/>
      <w:pPr>
        <w:tabs>
          <w:tab w:val="num" w:pos="1992"/>
        </w:tabs>
        <w:ind w:left="199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C21931"/>
    <w:multiLevelType w:val="hybridMultilevel"/>
    <w:tmpl w:val="441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E3AE0"/>
    <w:multiLevelType w:val="multilevel"/>
    <w:tmpl w:val="A4E0C1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4"/>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186592"/>
    <w:multiLevelType w:val="hybridMultilevel"/>
    <w:tmpl w:val="B42A1FB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3D6E6AFB"/>
    <w:multiLevelType w:val="hybridMultilevel"/>
    <w:tmpl w:val="C1E4B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F91D17"/>
    <w:multiLevelType w:val="hybridMultilevel"/>
    <w:tmpl w:val="599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86D90"/>
    <w:multiLevelType w:val="hybridMultilevel"/>
    <w:tmpl w:val="0AC4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1604C"/>
    <w:multiLevelType w:val="hybridMultilevel"/>
    <w:tmpl w:val="2750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74B10"/>
    <w:multiLevelType w:val="hybridMultilevel"/>
    <w:tmpl w:val="8B72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97467"/>
    <w:multiLevelType w:val="hybridMultilevel"/>
    <w:tmpl w:val="E39EE35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4" w15:restartNumberingAfterBreak="0">
    <w:nsid w:val="449B3224"/>
    <w:multiLevelType w:val="multilevel"/>
    <w:tmpl w:val="61E0241E"/>
    <w:lvl w:ilvl="0">
      <w:start w:val="1"/>
      <w:numFmt w:val="decimal"/>
      <w:lvlText w:val="%1."/>
      <w:lvlJc w:val="left"/>
      <w:pPr>
        <w:ind w:left="504" w:hanging="504"/>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B207AF"/>
    <w:multiLevelType w:val="hybridMultilevel"/>
    <w:tmpl w:val="FFF05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8F1BE4"/>
    <w:multiLevelType w:val="hybridMultilevel"/>
    <w:tmpl w:val="776E2BA6"/>
    <w:lvl w:ilvl="0" w:tplc="04090003">
      <w:start w:val="1"/>
      <w:numFmt w:val="bullet"/>
      <w:lvlText w:val="o"/>
      <w:lvlJc w:val="left"/>
      <w:pPr>
        <w:ind w:left="2154" w:hanging="360"/>
      </w:pPr>
      <w:rPr>
        <w:rFonts w:ascii="Courier New" w:hAnsi="Courier New" w:cs="Courier New"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cs="Wingdings" w:hint="default"/>
      </w:rPr>
    </w:lvl>
    <w:lvl w:ilvl="3" w:tplc="04090001" w:tentative="1">
      <w:start w:val="1"/>
      <w:numFmt w:val="bullet"/>
      <w:lvlText w:val=""/>
      <w:lvlJc w:val="left"/>
      <w:pPr>
        <w:ind w:left="4314" w:hanging="360"/>
      </w:pPr>
      <w:rPr>
        <w:rFonts w:ascii="Symbol" w:hAnsi="Symbol" w:cs="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cs="Wingdings" w:hint="default"/>
      </w:rPr>
    </w:lvl>
    <w:lvl w:ilvl="6" w:tplc="04090001" w:tentative="1">
      <w:start w:val="1"/>
      <w:numFmt w:val="bullet"/>
      <w:lvlText w:val=""/>
      <w:lvlJc w:val="left"/>
      <w:pPr>
        <w:ind w:left="6474" w:hanging="360"/>
      </w:pPr>
      <w:rPr>
        <w:rFonts w:ascii="Symbol" w:hAnsi="Symbol" w:cs="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cs="Wingdings" w:hint="default"/>
      </w:rPr>
    </w:lvl>
  </w:abstractNum>
  <w:abstractNum w:abstractNumId="27" w15:restartNumberingAfterBreak="0">
    <w:nsid w:val="48E42641"/>
    <w:multiLevelType w:val="hybridMultilevel"/>
    <w:tmpl w:val="9516F8B2"/>
    <w:lvl w:ilvl="0" w:tplc="79DC5A1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9B31F60"/>
    <w:multiLevelType w:val="hybridMultilevel"/>
    <w:tmpl w:val="B05E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05CA2"/>
    <w:multiLevelType w:val="multilevel"/>
    <w:tmpl w:val="0BD2C9F2"/>
    <w:lvl w:ilvl="0">
      <w:start w:val="2"/>
      <w:numFmt w:val="decimal"/>
      <w:lvlText w:val="%1."/>
      <w:lvlJc w:val="left"/>
      <w:pPr>
        <w:ind w:left="450" w:hanging="450"/>
      </w:pPr>
      <w:rPr>
        <w:rFonts w:hint="default"/>
      </w:rPr>
    </w:lvl>
    <w:lvl w:ilvl="1">
      <w:start w:val="4"/>
      <w:numFmt w:val="bullet"/>
      <w:lvlText w:val="-"/>
      <w:lvlJc w:val="left"/>
      <w:pPr>
        <w:ind w:left="1440" w:hanging="720"/>
      </w:pPr>
      <w:rPr>
        <w:rFonts w:ascii="Times New Roman" w:eastAsia="Times New Roman" w:hAnsi="Times New Roman" w:cs="Times New Roman"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2CE6C10"/>
    <w:multiLevelType w:val="hybridMultilevel"/>
    <w:tmpl w:val="F6A6CD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9C5B47"/>
    <w:multiLevelType w:val="multilevel"/>
    <w:tmpl w:val="1F1E409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52E7FA8"/>
    <w:multiLevelType w:val="multilevel"/>
    <w:tmpl w:val="ECFC3C36"/>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b/>
        <w:bCs w:val="0"/>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64C6B1B"/>
    <w:multiLevelType w:val="multilevel"/>
    <w:tmpl w:val="AA3679E4"/>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B994B52"/>
    <w:multiLevelType w:val="hybridMultilevel"/>
    <w:tmpl w:val="1728AAE2"/>
    <w:lvl w:ilvl="0" w:tplc="6EC27FCC">
      <w:start w:val="1"/>
      <w:numFmt w:val="bullet"/>
      <w:lvlText w:val="-"/>
      <w:lvlJc w:val="left"/>
      <w:pPr>
        <w:ind w:left="1800" w:hanging="360"/>
      </w:pPr>
      <w:rPr>
        <w:rFonts w:ascii="Times New Roman" w:eastAsia="Calibr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61EA211C"/>
    <w:multiLevelType w:val="hybridMultilevel"/>
    <w:tmpl w:val="C1E606C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3DB0964"/>
    <w:multiLevelType w:val="hybridMultilevel"/>
    <w:tmpl w:val="CFAED42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7" w15:restartNumberingAfterBreak="0">
    <w:nsid w:val="71EC4659"/>
    <w:multiLevelType w:val="hybridMultilevel"/>
    <w:tmpl w:val="05AE685A"/>
    <w:lvl w:ilvl="0" w:tplc="DB88A40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302DF"/>
    <w:multiLevelType w:val="multilevel"/>
    <w:tmpl w:val="AA2E1B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8"/>
  </w:num>
  <w:num w:numId="3">
    <w:abstractNumId w:val="34"/>
  </w:num>
  <w:num w:numId="4">
    <w:abstractNumId w:val="24"/>
  </w:num>
  <w:num w:numId="5">
    <w:abstractNumId w:val="27"/>
  </w:num>
  <w:num w:numId="6">
    <w:abstractNumId w:val="31"/>
  </w:num>
  <w:num w:numId="7">
    <w:abstractNumId w:val="12"/>
  </w:num>
  <w:num w:numId="8">
    <w:abstractNumId w:val="20"/>
  </w:num>
  <w:num w:numId="9">
    <w:abstractNumId w:val="3"/>
  </w:num>
  <w:num w:numId="10">
    <w:abstractNumId w:val="35"/>
  </w:num>
  <w:num w:numId="11">
    <w:abstractNumId w:val="10"/>
  </w:num>
  <w:num w:numId="12">
    <w:abstractNumId w:val="16"/>
  </w:num>
  <w:num w:numId="13">
    <w:abstractNumId w:val="26"/>
  </w:num>
  <w:num w:numId="14">
    <w:abstractNumId w:val="38"/>
  </w:num>
  <w:num w:numId="15">
    <w:abstractNumId w:val="6"/>
  </w:num>
  <w:num w:numId="16">
    <w:abstractNumId w:val="33"/>
  </w:num>
  <w:num w:numId="17">
    <w:abstractNumId w:val="7"/>
  </w:num>
  <w:num w:numId="18">
    <w:abstractNumId w:val="23"/>
  </w:num>
  <w:num w:numId="19">
    <w:abstractNumId w:val="36"/>
  </w:num>
  <w:num w:numId="20">
    <w:abstractNumId w:val="29"/>
  </w:num>
  <w:num w:numId="21">
    <w:abstractNumId w:val="11"/>
  </w:num>
  <w:num w:numId="22">
    <w:abstractNumId w:val="25"/>
  </w:num>
  <w:num w:numId="23">
    <w:abstractNumId w:val="30"/>
  </w:num>
  <w:num w:numId="24">
    <w:abstractNumId w:val="1"/>
  </w:num>
  <w:num w:numId="25">
    <w:abstractNumId w:val="17"/>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4"/>
  </w:num>
  <w:num w:numId="29">
    <w:abstractNumId w:val="37"/>
  </w:num>
  <w:num w:numId="30">
    <w:abstractNumId w:val="13"/>
  </w:num>
  <w:num w:numId="31">
    <w:abstractNumId w:val="9"/>
  </w:num>
  <w:num w:numId="32">
    <w:abstractNumId w:val="19"/>
  </w:num>
  <w:num w:numId="33">
    <w:abstractNumId w:val="18"/>
  </w:num>
  <w:num w:numId="34">
    <w:abstractNumId w:val="21"/>
  </w:num>
  <w:num w:numId="35">
    <w:abstractNumId w:val="28"/>
  </w:num>
  <w:num w:numId="36">
    <w:abstractNumId w:val="22"/>
  </w:num>
  <w:num w:numId="37">
    <w:abstractNumId w:val="15"/>
  </w:num>
  <w:num w:numId="38">
    <w:abstractNumId w:val="0"/>
  </w:num>
  <w:num w:numId="39">
    <w:abstractNumId w:val="5"/>
  </w:num>
  <w:num w:numId="40">
    <w:abstractNumId w:val="2"/>
  </w:num>
  <w:numIdMacAtCleanup w:val="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an nguyen">
    <w15:presenceInfo w15:providerId="Windows Live" w15:userId="6315272d7e0430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14"/>
    <w:rsid w:val="0000085B"/>
    <w:rsid w:val="00000BC2"/>
    <w:rsid w:val="000016ED"/>
    <w:rsid w:val="00002A96"/>
    <w:rsid w:val="00002E91"/>
    <w:rsid w:val="000037AA"/>
    <w:rsid w:val="0000414E"/>
    <w:rsid w:val="000053E6"/>
    <w:rsid w:val="00007CB2"/>
    <w:rsid w:val="000103DB"/>
    <w:rsid w:val="000112E4"/>
    <w:rsid w:val="00014920"/>
    <w:rsid w:val="00014BB5"/>
    <w:rsid w:val="000155DC"/>
    <w:rsid w:val="00015B35"/>
    <w:rsid w:val="00017DA6"/>
    <w:rsid w:val="000201C5"/>
    <w:rsid w:val="00023B7F"/>
    <w:rsid w:val="0002459C"/>
    <w:rsid w:val="00025E80"/>
    <w:rsid w:val="00027831"/>
    <w:rsid w:val="00032332"/>
    <w:rsid w:val="00032B6A"/>
    <w:rsid w:val="0003385B"/>
    <w:rsid w:val="00034E7A"/>
    <w:rsid w:val="00035017"/>
    <w:rsid w:val="0003521F"/>
    <w:rsid w:val="00036162"/>
    <w:rsid w:val="00036184"/>
    <w:rsid w:val="00037B2E"/>
    <w:rsid w:val="00040200"/>
    <w:rsid w:val="000408B1"/>
    <w:rsid w:val="00040DE3"/>
    <w:rsid w:val="000414C8"/>
    <w:rsid w:val="0004153E"/>
    <w:rsid w:val="00041A10"/>
    <w:rsid w:val="00042063"/>
    <w:rsid w:val="00044405"/>
    <w:rsid w:val="000452D6"/>
    <w:rsid w:val="0004545F"/>
    <w:rsid w:val="00046C61"/>
    <w:rsid w:val="000476D0"/>
    <w:rsid w:val="0005001A"/>
    <w:rsid w:val="00050A7F"/>
    <w:rsid w:val="00051178"/>
    <w:rsid w:val="00051C12"/>
    <w:rsid w:val="00051D49"/>
    <w:rsid w:val="000556ED"/>
    <w:rsid w:val="00057C62"/>
    <w:rsid w:val="00061237"/>
    <w:rsid w:val="00061F88"/>
    <w:rsid w:val="000633E6"/>
    <w:rsid w:val="0006507E"/>
    <w:rsid w:val="00066A5C"/>
    <w:rsid w:val="0006775C"/>
    <w:rsid w:val="00072F80"/>
    <w:rsid w:val="00073CBA"/>
    <w:rsid w:val="00074462"/>
    <w:rsid w:val="00074666"/>
    <w:rsid w:val="000779CC"/>
    <w:rsid w:val="00081EBE"/>
    <w:rsid w:val="00082750"/>
    <w:rsid w:val="00082896"/>
    <w:rsid w:val="00082F59"/>
    <w:rsid w:val="0008501B"/>
    <w:rsid w:val="00085334"/>
    <w:rsid w:val="00085F5F"/>
    <w:rsid w:val="0008700C"/>
    <w:rsid w:val="00087316"/>
    <w:rsid w:val="00090DB0"/>
    <w:rsid w:val="00091F9C"/>
    <w:rsid w:val="00092F98"/>
    <w:rsid w:val="0009364F"/>
    <w:rsid w:val="00093956"/>
    <w:rsid w:val="00094441"/>
    <w:rsid w:val="00094F6F"/>
    <w:rsid w:val="00095934"/>
    <w:rsid w:val="00096796"/>
    <w:rsid w:val="00096EF1"/>
    <w:rsid w:val="00097C25"/>
    <w:rsid w:val="000A070E"/>
    <w:rsid w:val="000A134E"/>
    <w:rsid w:val="000A1B8A"/>
    <w:rsid w:val="000A3231"/>
    <w:rsid w:val="000A3F92"/>
    <w:rsid w:val="000A4804"/>
    <w:rsid w:val="000A4B6A"/>
    <w:rsid w:val="000A5C8D"/>
    <w:rsid w:val="000A5E0A"/>
    <w:rsid w:val="000A6834"/>
    <w:rsid w:val="000A6CE8"/>
    <w:rsid w:val="000A781B"/>
    <w:rsid w:val="000B107A"/>
    <w:rsid w:val="000B1588"/>
    <w:rsid w:val="000B1AAE"/>
    <w:rsid w:val="000B2C97"/>
    <w:rsid w:val="000B39FA"/>
    <w:rsid w:val="000B4396"/>
    <w:rsid w:val="000B7215"/>
    <w:rsid w:val="000C07DA"/>
    <w:rsid w:val="000C121E"/>
    <w:rsid w:val="000C1DB3"/>
    <w:rsid w:val="000C260F"/>
    <w:rsid w:val="000C265C"/>
    <w:rsid w:val="000C34DB"/>
    <w:rsid w:val="000C631B"/>
    <w:rsid w:val="000C6BF6"/>
    <w:rsid w:val="000C741C"/>
    <w:rsid w:val="000C741D"/>
    <w:rsid w:val="000D0421"/>
    <w:rsid w:val="000D0E49"/>
    <w:rsid w:val="000D169C"/>
    <w:rsid w:val="000D3073"/>
    <w:rsid w:val="000D5D60"/>
    <w:rsid w:val="000D66CF"/>
    <w:rsid w:val="000D6D3F"/>
    <w:rsid w:val="000D720D"/>
    <w:rsid w:val="000D7583"/>
    <w:rsid w:val="000D76B7"/>
    <w:rsid w:val="000D78D7"/>
    <w:rsid w:val="000D79EA"/>
    <w:rsid w:val="000D7F6F"/>
    <w:rsid w:val="000E0C2F"/>
    <w:rsid w:val="000E2E04"/>
    <w:rsid w:val="000E3037"/>
    <w:rsid w:val="000E33B7"/>
    <w:rsid w:val="000E3FC3"/>
    <w:rsid w:val="000E5167"/>
    <w:rsid w:val="000E665D"/>
    <w:rsid w:val="000E674C"/>
    <w:rsid w:val="000E6916"/>
    <w:rsid w:val="000F1781"/>
    <w:rsid w:val="000F1E87"/>
    <w:rsid w:val="000F267F"/>
    <w:rsid w:val="000F268F"/>
    <w:rsid w:val="000F29AE"/>
    <w:rsid w:val="000F2B46"/>
    <w:rsid w:val="000F2D63"/>
    <w:rsid w:val="000F3DC2"/>
    <w:rsid w:val="000F40A0"/>
    <w:rsid w:val="000F727D"/>
    <w:rsid w:val="000F74A0"/>
    <w:rsid w:val="000F7E14"/>
    <w:rsid w:val="001007C7"/>
    <w:rsid w:val="00101E92"/>
    <w:rsid w:val="001029F1"/>
    <w:rsid w:val="00103411"/>
    <w:rsid w:val="00103608"/>
    <w:rsid w:val="00106B89"/>
    <w:rsid w:val="0010783B"/>
    <w:rsid w:val="00111921"/>
    <w:rsid w:val="00113E0B"/>
    <w:rsid w:val="00114BD8"/>
    <w:rsid w:val="00114BFA"/>
    <w:rsid w:val="00114D81"/>
    <w:rsid w:val="00115143"/>
    <w:rsid w:val="00115240"/>
    <w:rsid w:val="00115403"/>
    <w:rsid w:val="00115B81"/>
    <w:rsid w:val="00116171"/>
    <w:rsid w:val="001161AB"/>
    <w:rsid w:val="00117027"/>
    <w:rsid w:val="00117C0C"/>
    <w:rsid w:val="00117C62"/>
    <w:rsid w:val="00120871"/>
    <w:rsid w:val="00121F65"/>
    <w:rsid w:val="00122235"/>
    <w:rsid w:val="00122346"/>
    <w:rsid w:val="00123802"/>
    <w:rsid w:val="0012491F"/>
    <w:rsid w:val="00124BD9"/>
    <w:rsid w:val="00125830"/>
    <w:rsid w:val="00125B61"/>
    <w:rsid w:val="001268DA"/>
    <w:rsid w:val="00130428"/>
    <w:rsid w:val="00130B19"/>
    <w:rsid w:val="00131091"/>
    <w:rsid w:val="00131109"/>
    <w:rsid w:val="001315CC"/>
    <w:rsid w:val="00131C3D"/>
    <w:rsid w:val="00132862"/>
    <w:rsid w:val="00132960"/>
    <w:rsid w:val="001331F0"/>
    <w:rsid w:val="00134AF6"/>
    <w:rsid w:val="0013572E"/>
    <w:rsid w:val="00135BB8"/>
    <w:rsid w:val="0013650F"/>
    <w:rsid w:val="00137931"/>
    <w:rsid w:val="00141029"/>
    <w:rsid w:val="00141216"/>
    <w:rsid w:val="00142193"/>
    <w:rsid w:val="00143C45"/>
    <w:rsid w:val="001443D8"/>
    <w:rsid w:val="00144559"/>
    <w:rsid w:val="00144D9D"/>
    <w:rsid w:val="00145AEE"/>
    <w:rsid w:val="00146367"/>
    <w:rsid w:val="00147644"/>
    <w:rsid w:val="00151BDF"/>
    <w:rsid w:val="00152781"/>
    <w:rsid w:val="00152E92"/>
    <w:rsid w:val="0015323F"/>
    <w:rsid w:val="00155EA8"/>
    <w:rsid w:val="00156396"/>
    <w:rsid w:val="00156D2D"/>
    <w:rsid w:val="00156D67"/>
    <w:rsid w:val="0015720E"/>
    <w:rsid w:val="0016004A"/>
    <w:rsid w:val="00160BEB"/>
    <w:rsid w:val="00160F15"/>
    <w:rsid w:val="00161BC0"/>
    <w:rsid w:val="00162A56"/>
    <w:rsid w:val="00163C3E"/>
    <w:rsid w:val="00164903"/>
    <w:rsid w:val="001656AE"/>
    <w:rsid w:val="001658F7"/>
    <w:rsid w:val="001664F4"/>
    <w:rsid w:val="001665E2"/>
    <w:rsid w:val="00172CCA"/>
    <w:rsid w:val="00172E73"/>
    <w:rsid w:val="00173412"/>
    <w:rsid w:val="00174026"/>
    <w:rsid w:val="0017431F"/>
    <w:rsid w:val="0017483D"/>
    <w:rsid w:val="0017563E"/>
    <w:rsid w:val="00175829"/>
    <w:rsid w:val="001758CE"/>
    <w:rsid w:val="00175EA0"/>
    <w:rsid w:val="001767A2"/>
    <w:rsid w:val="00180128"/>
    <w:rsid w:val="00180BB4"/>
    <w:rsid w:val="00181826"/>
    <w:rsid w:val="00181B4A"/>
    <w:rsid w:val="00181BC0"/>
    <w:rsid w:val="001823CC"/>
    <w:rsid w:val="00182E33"/>
    <w:rsid w:val="00183997"/>
    <w:rsid w:val="00183A23"/>
    <w:rsid w:val="00185146"/>
    <w:rsid w:val="00185BE6"/>
    <w:rsid w:val="00186831"/>
    <w:rsid w:val="0018730E"/>
    <w:rsid w:val="00187D18"/>
    <w:rsid w:val="00191C5F"/>
    <w:rsid w:val="00193198"/>
    <w:rsid w:val="00193688"/>
    <w:rsid w:val="00193779"/>
    <w:rsid w:val="001952B0"/>
    <w:rsid w:val="00196E89"/>
    <w:rsid w:val="001974EC"/>
    <w:rsid w:val="001977B8"/>
    <w:rsid w:val="00197D8C"/>
    <w:rsid w:val="001A0C8C"/>
    <w:rsid w:val="001A0CBF"/>
    <w:rsid w:val="001A0DF2"/>
    <w:rsid w:val="001A13E5"/>
    <w:rsid w:val="001A19F6"/>
    <w:rsid w:val="001A1C7F"/>
    <w:rsid w:val="001A1F28"/>
    <w:rsid w:val="001A2549"/>
    <w:rsid w:val="001A296B"/>
    <w:rsid w:val="001A31F8"/>
    <w:rsid w:val="001A3EF6"/>
    <w:rsid w:val="001A4AA5"/>
    <w:rsid w:val="001A5413"/>
    <w:rsid w:val="001B0D35"/>
    <w:rsid w:val="001B1174"/>
    <w:rsid w:val="001B1FEB"/>
    <w:rsid w:val="001B24EF"/>
    <w:rsid w:val="001B2CF6"/>
    <w:rsid w:val="001B3081"/>
    <w:rsid w:val="001B30CC"/>
    <w:rsid w:val="001B32B7"/>
    <w:rsid w:val="001B4EBF"/>
    <w:rsid w:val="001B567E"/>
    <w:rsid w:val="001C2635"/>
    <w:rsid w:val="001C28F2"/>
    <w:rsid w:val="001C351C"/>
    <w:rsid w:val="001C39F0"/>
    <w:rsid w:val="001C41AE"/>
    <w:rsid w:val="001C56E4"/>
    <w:rsid w:val="001C5BC8"/>
    <w:rsid w:val="001C68FD"/>
    <w:rsid w:val="001D11F3"/>
    <w:rsid w:val="001D1436"/>
    <w:rsid w:val="001D18AE"/>
    <w:rsid w:val="001D3BD1"/>
    <w:rsid w:val="001D5169"/>
    <w:rsid w:val="001D5ADE"/>
    <w:rsid w:val="001D5B35"/>
    <w:rsid w:val="001D5CC6"/>
    <w:rsid w:val="001E091A"/>
    <w:rsid w:val="001E0EDD"/>
    <w:rsid w:val="001E1F9C"/>
    <w:rsid w:val="001E21FD"/>
    <w:rsid w:val="001E4004"/>
    <w:rsid w:val="001E40D9"/>
    <w:rsid w:val="001E4EA9"/>
    <w:rsid w:val="001F0DE7"/>
    <w:rsid w:val="001F106E"/>
    <w:rsid w:val="001F1329"/>
    <w:rsid w:val="001F220E"/>
    <w:rsid w:val="001F306D"/>
    <w:rsid w:val="001F41BB"/>
    <w:rsid w:val="001F45F3"/>
    <w:rsid w:val="001F4F1B"/>
    <w:rsid w:val="001F5F8A"/>
    <w:rsid w:val="001F6534"/>
    <w:rsid w:val="001F72A6"/>
    <w:rsid w:val="00201CEC"/>
    <w:rsid w:val="002021BF"/>
    <w:rsid w:val="00203FDA"/>
    <w:rsid w:val="00204535"/>
    <w:rsid w:val="00204759"/>
    <w:rsid w:val="00204AE7"/>
    <w:rsid w:val="00204EB0"/>
    <w:rsid w:val="00205DAB"/>
    <w:rsid w:val="00205E92"/>
    <w:rsid w:val="002067BE"/>
    <w:rsid w:val="002070FE"/>
    <w:rsid w:val="0020732D"/>
    <w:rsid w:val="00207406"/>
    <w:rsid w:val="002110CB"/>
    <w:rsid w:val="00211357"/>
    <w:rsid w:val="00211E50"/>
    <w:rsid w:val="00213927"/>
    <w:rsid w:val="00213C24"/>
    <w:rsid w:val="00214057"/>
    <w:rsid w:val="00215080"/>
    <w:rsid w:val="00216839"/>
    <w:rsid w:val="00220F01"/>
    <w:rsid w:val="002229E8"/>
    <w:rsid w:val="00222D49"/>
    <w:rsid w:val="002237D5"/>
    <w:rsid w:val="0022423D"/>
    <w:rsid w:val="0022584E"/>
    <w:rsid w:val="00227DFF"/>
    <w:rsid w:val="00230019"/>
    <w:rsid w:val="002304F7"/>
    <w:rsid w:val="00233579"/>
    <w:rsid w:val="00234C76"/>
    <w:rsid w:val="00236D57"/>
    <w:rsid w:val="00237951"/>
    <w:rsid w:val="00241547"/>
    <w:rsid w:val="00241966"/>
    <w:rsid w:val="00242243"/>
    <w:rsid w:val="002422DE"/>
    <w:rsid w:val="002442EA"/>
    <w:rsid w:val="0024436A"/>
    <w:rsid w:val="00247D1E"/>
    <w:rsid w:val="00250E63"/>
    <w:rsid w:val="00251EAA"/>
    <w:rsid w:val="00252695"/>
    <w:rsid w:val="002544C5"/>
    <w:rsid w:val="0025494B"/>
    <w:rsid w:val="002554C5"/>
    <w:rsid w:val="0025621B"/>
    <w:rsid w:val="0025779A"/>
    <w:rsid w:val="00260D8C"/>
    <w:rsid w:val="002623B5"/>
    <w:rsid w:val="00263143"/>
    <w:rsid w:val="002647F1"/>
    <w:rsid w:val="00266307"/>
    <w:rsid w:val="00266AB8"/>
    <w:rsid w:val="00267262"/>
    <w:rsid w:val="0026736D"/>
    <w:rsid w:val="0027059B"/>
    <w:rsid w:val="0027252B"/>
    <w:rsid w:val="00272F8A"/>
    <w:rsid w:val="00276AA1"/>
    <w:rsid w:val="00277383"/>
    <w:rsid w:val="00277898"/>
    <w:rsid w:val="00280E0C"/>
    <w:rsid w:val="00281B33"/>
    <w:rsid w:val="002825B2"/>
    <w:rsid w:val="00282CD2"/>
    <w:rsid w:val="00283D85"/>
    <w:rsid w:val="00284288"/>
    <w:rsid w:val="002849DD"/>
    <w:rsid w:val="00285874"/>
    <w:rsid w:val="00285E39"/>
    <w:rsid w:val="002860B3"/>
    <w:rsid w:val="00287382"/>
    <w:rsid w:val="002906F8"/>
    <w:rsid w:val="00291476"/>
    <w:rsid w:val="00292D69"/>
    <w:rsid w:val="002949D7"/>
    <w:rsid w:val="002967E6"/>
    <w:rsid w:val="002968D2"/>
    <w:rsid w:val="00296901"/>
    <w:rsid w:val="00297793"/>
    <w:rsid w:val="00297829"/>
    <w:rsid w:val="00297CCC"/>
    <w:rsid w:val="002A03C5"/>
    <w:rsid w:val="002A03EB"/>
    <w:rsid w:val="002A165C"/>
    <w:rsid w:val="002A23B6"/>
    <w:rsid w:val="002A2DDC"/>
    <w:rsid w:val="002A3E8A"/>
    <w:rsid w:val="002A53CC"/>
    <w:rsid w:val="002A556D"/>
    <w:rsid w:val="002A56ED"/>
    <w:rsid w:val="002A58EC"/>
    <w:rsid w:val="002A74EC"/>
    <w:rsid w:val="002B0CC4"/>
    <w:rsid w:val="002B14FB"/>
    <w:rsid w:val="002B18F9"/>
    <w:rsid w:val="002B1B39"/>
    <w:rsid w:val="002B395E"/>
    <w:rsid w:val="002B3CFF"/>
    <w:rsid w:val="002B6A0D"/>
    <w:rsid w:val="002B6A75"/>
    <w:rsid w:val="002B7D5E"/>
    <w:rsid w:val="002C0253"/>
    <w:rsid w:val="002C02DC"/>
    <w:rsid w:val="002C1DC0"/>
    <w:rsid w:val="002C2A5F"/>
    <w:rsid w:val="002C4B61"/>
    <w:rsid w:val="002C5D24"/>
    <w:rsid w:val="002C6736"/>
    <w:rsid w:val="002C71CA"/>
    <w:rsid w:val="002D02BA"/>
    <w:rsid w:val="002D0E77"/>
    <w:rsid w:val="002D18C9"/>
    <w:rsid w:val="002D1BAD"/>
    <w:rsid w:val="002D1C39"/>
    <w:rsid w:val="002D2643"/>
    <w:rsid w:val="002D2D3C"/>
    <w:rsid w:val="002D2F0B"/>
    <w:rsid w:val="002D4BF3"/>
    <w:rsid w:val="002D4C0B"/>
    <w:rsid w:val="002D4D89"/>
    <w:rsid w:val="002D5194"/>
    <w:rsid w:val="002D5D57"/>
    <w:rsid w:val="002D6F18"/>
    <w:rsid w:val="002E0478"/>
    <w:rsid w:val="002E184E"/>
    <w:rsid w:val="002E1A6C"/>
    <w:rsid w:val="002E26E9"/>
    <w:rsid w:val="002E2841"/>
    <w:rsid w:val="002E457A"/>
    <w:rsid w:val="002E497B"/>
    <w:rsid w:val="002E6B98"/>
    <w:rsid w:val="002E79B8"/>
    <w:rsid w:val="002F13BA"/>
    <w:rsid w:val="002F3DAA"/>
    <w:rsid w:val="002F4663"/>
    <w:rsid w:val="002F4EC3"/>
    <w:rsid w:val="002F560A"/>
    <w:rsid w:val="002F6478"/>
    <w:rsid w:val="002F79D4"/>
    <w:rsid w:val="002F7A00"/>
    <w:rsid w:val="0030068C"/>
    <w:rsid w:val="00300B48"/>
    <w:rsid w:val="00302606"/>
    <w:rsid w:val="00302E66"/>
    <w:rsid w:val="00302FB7"/>
    <w:rsid w:val="003035FB"/>
    <w:rsid w:val="003045B6"/>
    <w:rsid w:val="00304713"/>
    <w:rsid w:val="00306F64"/>
    <w:rsid w:val="00307FC2"/>
    <w:rsid w:val="00310E48"/>
    <w:rsid w:val="0031155D"/>
    <w:rsid w:val="0031170A"/>
    <w:rsid w:val="003117F4"/>
    <w:rsid w:val="00311A93"/>
    <w:rsid w:val="003134B2"/>
    <w:rsid w:val="00314408"/>
    <w:rsid w:val="00315544"/>
    <w:rsid w:val="003157AB"/>
    <w:rsid w:val="00315F10"/>
    <w:rsid w:val="003164A7"/>
    <w:rsid w:val="00316832"/>
    <w:rsid w:val="003202EC"/>
    <w:rsid w:val="00320513"/>
    <w:rsid w:val="00320A00"/>
    <w:rsid w:val="00321DA7"/>
    <w:rsid w:val="00322225"/>
    <w:rsid w:val="00323C1A"/>
    <w:rsid w:val="00324498"/>
    <w:rsid w:val="00324921"/>
    <w:rsid w:val="0032561A"/>
    <w:rsid w:val="00326215"/>
    <w:rsid w:val="00327DFF"/>
    <w:rsid w:val="00331945"/>
    <w:rsid w:val="00331C2C"/>
    <w:rsid w:val="00331DA7"/>
    <w:rsid w:val="003320B1"/>
    <w:rsid w:val="00332B02"/>
    <w:rsid w:val="003342A0"/>
    <w:rsid w:val="00335742"/>
    <w:rsid w:val="00335F45"/>
    <w:rsid w:val="00336B90"/>
    <w:rsid w:val="00336D7B"/>
    <w:rsid w:val="00340AF1"/>
    <w:rsid w:val="00342B71"/>
    <w:rsid w:val="003437DF"/>
    <w:rsid w:val="003438E0"/>
    <w:rsid w:val="00343DCD"/>
    <w:rsid w:val="00344F7A"/>
    <w:rsid w:val="00345A45"/>
    <w:rsid w:val="00347335"/>
    <w:rsid w:val="00350683"/>
    <w:rsid w:val="00350D6C"/>
    <w:rsid w:val="00351234"/>
    <w:rsid w:val="00353ABA"/>
    <w:rsid w:val="00354583"/>
    <w:rsid w:val="003565F9"/>
    <w:rsid w:val="0036077F"/>
    <w:rsid w:val="00360E82"/>
    <w:rsid w:val="003630F0"/>
    <w:rsid w:val="00363D6D"/>
    <w:rsid w:val="00364CCF"/>
    <w:rsid w:val="00365C12"/>
    <w:rsid w:val="0036764E"/>
    <w:rsid w:val="00370398"/>
    <w:rsid w:val="003715D5"/>
    <w:rsid w:val="003722D6"/>
    <w:rsid w:val="003734EA"/>
    <w:rsid w:val="003745AB"/>
    <w:rsid w:val="00374E94"/>
    <w:rsid w:val="003754EA"/>
    <w:rsid w:val="00376252"/>
    <w:rsid w:val="0038377F"/>
    <w:rsid w:val="00383DC7"/>
    <w:rsid w:val="00383EA9"/>
    <w:rsid w:val="003842CE"/>
    <w:rsid w:val="003845EF"/>
    <w:rsid w:val="00384C0A"/>
    <w:rsid w:val="00385466"/>
    <w:rsid w:val="0038584D"/>
    <w:rsid w:val="00385D2D"/>
    <w:rsid w:val="00385F57"/>
    <w:rsid w:val="00386D9B"/>
    <w:rsid w:val="0039007F"/>
    <w:rsid w:val="00390284"/>
    <w:rsid w:val="003903E3"/>
    <w:rsid w:val="003910E3"/>
    <w:rsid w:val="003920B5"/>
    <w:rsid w:val="0039339A"/>
    <w:rsid w:val="00396645"/>
    <w:rsid w:val="003970EC"/>
    <w:rsid w:val="003A2C12"/>
    <w:rsid w:val="003A37C7"/>
    <w:rsid w:val="003A52C4"/>
    <w:rsid w:val="003A543F"/>
    <w:rsid w:val="003A657A"/>
    <w:rsid w:val="003A65EB"/>
    <w:rsid w:val="003B19E3"/>
    <w:rsid w:val="003B1C70"/>
    <w:rsid w:val="003B2318"/>
    <w:rsid w:val="003B2800"/>
    <w:rsid w:val="003B36A4"/>
    <w:rsid w:val="003B3716"/>
    <w:rsid w:val="003B3883"/>
    <w:rsid w:val="003B4117"/>
    <w:rsid w:val="003B4266"/>
    <w:rsid w:val="003B4C71"/>
    <w:rsid w:val="003B5013"/>
    <w:rsid w:val="003B5596"/>
    <w:rsid w:val="003B5CC5"/>
    <w:rsid w:val="003B6D66"/>
    <w:rsid w:val="003B770A"/>
    <w:rsid w:val="003C0202"/>
    <w:rsid w:val="003C054F"/>
    <w:rsid w:val="003C0AE7"/>
    <w:rsid w:val="003C1505"/>
    <w:rsid w:val="003C1F0C"/>
    <w:rsid w:val="003C1FF9"/>
    <w:rsid w:val="003C22F8"/>
    <w:rsid w:val="003C4DD4"/>
    <w:rsid w:val="003C6791"/>
    <w:rsid w:val="003C6FED"/>
    <w:rsid w:val="003C7255"/>
    <w:rsid w:val="003C74A5"/>
    <w:rsid w:val="003C7EB1"/>
    <w:rsid w:val="003D32D2"/>
    <w:rsid w:val="003D4C88"/>
    <w:rsid w:val="003D6840"/>
    <w:rsid w:val="003D7349"/>
    <w:rsid w:val="003D7556"/>
    <w:rsid w:val="003E09BD"/>
    <w:rsid w:val="003E119F"/>
    <w:rsid w:val="003E139B"/>
    <w:rsid w:val="003E312B"/>
    <w:rsid w:val="003E32BE"/>
    <w:rsid w:val="003E4D23"/>
    <w:rsid w:val="003E56F9"/>
    <w:rsid w:val="003E6D70"/>
    <w:rsid w:val="003E6E01"/>
    <w:rsid w:val="003F00BE"/>
    <w:rsid w:val="003F0D44"/>
    <w:rsid w:val="003F0EAF"/>
    <w:rsid w:val="003F1402"/>
    <w:rsid w:val="003F1641"/>
    <w:rsid w:val="003F17A9"/>
    <w:rsid w:val="003F1E63"/>
    <w:rsid w:val="003F1F8D"/>
    <w:rsid w:val="003F211A"/>
    <w:rsid w:val="003F3081"/>
    <w:rsid w:val="003F33AD"/>
    <w:rsid w:val="003F33C1"/>
    <w:rsid w:val="003F52D0"/>
    <w:rsid w:val="003F634A"/>
    <w:rsid w:val="003F6668"/>
    <w:rsid w:val="003F69C3"/>
    <w:rsid w:val="003F7F51"/>
    <w:rsid w:val="004016E8"/>
    <w:rsid w:val="00401CC3"/>
    <w:rsid w:val="0040292B"/>
    <w:rsid w:val="004029AF"/>
    <w:rsid w:val="00402BC2"/>
    <w:rsid w:val="00403675"/>
    <w:rsid w:val="00403EC5"/>
    <w:rsid w:val="00403FED"/>
    <w:rsid w:val="004042B0"/>
    <w:rsid w:val="0040477E"/>
    <w:rsid w:val="00404A48"/>
    <w:rsid w:val="00404E56"/>
    <w:rsid w:val="004063E5"/>
    <w:rsid w:val="00407853"/>
    <w:rsid w:val="00411BBB"/>
    <w:rsid w:val="00411CCB"/>
    <w:rsid w:val="00411DB7"/>
    <w:rsid w:val="00411F25"/>
    <w:rsid w:val="00411F7D"/>
    <w:rsid w:val="00412407"/>
    <w:rsid w:val="004125A7"/>
    <w:rsid w:val="00412A82"/>
    <w:rsid w:val="00412A9A"/>
    <w:rsid w:val="00412C16"/>
    <w:rsid w:val="00413096"/>
    <w:rsid w:val="00414416"/>
    <w:rsid w:val="00414E93"/>
    <w:rsid w:val="0041757A"/>
    <w:rsid w:val="00417ABF"/>
    <w:rsid w:val="00417B28"/>
    <w:rsid w:val="00420EFF"/>
    <w:rsid w:val="00424DBD"/>
    <w:rsid w:val="004267C9"/>
    <w:rsid w:val="00426BD8"/>
    <w:rsid w:val="004275CA"/>
    <w:rsid w:val="0042797D"/>
    <w:rsid w:val="004300F5"/>
    <w:rsid w:val="00430F20"/>
    <w:rsid w:val="004316DC"/>
    <w:rsid w:val="00431B6E"/>
    <w:rsid w:val="00431E55"/>
    <w:rsid w:val="004320C0"/>
    <w:rsid w:val="004322AF"/>
    <w:rsid w:val="0043235E"/>
    <w:rsid w:val="00433D73"/>
    <w:rsid w:val="00435D4B"/>
    <w:rsid w:val="00436655"/>
    <w:rsid w:val="004376AA"/>
    <w:rsid w:val="0044113A"/>
    <w:rsid w:val="0044286A"/>
    <w:rsid w:val="00442D0A"/>
    <w:rsid w:val="00443A03"/>
    <w:rsid w:val="00443F4C"/>
    <w:rsid w:val="00444C2E"/>
    <w:rsid w:val="004451A3"/>
    <w:rsid w:val="00446558"/>
    <w:rsid w:val="00446947"/>
    <w:rsid w:val="004474D1"/>
    <w:rsid w:val="00450B42"/>
    <w:rsid w:val="00450E4A"/>
    <w:rsid w:val="00451C2D"/>
    <w:rsid w:val="00452B2A"/>
    <w:rsid w:val="00452DAB"/>
    <w:rsid w:val="00454892"/>
    <w:rsid w:val="00455919"/>
    <w:rsid w:val="00455F77"/>
    <w:rsid w:val="00456D4F"/>
    <w:rsid w:val="0045726F"/>
    <w:rsid w:val="004604CD"/>
    <w:rsid w:val="004605CF"/>
    <w:rsid w:val="00460B7C"/>
    <w:rsid w:val="00460C59"/>
    <w:rsid w:val="00461C48"/>
    <w:rsid w:val="004624C9"/>
    <w:rsid w:val="00465897"/>
    <w:rsid w:val="004673F8"/>
    <w:rsid w:val="00467483"/>
    <w:rsid w:val="004674B2"/>
    <w:rsid w:val="004707D0"/>
    <w:rsid w:val="00471399"/>
    <w:rsid w:val="0047189C"/>
    <w:rsid w:val="004722B1"/>
    <w:rsid w:val="00472C53"/>
    <w:rsid w:val="004730EA"/>
    <w:rsid w:val="00474DD5"/>
    <w:rsid w:val="0047712E"/>
    <w:rsid w:val="00485B58"/>
    <w:rsid w:val="00485E39"/>
    <w:rsid w:val="00486134"/>
    <w:rsid w:val="0048667A"/>
    <w:rsid w:val="00486B2C"/>
    <w:rsid w:val="0048710E"/>
    <w:rsid w:val="0048744D"/>
    <w:rsid w:val="0048773F"/>
    <w:rsid w:val="00487E4B"/>
    <w:rsid w:val="00491353"/>
    <w:rsid w:val="00491847"/>
    <w:rsid w:val="0049328D"/>
    <w:rsid w:val="0049359F"/>
    <w:rsid w:val="00493A6D"/>
    <w:rsid w:val="004945EC"/>
    <w:rsid w:val="004959B4"/>
    <w:rsid w:val="004A0A72"/>
    <w:rsid w:val="004A1804"/>
    <w:rsid w:val="004A1C7F"/>
    <w:rsid w:val="004A3C44"/>
    <w:rsid w:val="004A48DD"/>
    <w:rsid w:val="004A4F98"/>
    <w:rsid w:val="004A515E"/>
    <w:rsid w:val="004A570E"/>
    <w:rsid w:val="004A630B"/>
    <w:rsid w:val="004A6F6D"/>
    <w:rsid w:val="004A7BC7"/>
    <w:rsid w:val="004B0AB1"/>
    <w:rsid w:val="004B0C26"/>
    <w:rsid w:val="004B27BF"/>
    <w:rsid w:val="004B5351"/>
    <w:rsid w:val="004B6F79"/>
    <w:rsid w:val="004B7F60"/>
    <w:rsid w:val="004C09BF"/>
    <w:rsid w:val="004C1C74"/>
    <w:rsid w:val="004C1E7D"/>
    <w:rsid w:val="004C2ADC"/>
    <w:rsid w:val="004C2D05"/>
    <w:rsid w:val="004C50DA"/>
    <w:rsid w:val="004D0A25"/>
    <w:rsid w:val="004D1AB9"/>
    <w:rsid w:val="004D1F2A"/>
    <w:rsid w:val="004D3793"/>
    <w:rsid w:val="004D3E89"/>
    <w:rsid w:val="004D56A8"/>
    <w:rsid w:val="004D5891"/>
    <w:rsid w:val="004D5EE8"/>
    <w:rsid w:val="004E0DAF"/>
    <w:rsid w:val="004E1959"/>
    <w:rsid w:val="004E1A8F"/>
    <w:rsid w:val="004E3D25"/>
    <w:rsid w:val="004E3F7A"/>
    <w:rsid w:val="004E4473"/>
    <w:rsid w:val="004E44FB"/>
    <w:rsid w:val="004E572D"/>
    <w:rsid w:val="004E76B2"/>
    <w:rsid w:val="004E7B2B"/>
    <w:rsid w:val="004F0983"/>
    <w:rsid w:val="004F1523"/>
    <w:rsid w:val="004F2405"/>
    <w:rsid w:val="004F39FE"/>
    <w:rsid w:val="004F3C34"/>
    <w:rsid w:val="005001C2"/>
    <w:rsid w:val="00500271"/>
    <w:rsid w:val="00500BB8"/>
    <w:rsid w:val="005010F3"/>
    <w:rsid w:val="0050340A"/>
    <w:rsid w:val="00503F69"/>
    <w:rsid w:val="0050431F"/>
    <w:rsid w:val="00507475"/>
    <w:rsid w:val="005105C2"/>
    <w:rsid w:val="00510D29"/>
    <w:rsid w:val="00510FF9"/>
    <w:rsid w:val="005118C0"/>
    <w:rsid w:val="005122B9"/>
    <w:rsid w:val="00512E31"/>
    <w:rsid w:val="00512F2D"/>
    <w:rsid w:val="00513616"/>
    <w:rsid w:val="00514707"/>
    <w:rsid w:val="00522240"/>
    <w:rsid w:val="0052347F"/>
    <w:rsid w:val="00523FAF"/>
    <w:rsid w:val="005253C1"/>
    <w:rsid w:val="00525BCE"/>
    <w:rsid w:val="00527547"/>
    <w:rsid w:val="005300FB"/>
    <w:rsid w:val="00530186"/>
    <w:rsid w:val="00531D07"/>
    <w:rsid w:val="0053247D"/>
    <w:rsid w:val="00537848"/>
    <w:rsid w:val="0054249E"/>
    <w:rsid w:val="00542C67"/>
    <w:rsid w:val="0054312B"/>
    <w:rsid w:val="0054389C"/>
    <w:rsid w:val="005444CA"/>
    <w:rsid w:val="00544614"/>
    <w:rsid w:val="00544855"/>
    <w:rsid w:val="00544FBC"/>
    <w:rsid w:val="00545365"/>
    <w:rsid w:val="00546235"/>
    <w:rsid w:val="005465F4"/>
    <w:rsid w:val="005466F0"/>
    <w:rsid w:val="00546E35"/>
    <w:rsid w:val="00546EE7"/>
    <w:rsid w:val="00547DDF"/>
    <w:rsid w:val="00550953"/>
    <w:rsid w:val="00551A95"/>
    <w:rsid w:val="005523F1"/>
    <w:rsid w:val="0055374C"/>
    <w:rsid w:val="00554F53"/>
    <w:rsid w:val="00557D99"/>
    <w:rsid w:val="00557F79"/>
    <w:rsid w:val="0056188C"/>
    <w:rsid w:val="00561B41"/>
    <w:rsid w:val="00562561"/>
    <w:rsid w:val="0056402E"/>
    <w:rsid w:val="005654F8"/>
    <w:rsid w:val="00567B50"/>
    <w:rsid w:val="00570CAF"/>
    <w:rsid w:val="00571E46"/>
    <w:rsid w:val="0057319E"/>
    <w:rsid w:val="00573AAA"/>
    <w:rsid w:val="00574FAA"/>
    <w:rsid w:val="00575EFA"/>
    <w:rsid w:val="00576E59"/>
    <w:rsid w:val="005779EF"/>
    <w:rsid w:val="00581358"/>
    <w:rsid w:val="005816FE"/>
    <w:rsid w:val="0058178C"/>
    <w:rsid w:val="00582F56"/>
    <w:rsid w:val="00583707"/>
    <w:rsid w:val="0058380B"/>
    <w:rsid w:val="0058473C"/>
    <w:rsid w:val="00584C91"/>
    <w:rsid w:val="00586A20"/>
    <w:rsid w:val="00587527"/>
    <w:rsid w:val="00587DEC"/>
    <w:rsid w:val="0059181C"/>
    <w:rsid w:val="0059279E"/>
    <w:rsid w:val="005954A5"/>
    <w:rsid w:val="0059629B"/>
    <w:rsid w:val="005979EB"/>
    <w:rsid w:val="005A02EE"/>
    <w:rsid w:val="005A374E"/>
    <w:rsid w:val="005A3AC3"/>
    <w:rsid w:val="005A40BC"/>
    <w:rsid w:val="005A44BA"/>
    <w:rsid w:val="005A5A12"/>
    <w:rsid w:val="005A74DD"/>
    <w:rsid w:val="005A798C"/>
    <w:rsid w:val="005B1C5A"/>
    <w:rsid w:val="005B1FBA"/>
    <w:rsid w:val="005B2C32"/>
    <w:rsid w:val="005B2CF6"/>
    <w:rsid w:val="005B2D7F"/>
    <w:rsid w:val="005B4040"/>
    <w:rsid w:val="005B436A"/>
    <w:rsid w:val="005B609B"/>
    <w:rsid w:val="005B62D8"/>
    <w:rsid w:val="005B7D64"/>
    <w:rsid w:val="005C1553"/>
    <w:rsid w:val="005C1FB1"/>
    <w:rsid w:val="005C2F27"/>
    <w:rsid w:val="005C331C"/>
    <w:rsid w:val="005C3397"/>
    <w:rsid w:val="005C40B8"/>
    <w:rsid w:val="005C467E"/>
    <w:rsid w:val="005C4D90"/>
    <w:rsid w:val="005C60B1"/>
    <w:rsid w:val="005C6D0D"/>
    <w:rsid w:val="005D0503"/>
    <w:rsid w:val="005D0AE4"/>
    <w:rsid w:val="005D16F5"/>
    <w:rsid w:val="005D1FCB"/>
    <w:rsid w:val="005D2650"/>
    <w:rsid w:val="005D2702"/>
    <w:rsid w:val="005D32E8"/>
    <w:rsid w:val="005D348C"/>
    <w:rsid w:val="005D495D"/>
    <w:rsid w:val="005D743A"/>
    <w:rsid w:val="005D75E3"/>
    <w:rsid w:val="005E0024"/>
    <w:rsid w:val="005E0906"/>
    <w:rsid w:val="005E0A82"/>
    <w:rsid w:val="005E0B20"/>
    <w:rsid w:val="005E19D1"/>
    <w:rsid w:val="005E2E3E"/>
    <w:rsid w:val="005E4217"/>
    <w:rsid w:val="005E57B7"/>
    <w:rsid w:val="005E599E"/>
    <w:rsid w:val="005E5E7F"/>
    <w:rsid w:val="005F0601"/>
    <w:rsid w:val="005F2734"/>
    <w:rsid w:val="005F28DC"/>
    <w:rsid w:val="005F5191"/>
    <w:rsid w:val="005F5412"/>
    <w:rsid w:val="005F58FA"/>
    <w:rsid w:val="005F5E08"/>
    <w:rsid w:val="005F6203"/>
    <w:rsid w:val="005F6A67"/>
    <w:rsid w:val="0060028E"/>
    <w:rsid w:val="00601AAF"/>
    <w:rsid w:val="00601E67"/>
    <w:rsid w:val="00603A08"/>
    <w:rsid w:val="00604268"/>
    <w:rsid w:val="006054B0"/>
    <w:rsid w:val="006069FC"/>
    <w:rsid w:val="00607D75"/>
    <w:rsid w:val="00610334"/>
    <w:rsid w:val="00610635"/>
    <w:rsid w:val="00610A1D"/>
    <w:rsid w:val="00611E73"/>
    <w:rsid w:val="0061405D"/>
    <w:rsid w:val="00614392"/>
    <w:rsid w:val="006144AA"/>
    <w:rsid w:val="006145F5"/>
    <w:rsid w:val="00614614"/>
    <w:rsid w:val="00614BD0"/>
    <w:rsid w:val="0061654C"/>
    <w:rsid w:val="00616BDF"/>
    <w:rsid w:val="00617908"/>
    <w:rsid w:val="00617CD3"/>
    <w:rsid w:val="006208F7"/>
    <w:rsid w:val="00622121"/>
    <w:rsid w:val="00623C0C"/>
    <w:rsid w:val="006241C8"/>
    <w:rsid w:val="00624CBA"/>
    <w:rsid w:val="00626102"/>
    <w:rsid w:val="0062619C"/>
    <w:rsid w:val="0062654C"/>
    <w:rsid w:val="00631094"/>
    <w:rsid w:val="00631E71"/>
    <w:rsid w:val="00632B57"/>
    <w:rsid w:val="00633798"/>
    <w:rsid w:val="00634600"/>
    <w:rsid w:val="006357C4"/>
    <w:rsid w:val="0063630F"/>
    <w:rsid w:val="00637873"/>
    <w:rsid w:val="00637926"/>
    <w:rsid w:val="00637B5B"/>
    <w:rsid w:val="00637CF5"/>
    <w:rsid w:val="00640649"/>
    <w:rsid w:val="00641289"/>
    <w:rsid w:val="006412C7"/>
    <w:rsid w:val="0064133A"/>
    <w:rsid w:val="0064443A"/>
    <w:rsid w:val="00644830"/>
    <w:rsid w:val="00644862"/>
    <w:rsid w:val="00645D09"/>
    <w:rsid w:val="00646238"/>
    <w:rsid w:val="00650694"/>
    <w:rsid w:val="00650C04"/>
    <w:rsid w:val="00651DAA"/>
    <w:rsid w:val="00652F1C"/>
    <w:rsid w:val="006537A4"/>
    <w:rsid w:val="00653DD3"/>
    <w:rsid w:val="00653FFF"/>
    <w:rsid w:val="006574D9"/>
    <w:rsid w:val="00660B7E"/>
    <w:rsid w:val="006631B6"/>
    <w:rsid w:val="006655E5"/>
    <w:rsid w:val="0066637A"/>
    <w:rsid w:val="00666D8F"/>
    <w:rsid w:val="00667870"/>
    <w:rsid w:val="00667AE2"/>
    <w:rsid w:val="00670A08"/>
    <w:rsid w:val="006725B2"/>
    <w:rsid w:val="00673699"/>
    <w:rsid w:val="00674254"/>
    <w:rsid w:val="006752CA"/>
    <w:rsid w:val="00675F97"/>
    <w:rsid w:val="00677A49"/>
    <w:rsid w:val="00677B5D"/>
    <w:rsid w:val="00677DA4"/>
    <w:rsid w:val="00681891"/>
    <w:rsid w:val="00681E7D"/>
    <w:rsid w:val="00682148"/>
    <w:rsid w:val="00682ADA"/>
    <w:rsid w:val="00683C0A"/>
    <w:rsid w:val="00686CD2"/>
    <w:rsid w:val="006872D1"/>
    <w:rsid w:val="0069145B"/>
    <w:rsid w:val="0069185B"/>
    <w:rsid w:val="0069250C"/>
    <w:rsid w:val="00692597"/>
    <w:rsid w:val="00692B82"/>
    <w:rsid w:val="00693657"/>
    <w:rsid w:val="00693C09"/>
    <w:rsid w:val="006954A2"/>
    <w:rsid w:val="0069654F"/>
    <w:rsid w:val="006965E4"/>
    <w:rsid w:val="00697716"/>
    <w:rsid w:val="00697879"/>
    <w:rsid w:val="00697C07"/>
    <w:rsid w:val="00697F1B"/>
    <w:rsid w:val="006A0EDC"/>
    <w:rsid w:val="006A2A6F"/>
    <w:rsid w:val="006A2B76"/>
    <w:rsid w:val="006A3B37"/>
    <w:rsid w:val="006A3CF7"/>
    <w:rsid w:val="006A5CD0"/>
    <w:rsid w:val="006A6823"/>
    <w:rsid w:val="006A6AF6"/>
    <w:rsid w:val="006A6C14"/>
    <w:rsid w:val="006A794B"/>
    <w:rsid w:val="006B0776"/>
    <w:rsid w:val="006B142C"/>
    <w:rsid w:val="006B23CD"/>
    <w:rsid w:val="006B2B87"/>
    <w:rsid w:val="006B6392"/>
    <w:rsid w:val="006B6C17"/>
    <w:rsid w:val="006B6D07"/>
    <w:rsid w:val="006B6D6A"/>
    <w:rsid w:val="006B774C"/>
    <w:rsid w:val="006C1FFC"/>
    <w:rsid w:val="006C2EBA"/>
    <w:rsid w:val="006C352E"/>
    <w:rsid w:val="006C36CD"/>
    <w:rsid w:val="006C45C9"/>
    <w:rsid w:val="006C47C7"/>
    <w:rsid w:val="006C4C08"/>
    <w:rsid w:val="006C63D5"/>
    <w:rsid w:val="006C70D2"/>
    <w:rsid w:val="006D0123"/>
    <w:rsid w:val="006D0E4C"/>
    <w:rsid w:val="006D0F84"/>
    <w:rsid w:val="006D22CA"/>
    <w:rsid w:val="006D3F6F"/>
    <w:rsid w:val="006D4319"/>
    <w:rsid w:val="006D449C"/>
    <w:rsid w:val="006D47ED"/>
    <w:rsid w:val="006D4BEF"/>
    <w:rsid w:val="006D539C"/>
    <w:rsid w:val="006E08B0"/>
    <w:rsid w:val="006E1B07"/>
    <w:rsid w:val="006E1F9C"/>
    <w:rsid w:val="006E26AD"/>
    <w:rsid w:val="006E2AD5"/>
    <w:rsid w:val="006E3AD8"/>
    <w:rsid w:val="006E3BFC"/>
    <w:rsid w:val="006E3FF4"/>
    <w:rsid w:val="006E4525"/>
    <w:rsid w:val="006E5FD3"/>
    <w:rsid w:val="006E70E9"/>
    <w:rsid w:val="006F1EC0"/>
    <w:rsid w:val="006F3165"/>
    <w:rsid w:val="006F360D"/>
    <w:rsid w:val="006F4781"/>
    <w:rsid w:val="006F608E"/>
    <w:rsid w:val="006F6CE5"/>
    <w:rsid w:val="00700973"/>
    <w:rsid w:val="00702BA3"/>
    <w:rsid w:val="00702C6A"/>
    <w:rsid w:val="00703CAE"/>
    <w:rsid w:val="007044C6"/>
    <w:rsid w:val="007060DF"/>
    <w:rsid w:val="00706203"/>
    <w:rsid w:val="00706230"/>
    <w:rsid w:val="007062BA"/>
    <w:rsid w:val="00707ADB"/>
    <w:rsid w:val="007123F6"/>
    <w:rsid w:val="00712F03"/>
    <w:rsid w:val="007133AF"/>
    <w:rsid w:val="0071354F"/>
    <w:rsid w:val="00713BD3"/>
    <w:rsid w:val="00714E74"/>
    <w:rsid w:val="007173C3"/>
    <w:rsid w:val="007177EF"/>
    <w:rsid w:val="0072008C"/>
    <w:rsid w:val="00720667"/>
    <w:rsid w:val="0072202A"/>
    <w:rsid w:val="0072247E"/>
    <w:rsid w:val="00722E87"/>
    <w:rsid w:val="00723824"/>
    <w:rsid w:val="00723900"/>
    <w:rsid w:val="007243CA"/>
    <w:rsid w:val="00724E2C"/>
    <w:rsid w:val="00725F29"/>
    <w:rsid w:val="00726ABF"/>
    <w:rsid w:val="00726D1F"/>
    <w:rsid w:val="00730F15"/>
    <w:rsid w:val="007314FD"/>
    <w:rsid w:val="0073235A"/>
    <w:rsid w:val="00732470"/>
    <w:rsid w:val="00732CAF"/>
    <w:rsid w:val="00733B25"/>
    <w:rsid w:val="00734710"/>
    <w:rsid w:val="00735EB5"/>
    <w:rsid w:val="00736D2B"/>
    <w:rsid w:val="0073730E"/>
    <w:rsid w:val="00737A0F"/>
    <w:rsid w:val="00740BB7"/>
    <w:rsid w:val="00742D78"/>
    <w:rsid w:val="00743964"/>
    <w:rsid w:val="007441F4"/>
    <w:rsid w:val="00746072"/>
    <w:rsid w:val="0075106C"/>
    <w:rsid w:val="00751E54"/>
    <w:rsid w:val="0075255E"/>
    <w:rsid w:val="00752A5A"/>
    <w:rsid w:val="00752FDA"/>
    <w:rsid w:val="007535BB"/>
    <w:rsid w:val="00753A64"/>
    <w:rsid w:val="00753B66"/>
    <w:rsid w:val="007558C7"/>
    <w:rsid w:val="00756D9B"/>
    <w:rsid w:val="00756E47"/>
    <w:rsid w:val="00757172"/>
    <w:rsid w:val="007572EB"/>
    <w:rsid w:val="00763030"/>
    <w:rsid w:val="00765067"/>
    <w:rsid w:val="007656D0"/>
    <w:rsid w:val="007659F3"/>
    <w:rsid w:val="007669DD"/>
    <w:rsid w:val="007705F5"/>
    <w:rsid w:val="00770FDE"/>
    <w:rsid w:val="00772654"/>
    <w:rsid w:val="00772684"/>
    <w:rsid w:val="007729C6"/>
    <w:rsid w:val="00773F07"/>
    <w:rsid w:val="00775953"/>
    <w:rsid w:val="00776BE9"/>
    <w:rsid w:val="007803B3"/>
    <w:rsid w:val="00781859"/>
    <w:rsid w:val="00781E20"/>
    <w:rsid w:val="00783730"/>
    <w:rsid w:val="00785F00"/>
    <w:rsid w:val="00786680"/>
    <w:rsid w:val="0078777A"/>
    <w:rsid w:val="007879E3"/>
    <w:rsid w:val="007908C6"/>
    <w:rsid w:val="00790CC3"/>
    <w:rsid w:val="00790EDD"/>
    <w:rsid w:val="00791789"/>
    <w:rsid w:val="007918E8"/>
    <w:rsid w:val="00792F07"/>
    <w:rsid w:val="0079307E"/>
    <w:rsid w:val="007930D6"/>
    <w:rsid w:val="00794A54"/>
    <w:rsid w:val="00795502"/>
    <w:rsid w:val="007959B1"/>
    <w:rsid w:val="0079699F"/>
    <w:rsid w:val="00796BBF"/>
    <w:rsid w:val="007973C8"/>
    <w:rsid w:val="007973D3"/>
    <w:rsid w:val="00797C06"/>
    <w:rsid w:val="007A089F"/>
    <w:rsid w:val="007A22E1"/>
    <w:rsid w:val="007A2999"/>
    <w:rsid w:val="007A35B2"/>
    <w:rsid w:val="007A394E"/>
    <w:rsid w:val="007A3AF5"/>
    <w:rsid w:val="007A3D0A"/>
    <w:rsid w:val="007A42D2"/>
    <w:rsid w:val="007A564C"/>
    <w:rsid w:val="007A570E"/>
    <w:rsid w:val="007A728E"/>
    <w:rsid w:val="007A7808"/>
    <w:rsid w:val="007A7CFA"/>
    <w:rsid w:val="007B05A1"/>
    <w:rsid w:val="007B0BCE"/>
    <w:rsid w:val="007B0F4E"/>
    <w:rsid w:val="007B1972"/>
    <w:rsid w:val="007B1C83"/>
    <w:rsid w:val="007B2C91"/>
    <w:rsid w:val="007B2F82"/>
    <w:rsid w:val="007B3647"/>
    <w:rsid w:val="007B4405"/>
    <w:rsid w:val="007B6BDC"/>
    <w:rsid w:val="007B6C36"/>
    <w:rsid w:val="007B735C"/>
    <w:rsid w:val="007C29FA"/>
    <w:rsid w:val="007C592C"/>
    <w:rsid w:val="007C6950"/>
    <w:rsid w:val="007C71B5"/>
    <w:rsid w:val="007C7FBF"/>
    <w:rsid w:val="007D2571"/>
    <w:rsid w:val="007D2FC1"/>
    <w:rsid w:val="007D37D5"/>
    <w:rsid w:val="007D5533"/>
    <w:rsid w:val="007D6773"/>
    <w:rsid w:val="007D6805"/>
    <w:rsid w:val="007D6F6B"/>
    <w:rsid w:val="007E0048"/>
    <w:rsid w:val="007E216A"/>
    <w:rsid w:val="007E3614"/>
    <w:rsid w:val="007E49F3"/>
    <w:rsid w:val="007E4D20"/>
    <w:rsid w:val="007E568B"/>
    <w:rsid w:val="007E5ADD"/>
    <w:rsid w:val="007E6CD4"/>
    <w:rsid w:val="007E70FB"/>
    <w:rsid w:val="007F1CA3"/>
    <w:rsid w:val="007F395C"/>
    <w:rsid w:val="007F53F6"/>
    <w:rsid w:val="007F569A"/>
    <w:rsid w:val="007F7484"/>
    <w:rsid w:val="00802A23"/>
    <w:rsid w:val="00802D6A"/>
    <w:rsid w:val="00802EF9"/>
    <w:rsid w:val="008033DD"/>
    <w:rsid w:val="00803FCD"/>
    <w:rsid w:val="008064D4"/>
    <w:rsid w:val="00806564"/>
    <w:rsid w:val="008068DE"/>
    <w:rsid w:val="00807691"/>
    <w:rsid w:val="0081056D"/>
    <w:rsid w:val="008108D3"/>
    <w:rsid w:val="00810A73"/>
    <w:rsid w:val="00810DB7"/>
    <w:rsid w:val="00811435"/>
    <w:rsid w:val="008134C1"/>
    <w:rsid w:val="00813915"/>
    <w:rsid w:val="00813E40"/>
    <w:rsid w:val="00813FE4"/>
    <w:rsid w:val="008141CF"/>
    <w:rsid w:val="00814A49"/>
    <w:rsid w:val="00814F9E"/>
    <w:rsid w:val="00814FC6"/>
    <w:rsid w:val="00814FF6"/>
    <w:rsid w:val="008150A1"/>
    <w:rsid w:val="00815F40"/>
    <w:rsid w:val="00816216"/>
    <w:rsid w:val="00817078"/>
    <w:rsid w:val="008178AA"/>
    <w:rsid w:val="00820F2F"/>
    <w:rsid w:val="0082190F"/>
    <w:rsid w:val="0082191C"/>
    <w:rsid w:val="00823067"/>
    <w:rsid w:val="00824293"/>
    <w:rsid w:val="00827C50"/>
    <w:rsid w:val="00831944"/>
    <w:rsid w:val="00831B23"/>
    <w:rsid w:val="0083297D"/>
    <w:rsid w:val="00832D9C"/>
    <w:rsid w:val="00834276"/>
    <w:rsid w:val="00834F08"/>
    <w:rsid w:val="0083553B"/>
    <w:rsid w:val="00837913"/>
    <w:rsid w:val="008402C4"/>
    <w:rsid w:val="00840F06"/>
    <w:rsid w:val="008413E1"/>
    <w:rsid w:val="008438C3"/>
    <w:rsid w:val="00847387"/>
    <w:rsid w:val="00847B6A"/>
    <w:rsid w:val="0085018C"/>
    <w:rsid w:val="008501B8"/>
    <w:rsid w:val="0085190D"/>
    <w:rsid w:val="00852445"/>
    <w:rsid w:val="0085398B"/>
    <w:rsid w:val="008543DE"/>
    <w:rsid w:val="00854A7D"/>
    <w:rsid w:val="0085602E"/>
    <w:rsid w:val="00856843"/>
    <w:rsid w:val="008576AC"/>
    <w:rsid w:val="00857CDF"/>
    <w:rsid w:val="00857ECF"/>
    <w:rsid w:val="00860DB9"/>
    <w:rsid w:val="00860E1A"/>
    <w:rsid w:val="00861AE0"/>
    <w:rsid w:val="00861DAF"/>
    <w:rsid w:val="00861E57"/>
    <w:rsid w:val="00862B62"/>
    <w:rsid w:val="008631DA"/>
    <w:rsid w:val="00863C1F"/>
    <w:rsid w:val="00863C31"/>
    <w:rsid w:val="00864051"/>
    <w:rsid w:val="00864B1F"/>
    <w:rsid w:val="008658B9"/>
    <w:rsid w:val="008700BE"/>
    <w:rsid w:val="008704FD"/>
    <w:rsid w:val="00871CF2"/>
    <w:rsid w:val="008720E1"/>
    <w:rsid w:val="00872302"/>
    <w:rsid w:val="0087433D"/>
    <w:rsid w:val="008745E9"/>
    <w:rsid w:val="00874638"/>
    <w:rsid w:val="008765B0"/>
    <w:rsid w:val="00876E22"/>
    <w:rsid w:val="008774AF"/>
    <w:rsid w:val="00877B8C"/>
    <w:rsid w:val="008800C7"/>
    <w:rsid w:val="008807FC"/>
    <w:rsid w:val="00880C27"/>
    <w:rsid w:val="00880CBB"/>
    <w:rsid w:val="00881FAF"/>
    <w:rsid w:val="00883DAE"/>
    <w:rsid w:val="00884BDE"/>
    <w:rsid w:val="00885110"/>
    <w:rsid w:val="0088512A"/>
    <w:rsid w:val="0088533F"/>
    <w:rsid w:val="00885CA1"/>
    <w:rsid w:val="00886DD4"/>
    <w:rsid w:val="00886F62"/>
    <w:rsid w:val="00887D6E"/>
    <w:rsid w:val="00887DF7"/>
    <w:rsid w:val="00890749"/>
    <w:rsid w:val="00890BFB"/>
    <w:rsid w:val="00891E5F"/>
    <w:rsid w:val="00892085"/>
    <w:rsid w:val="008929AC"/>
    <w:rsid w:val="00893DBE"/>
    <w:rsid w:val="00894BAE"/>
    <w:rsid w:val="008952DA"/>
    <w:rsid w:val="008953B7"/>
    <w:rsid w:val="00896519"/>
    <w:rsid w:val="00896E13"/>
    <w:rsid w:val="008972EF"/>
    <w:rsid w:val="0089778D"/>
    <w:rsid w:val="008A00DB"/>
    <w:rsid w:val="008A096F"/>
    <w:rsid w:val="008A0A84"/>
    <w:rsid w:val="008A2229"/>
    <w:rsid w:val="008A29A7"/>
    <w:rsid w:val="008A29C8"/>
    <w:rsid w:val="008A2C85"/>
    <w:rsid w:val="008A313E"/>
    <w:rsid w:val="008A3357"/>
    <w:rsid w:val="008A4A84"/>
    <w:rsid w:val="008A5940"/>
    <w:rsid w:val="008A6577"/>
    <w:rsid w:val="008A72DC"/>
    <w:rsid w:val="008A7D43"/>
    <w:rsid w:val="008B08AC"/>
    <w:rsid w:val="008B1504"/>
    <w:rsid w:val="008B2316"/>
    <w:rsid w:val="008B346B"/>
    <w:rsid w:val="008B3BCC"/>
    <w:rsid w:val="008B3FA7"/>
    <w:rsid w:val="008B4EE1"/>
    <w:rsid w:val="008B516E"/>
    <w:rsid w:val="008B6D63"/>
    <w:rsid w:val="008B7318"/>
    <w:rsid w:val="008B7A89"/>
    <w:rsid w:val="008B7D3B"/>
    <w:rsid w:val="008B7D59"/>
    <w:rsid w:val="008C1DA7"/>
    <w:rsid w:val="008C1F07"/>
    <w:rsid w:val="008C2561"/>
    <w:rsid w:val="008C37B9"/>
    <w:rsid w:val="008C4479"/>
    <w:rsid w:val="008C490A"/>
    <w:rsid w:val="008C4AA4"/>
    <w:rsid w:val="008C6141"/>
    <w:rsid w:val="008C7EFC"/>
    <w:rsid w:val="008D090D"/>
    <w:rsid w:val="008D13CE"/>
    <w:rsid w:val="008D1BBC"/>
    <w:rsid w:val="008D2685"/>
    <w:rsid w:val="008D273F"/>
    <w:rsid w:val="008D4107"/>
    <w:rsid w:val="008D5D58"/>
    <w:rsid w:val="008D6BD0"/>
    <w:rsid w:val="008E00FD"/>
    <w:rsid w:val="008E02D5"/>
    <w:rsid w:val="008E18D8"/>
    <w:rsid w:val="008E271F"/>
    <w:rsid w:val="008E503E"/>
    <w:rsid w:val="008E5057"/>
    <w:rsid w:val="008E58DB"/>
    <w:rsid w:val="008E5920"/>
    <w:rsid w:val="008E6FE9"/>
    <w:rsid w:val="008F1E41"/>
    <w:rsid w:val="008F2963"/>
    <w:rsid w:val="008F2E04"/>
    <w:rsid w:val="008F393F"/>
    <w:rsid w:val="008F4A21"/>
    <w:rsid w:val="008F4C5C"/>
    <w:rsid w:val="008F5A45"/>
    <w:rsid w:val="008F6440"/>
    <w:rsid w:val="008F73D4"/>
    <w:rsid w:val="009000F1"/>
    <w:rsid w:val="009001BA"/>
    <w:rsid w:val="00901082"/>
    <w:rsid w:val="00902D34"/>
    <w:rsid w:val="00905545"/>
    <w:rsid w:val="009079D9"/>
    <w:rsid w:val="00907EED"/>
    <w:rsid w:val="00911290"/>
    <w:rsid w:val="00911C5B"/>
    <w:rsid w:val="00911C9E"/>
    <w:rsid w:val="0091265D"/>
    <w:rsid w:val="009140A3"/>
    <w:rsid w:val="00914224"/>
    <w:rsid w:val="009142A2"/>
    <w:rsid w:val="00915844"/>
    <w:rsid w:val="00916872"/>
    <w:rsid w:val="009171C6"/>
    <w:rsid w:val="009203BB"/>
    <w:rsid w:val="009214A3"/>
    <w:rsid w:val="00921EAE"/>
    <w:rsid w:val="00922DF4"/>
    <w:rsid w:val="00923021"/>
    <w:rsid w:val="009236FC"/>
    <w:rsid w:val="00923D31"/>
    <w:rsid w:val="009244DA"/>
    <w:rsid w:val="009248B8"/>
    <w:rsid w:val="00926288"/>
    <w:rsid w:val="00926CE2"/>
    <w:rsid w:val="00927F3D"/>
    <w:rsid w:val="00930A5D"/>
    <w:rsid w:val="00930B8B"/>
    <w:rsid w:val="00931A13"/>
    <w:rsid w:val="00932386"/>
    <w:rsid w:val="00932F4F"/>
    <w:rsid w:val="009333F0"/>
    <w:rsid w:val="00934285"/>
    <w:rsid w:val="00934E38"/>
    <w:rsid w:val="0093562F"/>
    <w:rsid w:val="009376DD"/>
    <w:rsid w:val="0094065A"/>
    <w:rsid w:val="00940A80"/>
    <w:rsid w:val="0094333F"/>
    <w:rsid w:val="00944268"/>
    <w:rsid w:val="00944BC1"/>
    <w:rsid w:val="00944C47"/>
    <w:rsid w:val="00945872"/>
    <w:rsid w:val="00945A2E"/>
    <w:rsid w:val="00945E00"/>
    <w:rsid w:val="00946A76"/>
    <w:rsid w:val="009506D7"/>
    <w:rsid w:val="00950FDA"/>
    <w:rsid w:val="00951552"/>
    <w:rsid w:val="00951DF1"/>
    <w:rsid w:val="0095256E"/>
    <w:rsid w:val="009542B6"/>
    <w:rsid w:val="00954F5E"/>
    <w:rsid w:val="0095504D"/>
    <w:rsid w:val="009562AB"/>
    <w:rsid w:val="0095670A"/>
    <w:rsid w:val="00957AFA"/>
    <w:rsid w:val="00960B9E"/>
    <w:rsid w:val="00962A59"/>
    <w:rsid w:val="009634FD"/>
    <w:rsid w:val="00963B92"/>
    <w:rsid w:val="00963C9E"/>
    <w:rsid w:val="0096412C"/>
    <w:rsid w:val="009643B2"/>
    <w:rsid w:val="00964F23"/>
    <w:rsid w:val="00965D5C"/>
    <w:rsid w:val="00967470"/>
    <w:rsid w:val="009677BC"/>
    <w:rsid w:val="00967C6B"/>
    <w:rsid w:val="00967DB8"/>
    <w:rsid w:val="00970B37"/>
    <w:rsid w:val="00970D85"/>
    <w:rsid w:val="0097159F"/>
    <w:rsid w:val="00971B5A"/>
    <w:rsid w:val="00972A4F"/>
    <w:rsid w:val="00973696"/>
    <w:rsid w:val="009745D7"/>
    <w:rsid w:val="00974607"/>
    <w:rsid w:val="00975B0D"/>
    <w:rsid w:val="00976949"/>
    <w:rsid w:val="00977751"/>
    <w:rsid w:val="00980A18"/>
    <w:rsid w:val="00980CB4"/>
    <w:rsid w:val="009815E3"/>
    <w:rsid w:val="00981E25"/>
    <w:rsid w:val="0098220F"/>
    <w:rsid w:val="00982DB1"/>
    <w:rsid w:val="009838A7"/>
    <w:rsid w:val="00984BA7"/>
    <w:rsid w:val="00984DF1"/>
    <w:rsid w:val="00985005"/>
    <w:rsid w:val="009867F9"/>
    <w:rsid w:val="0099006A"/>
    <w:rsid w:val="00990E40"/>
    <w:rsid w:val="00992316"/>
    <w:rsid w:val="00994CD1"/>
    <w:rsid w:val="00996331"/>
    <w:rsid w:val="009971A4"/>
    <w:rsid w:val="009A0068"/>
    <w:rsid w:val="009A1C68"/>
    <w:rsid w:val="009A2478"/>
    <w:rsid w:val="009A36CC"/>
    <w:rsid w:val="009A3ECB"/>
    <w:rsid w:val="009A5DBF"/>
    <w:rsid w:val="009A6A56"/>
    <w:rsid w:val="009B00DB"/>
    <w:rsid w:val="009B285F"/>
    <w:rsid w:val="009B3A04"/>
    <w:rsid w:val="009B3F02"/>
    <w:rsid w:val="009B3FD2"/>
    <w:rsid w:val="009B471A"/>
    <w:rsid w:val="009B4F4C"/>
    <w:rsid w:val="009B5620"/>
    <w:rsid w:val="009B5AED"/>
    <w:rsid w:val="009B6E48"/>
    <w:rsid w:val="009B73EB"/>
    <w:rsid w:val="009B7625"/>
    <w:rsid w:val="009C0243"/>
    <w:rsid w:val="009C033A"/>
    <w:rsid w:val="009C0EE1"/>
    <w:rsid w:val="009C1A57"/>
    <w:rsid w:val="009C2DA5"/>
    <w:rsid w:val="009C3F6D"/>
    <w:rsid w:val="009C4551"/>
    <w:rsid w:val="009C50AC"/>
    <w:rsid w:val="009C5854"/>
    <w:rsid w:val="009C5B38"/>
    <w:rsid w:val="009D2BFA"/>
    <w:rsid w:val="009D31F3"/>
    <w:rsid w:val="009D423F"/>
    <w:rsid w:val="009D5540"/>
    <w:rsid w:val="009D55B1"/>
    <w:rsid w:val="009D5ACD"/>
    <w:rsid w:val="009D5D9C"/>
    <w:rsid w:val="009D62EF"/>
    <w:rsid w:val="009D6C79"/>
    <w:rsid w:val="009D74E5"/>
    <w:rsid w:val="009D7EB2"/>
    <w:rsid w:val="009E00A9"/>
    <w:rsid w:val="009E409E"/>
    <w:rsid w:val="009E44D4"/>
    <w:rsid w:val="009E4BA6"/>
    <w:rsid w:val="009E77DC"/>
    <w:rsid w:val="009F0C49"/>
    <w:rsid w:val="009F2AD2"/>
    <w:rsid w:val="009F309C"/>
    <w:rsid w:val="009F3B7A"/>
    <w:rsid w:val="009F5680"/>
    <w:rsid w:val="00A00595"/>
    <w:rsid w:val="00A02606"/>
    <w:rsid w:val="00A02A7A"/>
    <w:rsid w:val="00A049E0"/>
    <w:rsid w:val="00A04A6D"/>
    <w:rsid w:val="00A054E7"/>
    <w:rsid w:val="00A055CB"/>
    <w:rsid w:val="00A0600F"/>
    <w:rsid w:val="00A06132"/>
    <w:rsid w:val="00A06E74"/>
    <w:rsid w:val="00A07D0B"/>
    <w:rsid w:val="00A1071E"/>
    <w:rsid w:val="00A10B22"/>
    <w:rsid w:val="00A115E0"/>
    <w:rsid w:val="00A127B3"/>
    <w:rsid w:val="00A13EB9"/>
    <w:rsid w:val="00A16828"/>
    <w:rsid w:val="00A175A3"/>
    <w:rsid w:val="00A201EE"/>
    <w:rsid w:val="00A20634"/>
    <w:rsid w:val="00A24049"/>
    <w:rsid w:val="00A2429E"/>
    <w:rsid w:val="00A25D1B"/>
    <w:rsid w:val="00A25EA8"/>
    <w:rsid w:val="00A2743D"/>
    <w:rsid w:val="00A27996"/>
    <w:rsid w:val="00A27A0C"/>
    <w:rsid w:val="00A30421"/>
    <w:rsid w:val="00A3099A"/>
    <w:rsid w:val="00A30E3E"/>
    <w:rsid w:val="00A315B2"/>
    <w:rsid w:val="00A3260C"/>
    <w:rsid w:val="00A32AAF"/>
    <w:rsid w:val="00A3472B"/>
    <w:rsid w:val="00A34A8F"/>
    <w:rsid w:val="00A365FC"/>
    <w:rsid w:val="00A36A68"/>
    <w:rsid w:val="00A37EEC"/>
    <w:rsid w:val="00A40BA3"/>
    <w:rsid w:val="00A418B0"/>
    <w:rsid w:val="00A4196A"/>
    <w:rsid w:val="00A42443"/>
    <w:rsid w:val="00A4281F"/>
    <w:rsid w:val="00A43037"/>
    <w:rsid w:val="00A43276"/>
    <w:rsid w:val="00A43BB6"/>
    <w:rsid w:val="00A463DF"/>
    <w:rsid w:val="00A46415"/>
    <w:rsid w:val="00A50586"/>
    <w:rsid w:val="00A517D1"/>
    <w:rsid w:val="00A51D12"/>
    <w:rsid w:val="00A52203"/>
    <w:rsid w:val="00A53182"/>
    <w:rsid w:val="00A531F5"/>
    <w:rsid w:val="00A53219"/>
    <w:rsid w:val="00A55CF6"/>
    <w:rsid w:val="00A573DF"/>
    <w:rsid w:val="00A573FF"/>
    <w:rsid w:val="00A578C0"/>
    <w:rsid w:val="00A60421"/>
    <w:rsid w:val="00A60C6E"/>
    <w:rsid w:val="00A60D33"/>
    <w:rsid w:val="00A61E86"/>
    <w:rsid w:val="00A62383"/>
    <w:rsid w:val="00A6248A"/>
    <w:rsid w:val="00A62599"/>
    <w:rsid w:val="00A629BB"/>
    <w:rsid w:val="00A62C46"/>
    <w:rsid w:val="00A64964"/>
    <w:rsid w:val="00A6590D"/>
    <w:rsid w:val="00A669FC"/>
    <w:rsid w:val="00A6713A"/>
    <w:rsid w:val="00A6741F"/>
    <w:rsid w:val="00A70204"/>
    <w:rsid w:val="00A71204"/>
    <w:rsid w:val="00A7188A"/>
    <w:rsid w:val="00A73696"/>
    <w:rsid w:val="00A737FD"/>
    <w:rsid w:val="00A75CAF"/>
    <w:rsid w:val="00A80011"/>
    <w:rsid w:val="00A810B3"/>
    <w:rsid w:val="00A810C9"/>
    <w:rsid w:val="00A8128E"/>
    <w:rsid w:val="00A81450"/>
    <w:rsid w:val="00A82FB2"/>
    <w:rsid w:val="00A83AC0"/>
    <w:rsid w:val="00A84F36"/>
    <w:rsid w:val="00A858D0"/>
    <w:rsid w:val="00A87150"/>
    <w:rsid w:val="00A9040D"/>
    <w:rsid w:val="00A905CD"/>
    <w:rsid w:val="00A90A0D"/>
    <w:rsid w:val="00A90A97"/>
    <w:rsid w:val="00A9163E"/>
    <w:rsid w:val="00A928E3"/>
    <w:rsid w:val="00A92D69"/>
    <w:rsid w:val="00A92E20"/>
    <w:rsid w:val="00A941EE"/>
    <w:rsid w:val="00A9449F"/>
    <w:rsid w:val="00A963C8"/>
    <w:rsid w:val="00A97252"/>
    <w:rsid w:val="00A97341"/>
    <w:rsid w:val="00AA2130"/>
    <w:rsid w:val="00AA7230"/>
    <w:rsid w:val="00AA7E25"/>
    <w:rsid w:val="00AB00B5"/>
    <w:rsid w:val="00AB0672"/>
    <w:rsid w:val="00AB17AB"/>
    <w:rsid w:val="00AB1908"/>
    <w:rsid w:val="00AB2626"/>
    <w:rsid w:val="00AB433A"/>
    <w:rsid w:val="00AB5460"/>
    <w:rsid w:val="00AB6B7B"/>
    <w:rsid w:val="00AB72F6"/>
    <w:rsid w:val="00AB7682"/>
    <w:rsid w:val="00AB7C59"/>
    <w:rsid w:val="00AC074D"/>
    <w:rsid w:val="00AC1FE9"/>
    <w:rsid w:val="00AC230E"/>
    <w:rsid w:val="00AC2730"/>
    <w:rsid w:val="00AC343F"/>
    <w:rsid w:val="00AC3CCA"/>
    <w:rsid w:val="00AC3F2A"/>
    <w:rsid w:val="00AC4815"/>
    <w:rsid w:val="00AC4EEF"/>
    <w:rsid w:val="00AC5FA4"/>
    <w:rsid w:val="00AC6DFE"/>
    <w:rsid w:val="00AC72B5"/>
    <w:rsid w:val="00AC745D"/>
    <w:rsid w:val="00AC77B1"/>
    <w:rsid w:val="00AD1BBE"/>
    <w:rsid w:val="00AD22CD"/>
    <w:rsid w:val="00AD2949"/>
    <w:rsid w:val="00AD2E8C"/>
    <w:rsid w:val="00AD2F25"/>
    <w:rsid w:val="00AD3F77"/>
    <w:rsid w:val="00AD40CF"/>
    <w:rsid w:val="00AD4750"/>
    <w:rsid w:val="00AD68DC"/>
    <w:rsid w:val="00AD72E2"/>
    <w:rsid w:val="00AD7AA4"/>
    <w:rsid w:val="00AE0674"/>
    <w:rsid w:val="00AE0CAC"/>
    <w:rsid w:val="00AE23C0"/>
    <w:rsid w:val="00AE3D14"/>
    <w:rsid w:val="00AE4F05"/>
    <w:rsid w:val="00AE76C4"/>
    <w:rsid w:val="00AF0B39"/>
    <w:rsid w:val="00AF0E4B"/>
    <w:rsid w:val="00AF1662"/>
    <w:rsid w:val="00AF18F6"/>
    <w:rsid w:val="00AF1E34"/>
    <w:rsid w:val="00AF4BFF"/>
    <w:rsid w:val="00AF57F1"/>
    <w:rsid w:val="00AF5FBB"/>
    <w:rsid w:val="00AF619C"/>
    <w:rsid w:val="00AF73B0"/>
    <w:rsid w:val="00B015F7"/>
    <w:rsid w:val="00B02115"/>
    <w:rsid w:val="00B05430"/>
    <w:rsid w:val="00B05936"/>
    <w:rsid w:val="00B119B0"/>
    <w:rsid w:val="00B11D48"/>
    <w:rsid w:val="00B11FE3"/>
    <w:rsid w:val="00B12D5A"/>
    <w:rsid w:val="00B15D63"/>
    <w:rsid w:val="00B15EF7"/>
    <w:rsid w:val="00B166E2"/>
    <w:rsid w:val="00B169C5"/>
    <w:rsid w:val="00B176A8"/>
    <w:rsid w:val="00B1782F"/>
    <w:rsid w:val="00B2171F"/>
    <w:rsid w:val="00B218A7"/>
    <w:rsid w:val="00B21F92"/>
    <w:rsid w:val="00B2336B"/>
    <w:rsid w:val="00B239AD"/>
    <w:rsid w:val="00B23EDA"/>
    <w:rsid w:val="00B241FE"/>
    <w:rsid w:val="00B24526"/>
    <w:rsid w:val="00B248CE"/>
    <w:rsid w:val="00B2593E"/>
    <w:rsid w:val="00B25D2E"/>
    <w:rsid w:val="00B266FE"/>
    <w:rsid w:val="00B26B12"/>
    <w:rsid w:val="00B31207"/>
    <w:rsid w:val="00B3179A"/>
    <w:rsid w:val="00B31D90"/>
    <w:rsid w:val="00B3210F"/>
    <w:rsid w:val="00B33B57"/>
    <w:rsid w:val="00B34314"/>
    <w:rsid w:val="00B356C2"/>
    <w:rsid w:val="00B35A13"/>
    <w:rsid w:val="00B35BE8"/>
    <w:rsid w:val="00B36FB5"/>
    <w:rsid w:val="00B37C0C"/>
    <w:rsid w:val="00B418C3"/>
    <w:rsid w:val="00B41C77"/>
    <w:rsid w:val="00B42F59"/>
    <w:rsid w:val="00B44C27"/>
    <w:rsid w:val="00B472DA"/>
    <w:rsid w:val="00B47732"/>
    <w:rsid w:val="00B47DD4"/>
    <w:rsid w:val="00B50B4C"/>
    <w:rsid w:val="00B51016"/>
    <w:rsid w:val="00B51DC6"/>
    <w:rsid w:val="00B51E40"/>
    <w:rsid w:val="00B533C8"/>
    <w:rsid w:val="00B533F8"/>
    <w:rsid w:val="00B534FD"/>
    <w:rsid w:val="00B53F26"/>
    <w:rsid w:val="00B54E7F"/>
    <w:rsid w:val="00B5526C"/>
    <w:rsid w:val="00B56169"/>
    <w:rsid w:val="00B56271"/>
    <w:rsid w:val="00B57FB0"/>
    <w:rsid w:val="00B61837"/>
    <w:rsid w:val="00B6199A"/>
    <w:rsid w:val="00B63E3E"/>
    <w:rsid w:val="00B63FBA"/>
    <w:rsid w:val="00B6445F"/>
    <w:rsid w:val="00B651A3"/>
    <w:rsid w:val="00B65676"/>
    <w:rsid w:val="00B65EAA"/>
    <w:rsid w:val="00B67874"/>
    <w:rsid w:val="00B67C3D"/>
    <w:rsid w:val="00B7230A"/>
    <w:rsid w:val="00B723A2"/>
    <w:rsid w:val="00B73F6E"/>
    <w:rsid w:val="00B7422F"/>
    <w:rsid w:val="00B7571D"/>
    <w:rsid w:val="00B763FC"/>
    <w:rsid w:val="00B77EDC"/>
    <w:rsid w:val="00B8039F"/>
    <w:rsid w:val="00B80668"/>
    <w:rsid w:val="00B8076D"/>
    <w:rsid w:val="00B80AC7"/>
    <w:rsid w:val="00B80C06"/>
    <w:rsid w:val="00B81770"/>
    <w:rsid w:val="00B81A7A"/>
    <w:rsid w:val="00B82F92"/>
    <w:rsid w:val="00B83A7C"/>
    <w:rsid w:val="00B84EA8"/>
    <w:rsid w:val="00B84EFF"/>
    <w:rsid w:val="00B85996"/>
    <w:rsid w:val="00B8714F"/>
    <w:rsid w:val="00B9158A"/>
    <w:rsid w:val="00B91B5B"/>
    <w:rsid w:val="00B95711"/>
    <w:rsid w:val="00B9738D"/>
    <w:rsid w:val="00BA0FDE"/>
    <w:rsid w:val="00BA1A01"/>
    <w:rsid w:val="00BA1BE3"/>
    <w:rsid w:val="00BA2533"/>
    <w:rsid w:val="00BA4534"/>
    <w:rsid w:val="00BA4AE8"/>
    <w:rsid w:val="00BA4F13"/>
    <w:rsid w:val="00BA4F68"/>
    <w:rsid w:val="00BA752D"/>
    <w:rsid w:val="00BB05CF"/>
    <w:rsid w:val="00BB0BBB"/>
    <w:rsid w:val="00BB1512"/>
    <w:rsid w:val="00BB17A9"/>
    <w:rsid w:val="00BB5D98"/>
    <w:rsid w:val="00BB6455"/>
    <w:rsid w:val="00BB6EDE"/>
    <w:rsid w:val="00BB77E7"/>
    <w:rsid w:val="00BB7ED2"/>
    <w:rsid w:val="00BC0A6A"/>
    <w:rsid w:val="00BC34DA"/>
    <w:rsid w:val="00BC432B"/>
    <w:rsid w:val="00BC4487"/>
    <w:rsid w:val="00BC6D8C"/>
    <w:rsid w:val="00BC78BC"/>
    <w:rsid w:val="00BD0240"/>
    <w:rsid w:val="00BD1D23"/>
    <w:rsid w:val="00BD24C4"/>
    <w:rsid w:val="00BD27CA"/>
    <w:rsid w:val="00BD2E15"/>
    <w:rsid w:val="00BD2E8B"/>
    <w:rsid w:val="00BD372A"/>
    <w:rsid w:val="00BD3DF6"/>
    <w:rsid w:val="00BD537D"/>
    <w:rsid w:val="00BD57E4"/>
    <w:rsid w:val="00BD5F46"/>
    <w:rsid w:val="00BE360E"/>
    <w:rsid w:val="00BE502F"/>
    <w:rsid w:val="00BE5AD7"/>
    <w:rsid w:val="00BE5C83"/>
    <w:rsid w:val="00BE5E48"/>
    <w:rsid w:val="00BE6306"/>
    <w:rsid w:val="00BF1ED3"/>
    <w:rsid w:val="00BF2DEC"/>
    <w:rsid w:val="00BF3C82"/>
    <w:rsid w:val="00BF7761"/>
    <w:rsid w:val="00BF7B13"/>
    <w:rsid w:val="00BF7C34"/>
    <w:rsid w:val="00C00598"/>
    <w:rsid w:val="00C028B7"/>
    <w:rsid w:val="00C02E86"/>
    <w:rsid w:val="00C0311F"/>
    <w:rsid w:val="00C031B7"/>
    <w:rsid w:val="00C038F9"/>
    <w:rsid w:val="00C0427D"/>
    <w:rsid w:val="00C04A49"/>
    <w:rsid w:val="00C0550C"/>
    <w:rsid w:val="00C05551"/>
    <w:rsid w:val="00C06BE6"/>
    <w:rsid w:val="00C13A89"/>
    <w:rsid w:val="00C202A0"/>
    <w:rsid w:val="00C20354"/>
    <w:rsid w:val="00C2036F"/>
    <w:rsid w:val="00C21A58"/>
    <w:rsid w:val="00C21B7B"/>
    <w:rsid w:val="00C223F9"/>
    <w:rsid w:val="00C2248F"/>
    <w:rsid w:val="00C2342B"/>
    <w:rsid w:val="00C23BCE"/>
    <w:rsid w:val="00C24740"/>
    <w:rsid w:val="00C247BD"/>
    <w:rsid w:val="00C27363"/>
    <w:rsid w:val="00C2791B"/>
    <w:rsid w:val="00C326CA"/>
    <w:rsid w:val="00C32EF6"/>
    <w:rsid w:val="00C35A88"/>
    <w:rsid w:val="00C36E34"/>
    <w:rsid w:val="00C374B0"/>
    <w:rsid w:val="00C40836"/>
    <w:rsid w:val="00C40B6A"/>
    <w:rsid w:val="00C417BB"/>
    <w:rsid w:val="00C41A6F"/>
    <w:rsid w:val="00C42069"/>
    <w:rsid w:val="00C43579"/>
    <w:rsid w:val="00C43B77"/>
    <w:rsid w:val="00C43DEE"/>
    <w:rsid w:val="00C4541F"/>
    <w:rsid w:val="00C45657"/>
    <w:rsid w:val="00C46AEF"/>
    <w:rsid w:val="00C47383"/>
    <w:rsid w:val="00C506D1"/>
    <w:rsid w:val="00C509DD"/>
    <w:rsid w:val="00C50CAB"/>
    <w:rsid w:val="00C51866"/>
    <w:rsid w:val="00C5276B"/>
    <w:rsid w:val="00C5338B"/>
    <w:rsid w:val="00C537FE"/>
    <w:rsid w:val="00C53971"/>
    <w:rsid w:val="00C539CD"/>
    <w:rsid w:val="00C5413A"/>
    <w:rsid w:val="00C5540F"/>
    <w:rsid w:val="00C55A59"/>
    <w:rsid w:val="00C607B4"/>
    <w:rsid w:val="00C6114A"/>
    <w:rsid w:val="00C61391"/>
    <w:rsid w:val="00C617E4"/>
    <w:rsid w:val="00C6217F"/>
    <w:rsid w:val="00C6330A"/>
    <w:rsid w:val="00C642A2"/>
    <w:rsid w:val="00C6464A"/>
    <w:rsid w:val="00C64B24"/>
    <w:rsid w:val="00C64ECA"/>
    <w:rsid w:val="00C64FD1"/>
    <w:rsid w:val="00C663F6"/>
    <w:rsid w:val="00C70316"/>
    <w:rsid w:val="00C70A1A"/>
    <w:rsid w:val="00C710A5"/>
    <w:rsid w:val="00C716EB"/>
    <w:rsid w:val="00C72F9E"/>
    <w:rsid w:val="00C73D58"/>
    <w:rsid w:val="00C74026"/>
    <w:rsid w:val="00C741A1"/>
    <w:rsid w:val="00C7459E"/>
    <w:rsid w:val="00C74C7E"/>
    <w:rsid w:val="00C7637A"/>
    <w:rsid w:val="00C7786A"/>
    <w:rsid w:val="00C77F30"/>
    <w:rsid w:val="00C803F2"/>
    <w:rsid w:val="00C82645"/>
    <w:rsid w:val="00C82A9A"/>
    <w:rsid w:val="00C83381"/>
    <w:rsid w:val="00C83846"/>
    <w:rsid w:val="00C850A7"/>
    <w:rsid w:val="00C85AFC"/>
    <w:rsid w:val="00C863F8"/>
    <w:rsid w:val="00C868CA"/>
    <w:rsid w:val="00C90254"/>
    <w:rsid w:val="00C92502"/>
    <w:rsid w:val="00C946E1"/>
    <w:rsid w:val="00C9502D"/>
    <w:rsid w:val="00C95404"/>
    <w:rsid w:val="00C95825"/>
    <w:rsid w:val="00C95DC7"/>
    <w:rsid w:val="00C97334"/>
    <w:rsid w:val="00CA0B0B"/>
    <w:rsid w:val="00CA123C"/>
    <w:rsid w:val="00CA1AAC"/>
    <w:rsid w:val="00CA2543"/>
    <w:rsid w:val="00CA32F4"/>
    <w:rsid w:val="00CA3D12"/>
    <w:rsid w:val="00CA4371"/>
    <w:rsid w:val="00CA67C4"/>
    <w:rsid w:val="00CA6F1F"/>
    <w:rsid w:val="00CA798B"/>
    <w:rsid w:val="00CB0791"/>
    <w:rsid w:val="00CB0817"/>
    <w:rsid w:val="00CB0C55"/>
    <w:rsid w:val="00CB2367"/>
    <w:rsid w:val="00CB2B76"/>
    <w:rsid w:val="00CB3782"/>
    <w:rsid w:val="00CB4557"/>
    <w:rsid w:val="00CC06EF"/>
    <w:rsid w:val="00CC192A"/>
    <w:rsid w:val="00CC26AD"/>
    <w:rsid w:val="00CC3670"/>
    <w:rsid w:val="00CC3758"/>
    <w:rsid w:val="00CC4448"/>
    <w:rsid w:val="00CC4AE9"/>
    <w:rsid w:val="00CC69B7"/>
    <w:rsid w:val="00CC6C85"/>
    <w:rsid w:val="00CC72E2"/>
    <w:rsid w:val="00CD0534"/>
    <w:rsid w:val="00CD0AD3"/>
    <w:rsid w:val="00CD22BA"/>
    <w:rsid w:val="00CD28B6"/>
    <w:rsid w:val="00CD394E"/>
    <w:rsid w:val="00CD42A6"/>
    <w:rsid w:val="00CD488A"/>
    <w:rsid w:val="00CD51F9"/>
    <w:rsid w:val="00CD76A8"/>
    <w:rsid w:val="00CE0697"/>
    <w:rsid w:val="00CE0AE3"/>
    <w:rsid w:val="00CE0E05"/>
    <w:rsid w:val="00CE1097"/>
    <w:rsid w:val="00CE1CC9"/>
    <w:rsid w:val="00CE2280"/>
    <w:rsid w:val="00CE3CCD"/>
    <w:rsid w:val="00CE50A0"/>
    <w:rsid w:val="00CE60C5"/>
    <w:rsid w:val="00CF00DD"/>
    <w:rsid w:val="00CF3D6E"/>
    <w:rsid w:val="00CF4803"/>
    <w:rsid w:val="00CF6170"/>
    <w:rsid w:val="00D01907"/>
    <w:rsid w:val="00D0384C"/>
    <w:rsid w:val="00D0454E"/>
    <w:rsid w:val="00D04D4A"/>
    <w:rsid w:val="00D05410"/>
    <w:rsid w:val="00D05EEC"/>
    <w:rsid w:val="00D079E2"/>
    <w:rsid w:val="00D07DC2"/>
    <w:rsid w:val="00D10EE7"/>
    <w:rsid w:val="00D11714"/>
    <w:rsid w:val="00D11D22"/>
    <w:rsid w:val="00D11F65"/>
    <w:rsid w:val="00D12B6B"/>
    <w:rsid w:val="00D135B8"/>
    <w:rsid w:val="00D1679C"/>
    <w:rsid w:val="00D170A5"/>
    <w:rsid w:val="00D2004F"/>
    <w:rsid w:val="00D21A98"/>
    <w:rsid w:val="00D21BF9"/>
    <w:rsid w:val="00D2233D"/>
    <w:rsid w:val="00D2317B"/>
    <w:rsid w:val="00D2365F"/>
    <w:rsid w:val="00D23A96"/>
    <w:rsid w:val="00D248D6"/>
    <w:rsid w:val="00D2663F"/>
    <w:rsid w:val="00D26F26"/>
    <w:rsid w:val="00D27526"/>
    <w:rsid w:val="00D27BA3"/>
    <w:rsid w:val="00D27D4A"/>
    <w:rsid w:val="00D302F3"/>
    <w:rsid w:val="00D308DC"/>
    <w:rsid w:val="00D30943"/>
    <w:rsid w:val="00D310BA"/>
    <w:rsid w:val="00D34039"/>
    <w:rsid w:val="00D34429"/>
    <w:rsid w:val="00D3540F"/>
    <w:rsid w:val="00D35424"/>
    <w:rsid w:val="00D362A3"/>
    <w:rsid w:val="00D37421"/>
    <w:rsid w:val="00D405C6"/>
    <w:rsid w:val="00D4272A"/>
    <w:rsid w:val="00D443D8"/>
    <w:rsid w:val="00D448A5"/>
    <w:rsid w:val="00D45A80"/>
    <w:rsid w:val="00D4643D"/>
    <w:rsid w:val="00D4663E"/>
    <w:rsid w:val="00D46F56"/>
    <w:rsid w:val="00D47096"/>
    <w:rsid w:val="00D50495"/>
    <w:rsid w:val="00D50C9E"/>
    <w:rsid w:val="00D50CA4"/>
    <w:rsid w:val="00D51E75"/>
    <w:rsid w:val="00D5247D"/>
    <w:rsid w:val="00D55274"/>
    <w:rsid w:val="00D56770"/>
    <w:rsid w:val="00D56877"/>
    <w:rsid w:val="00D5691F"/>
    <w:rsid w:val="00D57E22"/>
    <w:rsid w:val="00D601C3"/>
    <w:rsid w:val="00D60335"/>
    <w:rsid w:val="00D6139A"/>
    <w:rsid w:val="00D623D0"/>
    <w:rsid w:val="00D62D18"/>
    <w:rsid w:val="00D633D2"/>
    <w:rsid w:val="00D63440"/>
    <w:rsid w:val="00D63897"/>
    <w:rsid w:val="00D66B76"/>
    <w:rsid w:val="00D70113"/>
    <w:rsid w:val="00D70CD9"/>
    <w:rsid w:val="00D72E91"/>
    <w:rsid w:val="00D73AE4"/>
    <w:rsid w:val="00D74549"/>
    <w:rsid w:val="00D756DB"/>
    <w:rsid w:val="00D75BED"/>
    <w:rsid w:val="00D7604A"/>
    <w:rsid w:val="00D83354"/>
    <w:rsid w:val="00D834CB"/>
    <w:rsid w:val="00D83FAB"/>
    <w:rsid w:val="00D84473"/>
    <w:rsid w:val="00D84A62"/>
    <w:rsid w:val="00D85A81"/>
    <w:rsid w:val="00D90C22"/>
    <w:rsid w:val="00D90CC5"/>
    <w:rsid w:val="00D9111F"/>
    <w:rsid w:val="00D92E1E"/>
    <w:rsid w:val="00D942DB"/>
    <w:rsid w:val="00D94746"/>
    <w:rsid w:val="00D96607"/>
    <w:rsid w:val="00D9664C"/>
    <w:rsid w:val="00D97464"/>
    <w:rsid w:val="00DA1511"/>
    <w:rsid w:val="00DA1F4D"/>
    <w:rsid w:val="00DA201F"/>
    <w:rsid w:val="00DA266D"/>
    <w:rsid w:val="00DA2AA5"/>
    <w:rsid w:val="00DA2D6A"/>
    <w:rsid w:val="00DA31D1"/>
    <w:rsid w:val="00DA3350"/>
    <w:rsid w:val="00DA39B5"/>
    <w:rsid w:val="00DA3C7F"/>
    <w:rsid w:val="00DA452C"/>
    <w:rsid w:val="00DA5037"/>
    <w:rsid w:val="00DA5C45"/>
    <w:rsid w:val="00DA78A6"/>
    <w:rsid w:val="00DB1883"/>
    <w:rsid w:val="00DB246F"/>
    <w:rsid w:val="00DB4280"/>
    <w:rsid w:val="00DB5955"/>
    <w:rsid w:val="00DB6B8E"/>
    <w:rsid w:val="00DB6EF3"/>
    <w:rsid w:val="00DB7185"/>
    <w:rsid w:val="00DB7F55"/>
    <w:rsid w:val="00DC0297"/>
    <w:rsid w:val="00DC1087"/>
    <w:rsid w:val="00DC18DC"/>
    <w:rsid w:val="00DC1B0D"/>
    <w:rsid w:val="00DC247D"/>
    <w:rsid w:val="00DC397F"/>
    <w:rsid w:val="00DC3A0D"/>
    <w:rsid w:val="00DC4E7F"/>
    <w:rsid w:val="00DC5346"/>
    <w:rsid w:val="00DC643A"/>
    <w:rsid w:val="00DC7115"/>
    <w:rsid w:val="00DC7228"/>
    <w:rsid w:val="00DD02B7"/>
    <w:rsid w:val="00DD19A2"/>
    <w:rsid w:val="00DD1E8A"/>
    <w:rsid w:val="00DD20B4"/>
    <w:rsid w:val="00DD2723"/>
    <w:rsid w:val="00DD2785"/>
    <w:rsid w:val="00DD2824"/>
    <w:rsid w:val="00DD57F8"/>
    <w:rsid w:val="00DD5C75"/>
    <w:rsid w:val="00DD5F3A"/>
    <w:rsid w:val="00DD6E07"/>
    <w:rsid w:val="00DD6E4E"/>
    <w:rsid w:val="00DD72AA"/>
    <w:rsid w:val="00DE0328"/>
    <w:rsid w:val="00DE1E5C"/>
    <w:rsid w:val="00DE2480"/>
    <w:rsid w:val="00DE2BA6"/>
    <w:rsid w:val="00DE43EB"/>
    <w:rsid w:val="00DE4D5D"/>
    <w:rsid w:val="00DE5B50"/>
    <w:rsid w:val="00DE61AF"/>
    <w:rsid w:val="00DE69D8"/>
    <w:rsid w:val="00DE6CE2"/>
    <w:rsid w:val="00DE78F6"/>
    <w:rsid w:val="00DE7D06"/>
    <w:rsid w:val="00DF15C4"/>
    <w:rsid w:val="00DF2084"/>
    <w:rsid w:val="00DF2F32"/>
    <w:rsid w:val="00DF3957"/>
    <w:rsid w:val="00DF470B"/>
    <w:rsid w:val="00DF4C0E"/>
    <w:rsid w:val="00DF4F0D"/>
    <w:rsid w:val="00DF5C6E"/>
    <w:rsid w:val="00DF5F8E"/>
    <w:rsid w:val="00DF6540"/>
    <w:rsid w:val="00DF6759"/>
    <w:rsid w:val="00DF6C26"/>
    <w:rsid w:val="00DF7CE1"/>
    <w:rsid w:val="00E01809"/>
    <w:rsid w:val="00E01FCD"/>
    <w:rsid w:val="00E04F3C"/>
    <w:rsid w:val="00E05F0A"/>
    <w:rsid w:val="00E07752"/>
    <w:rsid w:val="00E101DB"/>
    <w:rsid w:val="00E1162F"/>
    <w:rsid w:val="00E12082"/>
    <w:rsid w:val="00E125E6"/>
    <w:rsid w:val="00E13B94"/>
    <w:rsid w:val="00E14F69"/>
    <w:rsid w:val="00E157B3"/>
    <w:rsid w:val="00E15FA0"/>
    <w:rsid w:val="00E20CB5"/>
    <w:rsid w:val="00E21419"/>
    <w:rsid w:val="00E21693"/>
    <w:rsid w:val="00E24F58"/>
    <w:rsid w:val="00E25987"/>
    <w:rsid w:val="00E30515"/>
    <w:rsid w:val="00E31E4D"/>
    <w:rsid w:val="00E32BA9"/>
    <w:rsid w:val="00E3777C"/>
    <w:rsid w:val="00E40EB3"/>
    <w:rsid w:val="00E412E2"/>
    <w:rsid w:val="00E41471"/>
    <w:rsid w:val="00E42526"/>
    <w:rsid w:val="00E42D61"/>
    <w:rsid w:val="00E45C05"/>
    <w:rsid w:val="00E45F48"/>
    <w:rsid w:val="00E461FD"/>
    <w:rsid w:val="00E46A9A"/>
    <w:rsid w:val="00E5082C"/>
    <w:rsid w:val="00E50E51"/>
    <w:rsid w:val="00E51A08"/>
    <w:rsid w:val="00E51CFB"/>
    <w:rsid w:val="00E5257D"/>
    <w:rsid w:val="00E547D0"/>
    <w:rsid w:val="00E54A4D"/>
    <w:rsid w:val="00E54D5E"/>
    <w:rsid w:val="00E54F90"/>
    <w:rsid w:val="00E57A4F"/>
    <w:rsid w:val="00E57FFC"/>
    <w:rsid w:val="00E61219"/>
    <w:rsid w:val="00E61A3B"/>
    <w:rsid w:val="00E61F90"/>
    <w:rsid w:val="00E61FE8"/>
    <w:rsid w:val="00E6259A"/>
    <w:rsid w:val="00E628B6"/>
    <w:rsid w:val="00E65DCE"/>
    <w:rsid w:val="00E67BBA"/>
    <w:rsid w:val="00E70470"/>
    <w:rsid w:val="00E72500"/>
    <w:rsid w:val="00E7332F"/>
    <w:rsid w:val="00E736B2"/>
    <w:rsid w:val="00E75B62"/>
    <w:rsid w:val="00E800FB"/>
    <w:rsid w:val="00E82835"/>
    <w:rsid w:val="00E83684"/>
    <w:rsid w:val="00E83BAB"/>
    <w:rsid w:val="00E87500"/>
    <w:rsid w:val="00E904A1"/>
    <w:rsid w:val="00E91019"/>
    <w:rsid w:val="00E910B4"/>
    <w:rsid w:val="00E91132"/>
    <w:rsid w:val="00E92976"/>
    <w:rsid w:val="00E92E47"/>
    <w:rsid w:val="00E93A6C"/>
    <w:rsid w:val="00E93C2F"/>
    <w:rsid w:val="00E94406"/>
    <w:rsid w:val="00E94477"/>
    <w:rsid w:val="00E957A3"/>
    <w:rsid w:val="00E96323"/>
    <w:rsid w:val="00E968A0"/>
    <w:rsid w:val="00E97ACD"/>
    <w:rsid w:val="00EA09CB"/>
    <w:rsid w:val="00EA3F63"/>
    <w:rsid w:val="00EA459C"/>
    <w:rsid w:val="00EA52C8"/>
    <w:rsid w:val="00EA5E84"/>
    <w:rsid w:val="00EA5E9F"/>
    <w:rsid w:val="00EA64B8"/>
    <w:rsid w:val="00EA684B"/>
    <w:rsid w:val="00EA6CCF"/>
    <w:rsid w:val="00EA7185"/>
    <w:rsid w:val="00EA7232"/>
    <w:rsid w:val="00EA7268"/>
    <w:rsid w:val="00EB1B4E"/>
    <w:rsid w:val="00EB2398"/>
    <w:rsid w:val="00EB2C3B"/>
    <w:rsid w:val="00EB3166"/>
    <w:rsid w:val="00EB3D0F"/>
    <w:rsid w:val="00EB4A0D"/>
    <w:rsid w:val="00EB4F68"/>
    <w:rsid w:val="00EB52AA"/>
    <w:rsid w:val="00EB7C7D"/>
    <w:rsid w:val="00EB7EED"/>
    <w:rsid w:val="00EC26EB"/>
    <w:rsid w:val="00EC2B50"/>
    <w:rsid w:val="00EC4323"/>
    <w:rsid w:val="00EC49F9"/>
    <w:rsid w:val="00EC76DE"/>
    <w:rsid w:val="00EC7B79"/>
    <w:rsid w:val="00ED0090"/>
    <w:rsid w:val="00ED0458"/>
    <w:rsid w:val="00ED0F91"/>
    <w:rsid w:val="00ED1A3B"/>
    <w:rsid w:val="00ED20AE"/>
    <w:rsid w:val="00ED2324"/>
    <w:rsid w:val="00ED291E"/>
    <w:rsid w:val="00ED3306"/>
    <w:rsid w:val="00ED3506"/>
    <w:rsid w:val="00ED47A9"/>
    <w:rsid w:val="00ED539E"/>
    <w:rsid w:val="00ED5437"/>
    <w:rsid w:val="00ED6207"/>
    <w:rsid w:val="00EE0697"/>
    <w:rsid w:val="00EE14C6"/>
    <w:rsid w:val="00EE18AD"/>
    <w:rsid w:val="00EE2D33"/>
    <w:rsid w:val="00EE396E"/>
    <w:rsid w:val="00EE7678"/>
    <w:rsid w:val="00EF2F72"/>
    <w:rsid w:val="00EF3F82"/>
    <w:rsid w:val="00EF479A"/>
    <w:rsid w:val="00EF5285"/>
    <w:rsid w:val="00EF5358"/>
    <w:rsid w:val="00EF5E6B"/>
    <w:rsid w:val="00EF6C6A"/>
    <w:rsid w:val="00EF7090"/>
    <w:rsid w:val="00EF78A8"/>
    <w:rsid w:val="00EF7925"/>
    <w:rsid w:val="00EF7CD8"/>
    <w:rsid w:val="00F026A0"/>
    <w:rsid w:val="00F03BA3"/>
    <w:rsid w:val="00F04A1F"/>
    <w:rsid w:val="00F04FAD"/>
    <w:rsid w:val="00F05696"/>
    <w:rsid w:val="00F06118"/>
    <w:rsid w:val="00F10595"/>
    <w:rsid w:val="00F108A6"/>
    <w:rsid w:val="00F1108A"/>
    <w:rsid w:val="00F1114E"/>
    <w:rsid w:val="00F114C8"/>
    <w:rsid w:val="00F12E87"/>
    <w:rsid w:val="00F12E9E"/>
    <w:rsid w:val="00F13542"/>
    <w:rsid w:val="00F13B29"/>
    <w:rsid w:val="00F158C1"/>
    <w:rsid w:val="00F17683"/>
    <w:rsid w:val="00F20237"/>
    <w:rsid w:val="00F2061B"/>
    <w:rsid w:val="00F21363"/>
    <w:rsid w:val="00F21F52"/>
    <w:rsid w:val="00F25908"/>
    <w:rsid w:val="00F301C8"/>
    <w:rsid w:val="00F30B39"/>
    <w:rsid w:val="00F31133"/>
    <w:rsid w:val="00F32415"/>
    <w:rsid w:val="00F32575"/>
    <w:rsid w:val="00F3282C"/>
    <w:rsid w:val="00F33C99"/>
    <w:rsid w:val="00F3443E"/>
    <w:rsid w:val="00F35D69"/>
    <w:rsid w:val="00F37098"/>
    <w:rsid w:val="00F404FC"/>
    <w:rsid w:val="00F40E96"/>
    <w:rsid w:val="00F449CC"/>
    <w:rsid w:val="00F45BDF"/>
    <w:rsid w:val="00F46E34"/>
    <w:rsid w:val="00F47AC3"/>
    <w:rsid w:val="00F47D92"/>
    <w:rsid w:val="00F5052E"/>
    <w:rsid w:val="00F50CC6"/>
    <w:rsid w:val="00F5418D"/>
    <w:rsid w:val="00F54738"/>
    <w:rsid w:val="00F54F1E"/>
    <w:rsid w:val="00F557B1"/>
    <w:rsid w:val="00F55981"/>
    <w:rsid w:val="00F574D6"/>
    <w:rsid w:val="00F57EA7"/>
    <w:rsid w:val="00F6035A"/>
    <w:rsid w:val="00F603F7"/>
    <w:rsid w:val="00F621BD"/>
    <w:rsid w:val="00F6316B"/>
    <w:rsid w:val="00F639F9"/>
    <w:rsid w:val="00F63DF8"/>
    <w:rsid w:val="00F64F88"/>
    <w:rsid w:val="00F6791A"/>
    <w:rsid w:val="00F6797F"/>
    <w:rsid w:val="00F67D4B"/>
    <w:rsid w:val="00F70076"/>
    <w:rsid w:val="00F701E6"/>
    <w:rsid w:val="00F703CE"/>
    <w:rsid w:val="00F70D72"/>
    <w:rsid w:val="00F7108F"/>
    <w:rsid w:val="00F7245D"/>
    <w:rsid w:val="00F73F9D"/>
    <w:rsid w:val="00F75DEC"/>
    <w:rsid w:val="00F75FDE"/>
    <w:rsid w:val="00F801F3"/>
    <w:rsid w:val="00F802AC"/>
    <w:rsid w:val="00F80682"/>
    <w:rsid w:val="00F80A94"/>
    <w:rsid w:val="00F811F0"/>
    <w:rsid w:val="00F82098"/>
    <w:rsid w:val="00F82EA6"/>
    <w:rsid w:val="00F83967"/>
    <w:rsid w:val="00F84074"/>
    <w:rsid w:val="00F84857"/>
    <w:rsid w:val="00F85C8B"/>
    <w:rsid w:val="00F87222"/>
    <w:rsid w:val="00F87618"/>
    <w:rsid w:val="00F8763D"/>
    <w:rsid w:val="00F9062C"/>
    <w:rsid w:val="00F910B8"/>
    <w:rsid w:val="00F916DD"/>
    <w:rsid w:val="00F91A68"/>
    <w:rsid w:val="00F91FC8"/>
    <w:rsid w:val="00F928D6"/>
    <w:rsid w:val="00F93927"/>
    <w:rsid w:val="00F94A36"/>
    <w:rsid w:val="00F9610B"/>
    <w:rsid w:val="00FA02A8"/>
    <w:rsid w:val="00FA032A"/>
    <w:rsid w:val="00FA148C"/>
    <w:rsid w:val="00FA158D"/>
    <w:rsid w:val="00FA2E30"/>
    <w:rsid w:val="00FA4DAF"/>
    <w:rsid w:val="00FA4EA8"/>
    <w:rsid w:val="00FA6A3E"/>
    <w:rsid w:val="00FA7EDF"/>
    <w:rsid w:val="00FB08EC"/>
    <w:rsid w:val="00FB099B"/>
    <w:rsid w:val="00FB0FCA"/>
    <w:rsid w:val="00FB129F"/>
    <w:rsid w:val="00FB164F"/>
    <w:rsid w:val="00FB1914"/>
    <w:rsid w:val="00FB19BA"/>
    <w:rsid w:val="00FB32EA"/>
    <w:rsid w:val="00FB364A"/>
    <w:rsid w:val="00FB45F5"/>
    <w:rsid w:val="00FB5049"/>
    <w:rsid w:val="00FB61DE"/>
    <w:rsid w:val="00FB64A4"/>
    <w:rsid w:val="00FB686C"/>
    <w:rsid w:val="00FB7159"/>
    <w:rsid w:val="00FB78B3"/>
    <w:rsid w:val="00FB7E3F"/>
    <w:rsid w:val="00FC0F30"/>
    <w:rsid w:val="00FC12AD"/>
    <w:rsid w:val="00FC16C2"/>
    <w:rsid w:val="00FC2604"/>
    <w:rsid w:val="00FC2A6E"/>
    <w:rsid w:val="00FC3B9D"/>
    <w:rsid w:val="00FC3E10"/>
    <w:rsid w:val="00FC3E97"/>
    <w:rsid w:val="00FC410D"/>
    <w:rsid w:val="00FC45C6"/>
    <w:rsid w:val="00FD0DA8"/>
    <w:rsid w:val="00FD1A84"/>
    <w:rsid w:val="00FD2681"/>
    <w:rsid w:val="00FD2C44"/>
    <w:rsid w:val="00FD5055"/>
    <w:rsid w:val="00FD7C16"/>
    <w:rsid w:val="00FE00C7"/>
    <w:rsid w:val="00FE0A3D"/>
    <w:rsid w:val="00FE18C6"/>
    <w:rsid w:val="00FE32A4"/>
    <w:rsid w:val="00FE63E3"/>
    <w:rsid w:val="00FF16F3"/>
    <w:rsid w:val="00FF3B2F"/>
    <w:rsid w:val="00FF44A9"/>
    <w:rsid w:val="00FF4A5E"/>
    <w:rsid w:val="00FF4D74"/>
    <w:rsid w:val="00FF4DBB"/>
    <w:rsid w:val="00FF52D7"/>
    <w:rsid w:val="00FF56B9"/>
    <w:rsid w:val="00FF5E98"/>
    <w:rsid w:val="00FF615D"/>
    <w:rsid w:val="00FF6616"/>
    <w:rsid w:val="00FF7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0C375"/>
  <w15:docId w15:val="{2EC508C1-D633-477E-8BD5-8DD1E0C1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115"/>
    <w:pPr>
      <w:spacing w:line="312" w:lineRule="auto"/>
      <w:jc w:val="both"/>
    </w:pPr>
    <w:rPr>
      <w:sz w:val="28"/>
      <w:szCs w:val="24"/>
      <w:lang w:val="vi-VN"/>
    </w:rPr>
  </w:style>
  <w:style w:type="paragraph" w:styleId="Heading1">
    <w:name w:val="heading 1"/>
    <w:basedOn w:val="ListParagraph"/>
    <w:next w:val="Normal"/>
    <w:qFormat/>
    <w:rsid w:val="00AC745D"/>
    <w:pPr>
      <w:spacing w:after="120" w:line="360" w:lineRule="auto"/>
      <w:ind w:left="0" w:firstLine="513"/>
      <w:jc w:val="center"/>
      <w:outlineLvl w:val="0"/>
    </w:pPr>
    <w:rPr>
      <w:rFonts w:ascii="Times New Roman" w:hAnsi="Times New Roman"/>
      <w:b/>
      <w:sz w:val="28"/>
      <w:szCs w:val="28"/>
    </w:rPr>
  </w:style>
  <w:style w:type="paragraph" w:styleId="Heading2">
    <w:name w:val="heading 2"/>
    <w:basedOn w:val="ListParagraph"/>
    <w:next w:val="Normal"/>
    <w:qFormat/>
    <w:rsid w:val="0025779A"/>
    <w:pPr>
      <w:numPr>
        <w:ilvl w:val="1"/>
        <w:numId w:val="4"/>
      </w:numPr>
      <w:spacing w:after="120" w:line="360" w:lineRule="auto"/>
      <w:outlineLvl w:val="1"/>
    </w:pPr>
    <w:rPr>
      <w:rFonts w:ascii="Times New Roman" w:hAnsi="Times New Roman"/>
      <w:b/>
      <w:sz w:val="28"/>
      <w:szCs w:val="28"/>
    </w:rPr>
  </w:style>
  <w:style w:type="paragraph" w:styleId="Heading3">
    <w:name w:val="heading 3"/>
    <w:basedOn w:val="Normal"/>
    <w:next w:val="Normal"/>
    <w:qFormat/>
    <w:rsid w:val="003F1402"/>
    <w:pPr>
      <w:keepNext/>
      <w:spacing w:before="240" w:after="60" w:line="288" w:lineRule="auto"/>
      <w:outlineLvl w:val="2"/>
    </w:pPr>
    <w:rPr>
      <w:rFonts w:ascii="Tahoma" w:hAnsi="Tahoma"/>
      <w:b/>
      <w:i/>
      <w:noProof/>
      <w:color w:val="000080"/>
      <w:sz w:val="26"/>
      <w:szCs w:val="20"/>
    </w:rPr>
  </w:style>
  <w:style w:type="paragraph" w:styleId="Heading4">
    <w:name w:val="heading 4"/>
    <w:basedOn w:val="Normal"/>
    <w:next w:val="Normal"/>
    <w:qFormat/>
    <w:rsid w:val="003F1402"/>
    <w:pPr>
      <w:keepNext/>
      <w:spacing w:before="240" w:after="60"/>
      <w:outlineLvl w:val="3"/>
    </w:pPr>
    <w:rPr>
      <w:rFonts w:ascii="Arial" w:hAnsi="Arial"/>
      <w:bCs/>
      <w:i/>
      <w:color w:val="008000"/>
      <w:szCs w:val="28"/>
    </w:rPr>
  </w:style>
  <w:style w:type="paragraph" w:styleId="Heading5">
    <w:name w:val="heading 5"/>
    <w:basedOn w:val="Normal"/>
    <w:next w:val="Normal"/>
    <w:qFormat/>
    <w:rsid w:val="003F1402"/>
    <w:pPr>
      <w:spacing w:before="120"/>
      <w:outlineLvl w:val="4"/>
    </w:pPr>
    <w:rPr>
      <w:b/>
      <w:bCs/>
      <w:i/>
      <w:iCs/>
      <w:sz w:val="26"/>
      <w:szCs w:val="26"/>
    </w:rPr>
  </w:style>
  <w:style w:type="paragraph" w:styleId="Heading6">
    <w:name w:val="heading 6"/>
    <w:basedOn w:val="Normal"/>
    <w:next w:val="Normal"/>
    <w:autoRedefine/>
    <w:qFormat/>
    <w:rsid w:val="00AC230E"/>
    <w:pPr>
      <w:spacing w:before="240" w:after="60"/>
      <w:outlineLvl w:val="5"/>
    </w:pPr>
    <w:rPr>
      <w:bCs/>
      <w:sz w:val="22"/>
      <w:szCs w:val="22"/>
    </w:rPr>
  </w:style>
  <w:style w:type="paragraph" w:styleId="Heading7">
    <w:name w:val="heading 7"/>
    <w:basedOn w:val="Normal"/>
    <w:next w:val="Normal"/>
    <w:qFormat/>
    <w:rsid w:val="003F1402"/>
    <w:pPr>
      <w:numPr>
        <w:ilvl w:val="6"/>
        <w:numId w:val="1"/>
      </w:numPr>
      <w:spacing w:before="240" w:after="60"/>
      <w:outlineLvl w:val="6"/>
    </w:pPr>
  </w:style>
  <w:style w:type="paragraph" w:styleId="Heading8">
    <w:name w:val="heading 8"/>
    <w:basedOn w:val="Normal"/>
    <w:next w:val="Normal"/>
    <w:qFormat/>
    <w:rsid w:val="003F1402"/>
    <w:pPr>
      <w:numPr>
        <w:ilvl w:val="7"/>
        <w:numId w:val="1"/>
      </w:numPr>
      <w:spacing w:before="240" w:after="60"/>
      <w:outlineLvl w:val="7"/>
    </w:pPr>
    <w:rPr>
      <w:i/>
      <w:iCs/>
    </w:rPr>
  </w:style>
  <w:style w:type="paragraph" w:styleId="Heading9">
    <w:name w:val="heading 9"/>
    <w:basedOn w:val="Normal"/>
    <w:next w:val="Normal"/>
    <w:qFormat/>
    <w:rsid w:val="003F140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_dung"/>
    <w:basedOn w:val="Normal"/>
    <w:rsid w:val="006A6C14"/>
    <w:pPr>
      <w:spacing w:line="340" w:lineRule="exact"/>
      <w:ind w:firstLine="340"/>
    </w:pPr>
    <w:rPr>
      <w:bCs/>
      <w:spacing w:val="6"/>
      <w:w w:val="106"/>
      <w:szCs w:val="20"/>
    </w:rPr>
  </w:style>
  <w:style w:type="character" w:styleId="Hyperlink">
    <w:name w:val="Hyperlink"/>
    <w:uiPriority w:val="99"/>
    <w:rsid w:val="00AC230E"/>
    <w:rPr>
      <w:color w:val="0000FF"/>
      <w:u w:val="single"/>
    </w:rPr>
  </w:style>
  <w:style w:type="paragraph" w:styleId="HTMLPreformatted">
    <w:name w:val="HTML Preformatted"/>
    <w:basedOn w:val="Normal"/>
    <w:link w:val="HTMLPreformattedChar"/>
    <w:uiPriority w:val="99"/>
    <w:rsid w:val="00AC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styleId="NormalWeb">
    <w:name w:val="Normal (Web)"/>
    <w:basedOn w:val="Normal"/>
    <w:uiPriority w:val="99"/>
    <w:rsid w:val="00AC230E"/>
    <w:pPr>
      <w:spacing w:before="100" w:beforeAutospacing="1" w:after="100" w:afterAutospacing="1"/>
      <w:jc w:val="left"/>
    </w:pPr>
  </w:style>
  <w:style w:type="character" w:styleId="HTMLCode">
    <w:name w:val="HTML Code"/>
    <w:uiPriority w:val="99"/>
    <w:rsid w:val="00AC230E"/>
    <w:rPr>
      <w:rFonts w:ascii="Courier New" w:eastAsia="Times New Roman" w:hAnsi="Courier New" w:cs="Courier New"/>
      <w:sz w:val="20"/>
      <w:szCs w:val="20"/>
    </w:rPr>
  </w:style>
  <w:style w:type="paragraph" w:styleId="TOC1">
    <w:name w:val="toc 1"/>
    <w:basedOn w:val="Normal"/>
    <w:next w:val="Normal"/>
    <w:autoRedefine/>
    <w:uiPriority w:val="39"/>
    <w:rsid w:val="00383DC7"/>
    <w:pPr>
      <w:tabs>
        <w:tab w:val="right" w:leader="dot" w:pos="9061"/>
      </w:tabs>
    </w:pPr>
    <w:rPr>
      <w:b/>
      <w:noProof/>
    </w:rPr>
  </w:style>
  <w:style w:type="paragraph" w:styleId="TOC2">
    <w:name w:val="toc 2"/>
    <w:basedOn w:val="Normal"/>
    <w:next w:val="Normal"/>
    <w:autoRedefine/>
    <w:uiPriority w:val="39"/>
    <w:rsid w:val="00D0454E"/>
    <w:pPr>
      <w:tabs>
        <w:tab w:val="left" w:pos="709"/>
        <w:tab w:val="right" w:leader="dot" w:pos="9071"/>
      </w:tabs>
      <w:ind w:left="240"/>
    </w:pPr>
  </w:style>
  <w:style w:type="paragraph" w:styleId="TOC3">
    <w:name w:val="toc 3"/>
    <w:basedOn w:val="Normal"/>
    <w:next w:val="Normal"/>
    <w:autoRedefine/>
    <w:uiPriority w:val="39"/>
    <w:rsid w:val="00D0454E"/>
    <w:pPr>
      <w:tabs>
        <w:tab w:val="left" w:pos="1134"/>
        <w:tab w:val="right" w:leader="dot" w:pos="9061"/>
      </w:tabs>
      <w:ind w:left="480"/>
    </w:pPr>
  </w:style>
  <w:style w:type="paragraph" w:styleId="TOC4">
    <w:name w:val="toc 4"/>
    <w:basedOn w:val="Normal"/>
    <w:next w:val="Normal"/>
    <w:autoRedefine/>
    <w:semiHidden/>
    <w:rsid w:val="00AC230E"/>
    <w:pPr>
      <w:ind w:left="720"/>
    </w:pPr>
  </w:style>
  <w:style w:type="paragraph" w:styleId="TOC6">
    <w:name w:val="toc 6"/>
    <w:basedOn w:val="Normal"/>
    <w:next w:val="Normal"/>
    <w:autoRedefine/>
    <w:semiHidden/>
    <w:rsid w:val="00AC230E"/>
    <w:pPr>
      <w:ind w:left="1200"/>
      <w:jc w:val="left"/>
    </w:pPr>
  </w:style>
  <w:style w:type="paragraph" w:styleId="Footer">
    <w:name w:val="footer"/>
    <w:basedOn w:val="Normal"/>
    <w:link w:val="FooterChar"/>
    <w:uiPriority w:val="99"/>
    <w:rsid w:val="00AC230E"/>
    <w:pPr>
      <w:tabs>
        <w:tab w:val="center" w:pos="4320"/>
        <w:tab w:val="right" w:pos="8640"/>
      </w:tabs>
    </w:pPr>
  </w:style>
  <w:style w:type="character" w:styleId="PageNumber">
    <w:name w:val="page number"/>
    <w:basedOn w:val="DefaultParagraphFont"/>
    <w:rsid w:val="00AC230E"/>
  </w:style>
  <w:style w:type="table" w:styleId="TableGrid">
    <w:name w:val="Table Grid"/>
    <w:basedOn w:val="TableNormal"/>
    <w:rsid w:val="00AC23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AC230E"/>
    <w:pPr>
      <w:ind w:left="360" w:hanging="360"/>
    </w:pPr>
  </w:style>
  <w:style w:type="paragraph" w:styleId="List2">
    <w:name w:val="List 2"/>
    <w:basedOn w:val="Normal"/>
    <w:rsid w:val="00AC230E"/>
    <w:pPr>
      <w:ind w:left="720" w:hanging="360"/>
    </w:pPr>
  </w:style>
  <w:style w:type="paragraph" w:styleId="List3">
    <w:name w:val="List 3"/>
    <w:basedOn w:val="Normal"/>
    <w:rsid w:val="00AC230E"/>
    <w:pPr>
      <w:ind w:left="1080" w:hanging="360"/>
    </w:pPr>
  </w:style>
  <w:style w:type="paragraph" w:styleId="ListContinue">
    <w:name w:val="List Continue"/>
    <w:basedOn w:val="Normal"/>
    <w:rsid w:val="00AC230E"/>
    <w:pPr>
      <w:spacing w:after="120"/>
      <w:ind w:left="360"/>
    </w:pPr>
  </w:style>
  <w:style w:type="paragraph" w:styleId="Caption">
    <w:name w:val="caption"/>
    <w:basedOn w:val="Normal"/>
    <w:next w:val="Normal"/>
    <w:qFormat/>
    <w:rsid w:val="00AC230E"/>
    <w:pPr>
      <w:spacing w:before="120" w:after="120"/>
    </w:pPr>
    <w:rPr>
      <w:b/>
      <w:bCs/>
      <w:sz w:val="20"/>
      <w:szCs w:val="20"/>
    </w:rPr>
  </w:style>
  <w:style w:type="paragraph" w:styleId="BodyText">
    <w:name w:val="Body Text"/>
    <w:basedOn w:val="Normal"/>
    <w:rsid w:val="00AC230E"/>
    <w:pPr>
      <w:spacing w:after="120"/>
    </w:pPr>
  </w:style>
  <w:style w:type="paragraph" w:styleId="BodyTextIndent">
    <w:name w:val="Body Text Indent"/>
    <w:basedOn w:val="Normal"/>
    <w:rsid w:val="00AC230E"/>
    <w:pPr>
      <w:spacing w:after="120"/>
      <w:ind w:left="360"/>
    </w:pPr>
  </w:style>
  <w:style w:type="paragraph" w:styleId="NormalIndent">
    <w:name w:val="Normal Indent"/>
    <w:basedOn w:val="Normal"/>
    <w:rsid w:val="00AC230E"/>
    <w:pPr>
      <w:ind w:left="720"/>
    </w:pPr>
  </w:style>
  <w:style w:type="paragraph" w:customStyle="1" w:styleId="StyleHeading6Left0cmFirstline0cm">
    <w:name w:val="Style Heading 6 + Left:  0 cm First line:  0 cm"/>
    <w:basedOn w:val="Heading6"/>
    <w:autoRedefine/>
    <w:rsid w:val="00AC230E"/>
    <w:rPr>
      <w:b/>
      <w:szCs w:val="20"/>
    </w:rPr>
  </w:style>
  <w:style w:type="paragraph" w:customStyle="1" w:styleId="StyleFirstline05cm">
    <w:name w:val="Style First line:  0.5 cm"/>
    <w:basedOn w:val="Normal"/>
    <w:autoRedefine/>
    <w:rsid w:val="00AC230E"/>
    <w:pPr>
      <w:ind w:firstLine="284"/>
    </w:pPr>
    <w:rPr>
      <w:iCs/>
      <w:szCs w:val="20"/>
    </w:rPr>
  </w:style>
  <w:style w:type="paragraph" w:styleId="Header">
    <w:name w:val="header"/>
    <w:basedOn w:val="Normal"/>
    <w:link w:val="HeaderChar"/>
    <w:uiPriority w:val="99"/>
    <w:rsid w:val="00AC230E"/>
    <w:pPr>
      <w:tabs>
        <w:tab w:val="center" w:pos="4320"/>
        <w:tab w:val="right" w:pos="8640"/>
      </w:tabs>
    </w:pPr>
  </w:style>
  <w:style w:type="paragraph" w:customStyle="1" w:styleId="Table">
    <w:name w:val="Table"/>
    <w:basedOn w:val="Normal"/>
    <w:rsid w:val="007A35B2"/>
    <w:pPr>
      <w:spacing w:line="288" w:lineRule="auto"/>
    </w:pPr>
    <w:rPr>
      <w:sz w:val="24"/>
      <w:szCs w:val="20"/>
    </w:rPr>
  </w:style>
  <w:style w:type="paragraph" w:customStyle="1" w:styleId="TextBox">
    <w:name w:val="TextBox"/>
    <w:basedOn w:val="Normal"/>
    <w:rsid w:val="007A35B2"/>
    <w:pPr>
      <w:spacing w:line="360" w:lineRule="auto"/>
    </w:pPr>
    <w:rPr>
      <w:szCs w:val="20"/>
    </w:rPr>
  </w:style>
  <w:style w:type="paragraph" w:customStyle="1" w:styleId="StyleHeading116ptCentered">
    <w:name w:val="Style Heading 1 + 16 pt Centered"/>
    <w:basedOn w:val="Heading1"/>
    <w:autoRedefine/>
    <w:rsid w:val="006B6392"/>
    <w:pPr>
      <w:spacing w:after="0" w:line="240" w:lineRule="auto"/>
      <w:ind w:firstLine="0"/>
    </w:pPr>
    <w:rPr>
      <w:b w:val="0"/>
      <w:szCs w:val="20"/>
      <w:lang w:val="en-US"/>
    </w:rPr>
  </w:style>
  <w:style w:type="paragraph" w:customStyle="1" w:styleId="StyleHeading215pt">
    <w:name w:val="Style Heading 2 + 15 pt"/>
    <w:basedOn w:val="Heading2"/>
    <w:rsid w:val="00724E2C"/>
    <w:pPr>
      <w:numPr>
        <w:numId w:val="1"/>
      </w:numPr>
      <w:spacing w:before="60" w:line="312" w:lineRule="auto"/>
    </w:pPr>
    <w:rPr>
      <w:bCs/>
    </w:rPr>
  </w:style>
  <w:style w:type="paragraph" w:customStyle="1" w:styleId="StyleHeading315pt">
    <w:name w:val="Style Heading 3 + 15 pt"/>
    <w:basedOn w:val="Heading3"/>
    <w:autoRedefine/>
    <w:rsid w:val="00CE1CC9"/>
    <w:pPr>
      <w:widowControl w:val="0"/>
      <w:numPr>
        <w:ilvl w:val="2"/>
        <w:numId w:val="2"/>
      </w:numPr>
      <w:spacing w:before="0" w:after="120" w:line="360" w:lineRule="auto"/>
      <w:ind w:left="1560" w:right="108" w:hanging="710"/>
    </w:pPr>
    <w:rPr>
      <w:rFonts w:ascii="Times New Roman" w:hAnsi="Times New Roman"/>
      <w:bCs/>
      <w:iCs/>
      <w:color w:val="000000"/>
      <w:sz w:val="28"/>
    </w:rPr>
  </w:style>
  <w:style w:type="paragraph" w:customStyle="1" w:styleId="StyleHeading416pt">
    <w:name w:val="Style Heading 4 + 16 pt"/>
    <w:basedOn w:val="Heading4"/>
    <w:autoRedefine/>
    <w:rsid w:val="00644830"/>
    <w:pPr>
      <w:numPr>
        <w:ilvl w:val="3"/>
        <w:numId w:val="1"/>
      </w:numPr>
      <w:spacing w:before="60"/>
    </w:pPr>
    <w:rPr>
      <w:bCs w:val="0"/>
      <w:iCs/>
    </w:rPr>
  </w:style>
  <w:style w:type="paragraph" w:customStyle="1" w:styleId="StyleHeading515pt">
    <w:name w:val="Style Heading 5 + 15 pt"/>
    <w:basedOn w:val="Heading5"/>
    <w:autoRedefine/>
    <w:rsid w:val="003F1402"/>
    <w:pPr>
      <w:numPr>
        <w:ilvl w:val="4"/>
        <w:numId w:val="1"/>
      </w:numPr>
    </w:pPr>
    <w:rPr>
      <w:sz w:val="28"/>
    </w:rPr>
  </w:style>
  <w:style w:type="paragraph" w:customStyle="1" w:styleId="Style14ptFirstline5mmLinespacingMultiple13li">
    <w:name w:val="Style 14 pt First line:  5 mm Line spacing:  Multiple 1.3 li"/>
    <w:basedOn w:val="Normal"/>
    <w:rsid w:val="00DC7115"/>
    <w:pPr>
      <w:ind w:firstLine="284"/>
    </w:pPr>
    <w:rPr>
      <w:szCs w:val="20"/>
    </w:rPr>
  </w:style>
  <w:style w:type="paragraph" w:customStyle="1" w:styleId="Style14ptLinespacingMultiple13li">
    <w:name w:val="Style 14 pt Line spacing:  Multiple 1.3 li"/>
    <w:basedOn w:val="Normal"/>
    <w:rsid w:val="00DC7115"/>
    <w:rPr>
      <w:szCs w:val="20"/>
    </w:rPr>
  </w:style>
  <w:style w:type="paragraph" w:customStyle="1" w:styleId="BangBieu">
    <w:name w:val="BangBieu"/>
    <w:basedOn w:val="Normal"/>
    <w:autoRedefine/>
    <w:rsid w:val="00674254"/>
    <w:pPr>
      <w:spacing w:line="240" w:lineRule="auto"/>
    </w:pPr>
    <w:rPr>
      <w:rFonts w:cs="Arial"/>
      <w:sz w:val="24"/>
      <w:szCs w:val="20"/>
    </w:rPr>
  </w:style>
  <w:style w:type="paragraph" w:customStyle="1" w:styleId="PhuLuc1">
    <w:name w:val="PhuLuc1"/>
    <w:basedOn w:val="StyleHeading215pt"/>
    <w:rsid w:val="00B61837"/>
    <w:pPr>
      <w:numPr>
        <w:ilvl w:val="0"/>
        <w:numId w:val="0"/>
      </w:numPr>
      <w:ind w:left="284"/>
    </w:pPr>
  </w:style>
  <w:style w:type="paragraph" w:customStyle="1" w:styleId="PhuLuc2">
    <w:name w:val="PhuLuc2"/>
    <w:basedOn w:val="Heading3"/>
    <w:rsid w:val="00B61837"/>
    <w:pPr>
      <w:tabs>
        <w:tab w:val="num" w:pos="1287"/>
      </w:tabs>
      <w:spacing w:before="120" w:after="120" w:line="240" w:lineRule="auto"/>
      <w:ind w:left="567"/>
    </w:pPr>
  </w:style>
  <w:style w:type="paragraph" w:styleId="DocumentMap">
    <w:name w:val="Document Map"/>
    <w:basedOn w:val="Normal"/>
    <w:semiHidden/>
    <w:rsid w:val="008B3BCC"/>
    <w:pPr>
      <w:shd w:val="clear" w:color="auto" w:fill="000080"/>
    </w:pPr>
    <w:rPr>
      <w:rFonts w:ascii="Tahoma" w:hAnsi="Tahoma" w:cs="Tahoma"/>
      <w:sz w:val="20"/>
      <w:szCs w:val="20"/>
    </w:rPr>
  </w:style>
  <w:style w:type="paragraph" w:styleId="TOCHeading">
    <w:name w:val="TOC Heading"/>
    <w:basedOn w:val="Heading1"/>
    <w:next w:val="Normal"/>
    <w:uiPriority w:val="39"/>
    <w:unhideWhenUsed/>
    <w:qFormat/>
    <w:rsid w:val="007918E8"/>
    <w:pPr>
      <w:keepLines/>
      <w:spacing w:after="0" w:line="259" w:lineRule="auto"/>
      <w:ind w:firstLine="0"/>
      <w:jc w:val="left"/>
      <w:outlineLvl w:val="9"/>
    </w:pPr>
    <w:rPr>
      <w:rFonts w:ascii="Calibri Light" w:hAnsi="Calibri Light"/>
      <w:b w:val="0"/>
      <w:color w:val="2F5496"/>
      <w:sz w:val="32"/>
      <w:szCs w:val="32"/>
      <w:lang w:val="en-US"/>
    </w:rPr>
  </w:style>
  <w:style w:type="character" w:customStyle="1" w:styleId="apple-converted-space">
    <w:name w:val="apple-converted-space"/>
    <w:rsid w:val="003C1FF9"/>
  </w:style>
  <w:style w:type="character" w:customStyle="1" w:styleId="fontstyle01">
    <w:name w:val="fontstyle01"/>
    <w:rsid w:val="00B54E7F"/>
    <w:rPr>
      <w:rFonts w:ascii="TimesNewRomanPSMT" w:hAnsi="TimesNewRomanPSMT" w:hint="default"/>
      <w:b w:val="0"/>
      <w:bCs w:val="0"/>
      <w:i w:val="0"/>
      <w:iCs w:val="0"/>
      <w:color w:val="000000"/>
      <w:sz w:val="26"/>
      <w:szCs w:val="26"/>
    </w:rPr>
  </w:style>
  <w:style w:type="character" w:customStyle="1" w:styleId="fontstyle21">
    <w:name w:val="fontstyle21"/>
    <w:rsid w:val="00B54E7F"/>
    <w:rPr>
      <w:rFonts w:ascii="TimesNewRomanPS-ItalicMT" w:hAnsi="TimesNewRomanPS-ItalicMT" w:hint="default"/>
      <w:b w:val="0"/>
      <w:bCs w:val="0"/>
      <w:i/>
      <w:iCs/>
      <w:color w:val="000000"/>
      <w:sz w:val="26"/>
      <w:szCs w:val="26"/>
    </w:rPr>
  </w:style>
  <w:style w:type="paragraph" w:styleId="ListParagraph">
    <w:name w:val="List Paragraph"/>
    <w:basedOn w:val="Normal"/>
    <w:link w:val="ListParagraphChar"/>
    <w:uiPriority w:val="34"/>
    <w:qFormat/>
    <w:rsid w:val="00183997"/>
    <w:pPr>
      <w:spacing w:after="200" w:line="276" w:lineRule="auto"/>
      <w:ind w:left="720"/>
      <w:contextualSpacing/>
      <w:jc w:val="left"/>
    </w:pPr>
    <w:rPr>
      <w:rFonts w:ascii="Calibri" w:eastAsia="Calibri" w:hAnsi="Calibri"/>
      <w:sz w:val="22"/>
      <w:szCs w:val="22"/>
    </w:rPr>
  </w:style>
  <w:style w:type="character" w:customStyle="1" w:styleId="blue">
    <w:name w:val="blue"/>
    <w:rsid w:val="006B6D07"/>
  </w:style>
  <w:style w:type="paragraph" w:customStyle="1" w:styleId="Style1">
    <w:name w:val="Style1"/>
    <w:basedOn w:val="Normal"/>
    <w:rsid w:val="00930B8B"/>
    <w:pPr>
      <w:spacing w:before="120" w:after="120"/>
      <w:ind w:firstLine="567"/>
    </w:pPr>
    <w:rPr>
      <w:szCs w:val="28"/>
    </w:rPr>
  </w:style>
  <w:style w:type="paragraph" w:customStyle="1" w:styleId="Default">
    <w:name w:val="Default"/>
    <w:rsid w:val="00FC3B9D"/>
    <w:pPr>
      <w:autoSpaceDE w:val="0"/>
      <w:autoSpaceDN w:val="0"/>
      <w:adjustRightInd w:val="0"/>
    </w:pPr>
    <w:rPr>
      <w:rFonts w:eastAsia="Calibri"/>
      <w:color w:val="000000"/>
      <w:sz w:val="24"/>
      <w:szCs w:val="24"/>
    </w:rPr>
  </w:style>
  <w:style w:type="paragraph" w:customStyle="1" w:styleId="h1">
    <w:name w:val="h1"/>
    <w:basedOn w:val="ListParagraph"/>
    <w:link w:val="h1Char"/>
    <w:qFormat/>
    <w:rsid w:val="00FC3B9D"/>
    <w:pPr>
      <w:spacing w:beforeLines="60" w:before="144" w:after="0" w:line="360" w:lineRule="auto"/>
      <w:ind w:left="0"/>
      <w:jc w:val="center"/>
    </w:pPr>
    <w:rPr>
      <w:rFonts w:ascii="Times New Roman" w:hAnsi="Times New Roman"/>
      <w:iCs/>
      <w:sz w:val="28"/>
      <w:szCs w:val="28"/>
    </w:rPr>
  </w:style>
  <w:style w:type="character" w:customStyle="1" w:styleId="h1Char">
    <w:name w:val="h1 Char"/>
    <w:link w:val="h1"/>
    <w:rsid w:val="00FC3B9D"/>
    <w:rPr>
      <w:rFonts w:eastAsia="Calibri"/>
      <w:iCs/>
      <w:sz w:val="28"/>
      <w:szCs w:val="28"/>
      <w:lang w:val="en-US" w:eastAsia="en-US"/>
    </w:rPr>
  </w:style>
  <w:style w:type="paragraph" w:customStyle="1" w:styleId="77">
    <w:name w:val="7.7"/>
    <w:basedOn w:val="h1"/>
    <w:link w:val="77Char"/>
    <w:qFormat/>
    <w:rsid w:val="00FC3B9D"/>
    <w:rPr>
      <w:i/>
    </w:rPr>
  </w:style>
  <w:style w:type="character" w:customStyle="1" w:styleId="77Char">
    <w:name w:val="7.7 Char"/>
    <w:link w:val="77"/>
    <w:rsid w:val="00FC3B9D"/>
    <w:rPr>
      <w:rFonts w:eastAsia="Calibri"/>
      <w:i/>
      <w:iCs/>
      <w:sz w:val="28"/>
      <w:szCs w:val="28"/>
      <w:lang w:val="en-US" w:eastAsia="en-US"/>
    </w:rPr>
  </w:style>
  <w:style w:type="paragraph" w:customStyle="1" w:styleId="TableParagraph">
    <w:name w:val="Table Paragraph"/>
    <w:basedOn w:val="Normal"/>
    <w:uiPriority w:val="1"/>
    <w:qFormat/>
    <w:rsid w:val="00DB4280"/>
    <w:pPr>
      <w:widowControl w:val="0"/>
      <w:spacing w:line="240" w:lineRule="auto"/>
      <w:ind w:left="103"/>
      <w:jc w:val="left"/>
    </w:pPr>
    <w:rPr>
      <w:sz w:val="22"/>
      <w:szCs w:val="22"/>
    </w:rPr>
  </w:style>
  <w:style w:type="character" w:styleId="FollowedHyperlink">
    <w:name w:val="FollowedHyperlink"/>
    <w:rsid w:val="00F21363"/>
    <w:rPr>
      <w:color w:val="954F72"/>
      <w:u w:val="single"/>
    </w:rPr>
  </w:style>
  <w:style w:type="paragraph" w:styleId="FootnoteText">
    <w:name w:val="footnote text"/>
    <w:basedOn w:val="Normal"/>
    <w:link w:val="FootnoteTextChar"/>
    <w:rsid w:val="009971A4"/>
    <w:rPr>
      <w:sz w:val="20"/>
      <w:szCs w:val="20"/>
    </w:rPr>
  </w:style>
  <w:style w:type="character" w:customStyle="1" w:styleId="FootnoteTextChar">
    <w:name w:val="Footnote Text Char"/>
    <w:link w:val="FootnoteText"/>
    <w:rsid w:val="009971A4"/>
    <w:rPr>
      <w:lang w:val="en-US" w:eastAsia="en-US"/>
    </w:rPr>
  </w:style>
  <w:style w:type="character" w:styleId="FootnoteReference">
    <w:name w:val="footnote reference"/>
    <w:rsid w:val="009971A4"/>
    <w:rPr>
      <w:vertAlign w:val="superscript"/>
    </w:rPr>
  </w:style>
  <w:style w:type="character" w:styleId="PlaceholderText">
    <w:name w:val="Placeholder Text"/>
    <w:basedOn w:val="DefaultParagraphFont"/>
    <w:uiPriority w:val="99"/>
    <w:semiHidden/>
    <w:rsid w:val="00EB52AA"/>
    <w:rPr>
      <w:color w:val="808080"/>
    </w:rPr>
  </w:style>
  <w:style w:type="paragraph" w:styleId="BalloonText">
    <w:name w:val="Balloon Text"/>
    <w:basedOn w:val="Normal"/>
    <w:link w:val="BalloonTextChar"/>
    <w:rsid w:val="00EC26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C26EB"/>
    <w:rPr>
      <w:rFonts w:ascii="Segoe UI" w:hAnsi="Segoe UI" w:cs="Segoe UI"/>
      <w:sz w:val="18"/>
      <w:szCs w:val="18"/>
      <w:lang w:val="vi-VN"/>
    </w:rPr>
  </w:style>
  <w:style w:type="character" w:customStyle="1" w:styleId="FooterChar">
    <w:name w:val="Footer Char"/>
    <w:basedOn w:val="DefaultParagraphFont"/>
    <w:link w:val="Footer"/>
    <w:uiPriority w:val="99"/>
    <w:rsid w:val="0025621B"/>
    <w:rPr>
      <w:sz w:val="28"/>
      <w:szCs w:val="24"/>
      <w:lang w:val="vi-VN"/>
    </w:rPr>
  </w:style>
  <w:style w:type="character" w:customStyle="1" w:styleId="HeaderChar">
    <w:name w:val="Header Char"/>
    <w:basedOn w:val="DefaultParagraphFont"/>
    <w:link w:val="Header"/>
    <w:uiPriority w:val="99"/>
    <w:rsid w:val="0025621B"/>
    <w:rPr>
      <w:sz w:val="28"/>
      <w:szCs w:val="24"/>
      <w:lang w:val="vi-VN"/>
    </w:rPr>
  </w:style>
  <w:style w:type="paragraph" w:customStyle="1" w:styleId="CM3">
    <w:name w:val="CM3"/>
    <w:basedOn w:val="Normal"/>
    <w:next w:val="Normal"/>
    <w:rsid w:val="00AE76C4"/>
    <w:pPr>
      <w:widowControl w:val="0"/>
      <w:autoSpaceDE w:val="0"/>
      <w:autoSpaceDN w:val="0"/>
      <w:adjustRightInd w:val="0"/>
      <w:spacing w:line="366" w:lineRule="atLeast"/>
      <w:jc w:val="left"/>
    </w:pPr>
    <w:rPr>
      <w:rFonts w:ascii="VNI-Times" w:hAnsi="VNI-Times" w:cs="VNI-Times"/>
      <w:sz w:val="24"/>
      <w:lang w:val="en-US"/>
    </w:rPr>
  </w:style>
  <w:style w:type="paragraph" w:customStyle="1" w:styleId="para">
    <w:name w:val="para"/>
    <w:basedOn w:val="Normal"/>
    <w:rsid w:val="00385466"/>
    <w:pPr>
      <w:spacing w:before="100" w:beforeAutospacing="1" w:after="100" w:afterAutospacing="1" w:line="240" w:lineRule="auto"/>
      <w:jc w:val="left"/>
    </w:pPr>
    <w:rPr>
      <w:sz w:val="24"/>
      <w:lang w:eastAsia="vi-VN"/>
    </w:rPr>
  </w:style>
  <w:style w:type="character" w:styleId="Strong">
    <w:name w:val="Strong"/>
    <w:basedOn w:val="DefaultParagraphFont"/>
    <w:uiPriority w:val="22"/>
    <w:qFormat/>
    <w:rsid w:val="00D1679C"/>
    <w:rPr>
      <w:b/>
      <w:bCs/>
    </w:rPr>
  </w:style>
  <w:style w:type="paragraph" w:customStyle="1" w:styleId="CM5">
    <w:name w:val="CM5"/>
    <w:basedOn w:val="Default"/>
    <w:next w:val="Default"/>
    <w:rsid w:val="00677DA4"/>
    <w:pPr>
      <w:widowControl w:val="0"/>
      <w:spacing w:line="360" w:lineRule="atLeast"/>
    </w:pPr>
    <w:rPr>
      <w:rFonts w:ascii="VNI-Times" w:eastAsia="Times New Roman" w:hAnsi="VNI-Times" w:cs="VNI-Times"/>
      <w:color w:val="auto"/>
    </w:rPr>
  </w:style>
  <w:style w:type="character" w:customStyle="1" w:styleId="HTMLPreformattedChar">
    <w:name w:val="HTML Preformatted Char"/>
    <w:basedOn w:val="DefaultParagraphFont"/>
    <w:link w:val="HTMLPreformatted"/>
    <w:uiPriority w:val="99"/>
    <w:rsid w:val="002D2F0B"/>
    <w:rPr>
      <w:rFonts w:ascii="Courier New" w:hAnsi="Courier New" w:cs="Courier New"/>
      <w:lang w:val="vi-VN"/>
    </w:rPr>
  </w:style>
  <w:style w:type="character" w:customStyle="1" w:styleId="ListParagraphChar">
    <w:name w:val="List Paragraph Char"/>
    <w:link w:val="ListParagraph"/>
    <w:uiPriority w:val="34"/>
    <w:rsid w:val="004604CD"/>
    <w:rPr>
      <w:rFonts w:ascii="Calibri" w:eastAsia="Calibri" w:hAnsi="Calibri"/>
      <w:sz w:val="22"/>
      <w:szCs w:val="22"/>
      <w:lang w:val="vi-VN"/>
    </w:rPr>
  </w:style>
  <w:style w:type="character" w:styleId="Emphasis">
    <w:name w:val="Emphasis"/>
    <w:basedOn w:val="DefaultParagraphFont"/>
    <w:uiPriority w:val="20"/>
    <w:qFormat/>
    <w:rsid w:val="00EF78A8"/>
    <w:rPr>
      <w:i/>
      <w:iCs/>
    </w:rPr>
  </w:style>
  <w:style w:type="character" w:styleId="CommentReference">
    <w:name w:val="annotation reference"/>
    <w:basedOn w:val="DefaultParagraphFont"/>
    <w:semiHidden/>
    <w:unhideWhenUsed/>
    <w:rsid w:val="007669DD"/>
    <w:rPr>
      <w:sz w:val="16"/>
      <w:szCs w:val="16"/>
    </w:rPr>
  </w:style>
  <w:style w:type="paragraph" w:styleId="CommentText">
    <w:name w:val="annotation text"/>
    <w:basedOn w:val="Normal"/>
    <w:link w:val="CommentTextChar"/>
    <w:semiHidden/>
    <w:unhideWhenUsed/>
    <w:rsid w:val="007669DD"/>
    <w:pPr>
      <w:spacing w:line="240" w:lineRule="auto"/>
    </w:pPr>
    <w:rPr>
      <w:sz w:val="20"/>
      <w:szCs w:val="20"/>
    </w:rPr>
  </w:style>
  <w:style w:type="character" w:customStyle="1" w:styleId="CommentTextChar">
    <w:name w:val="Comment Text Char"/>
    <w:basedOn w:val="DefaultParagraphFont"/>
    <w:link w:val="CommentText"/>
    <w:semiHidden/>
    <w:rsid w:val="007669DD"/>
    <w:rPr>
      <w:lang w:val="vi-VN"/>
    </w:rPr>
  </w:style>
  <w:style w:type="paragraph" w:styleId="CommentSubject">
    <w:name w:val="annotation subject"/>
    <w:basedOn w:val="CommentText"/>
    <w:next w:val="CommentText"/>
    <w:link w:val="CommentSubjectChar"/>
    <w:semiHidden/>
    <w:unhideWhenUsed/>
    <w:rsid w:val="007669DD"/>
    <w:rPr>
      <w:b/>
      <w:bCs/>
    </w:rPr>
  </w:style>
  <w:style w:type="character" w:customStyle="1" w:styleId="CommentSubjectChar">
    <w:name w:val="Comment Subject Char"/>
    <w:basedOn w:val="CommentTextChar"/>
    <w:link w:val="CommentSubject"/>
    <w:semiHidden/>
    <w:rsid w:val="007669DD"/>
    <w:rPr>
      <w:b/>
      <w:bCs/>
      <w:lang w:val="vi-VN"/>
    </w:rPr>
  </w:style>
  <w:style w:type="character" w:styleId="HTMLKeyboard">
    <w:name w:val="HTML Keyboard"/>
    <w:basedOn w:val="DefaultParagraphFont"/>
    <w:uiPriority w:val="99"/>
    <w:semiHidden/>
    <w:unhideWhenUsed/>
    <w:rsid w:val="00B178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878">
      <w:bodyDiv w:val="1"/>
      <w:marLeft w:val="0"/>
      <w:marRight w:val="0"/>
      <w:marTop w:val="0"/>
      <w:marBottom w:val="0"/>
      <w:divBdr>
        <w:top w:val="none" w:sz="0" w:space="0" w:color="auto"/>
        <w:left w:val="none" w:sz="0" w:space="0" w:color="auto"/>
        <w:bottom w:val="none" w:sz="0" w:space="0" w:color="auto"/>
        <w:right w:val="none" w:sz="0" w:space="0" w:color="auto"/>
      </w:divBdr>
    </w:div>
    <w:div w:id="49501268">
      <w:bodyDiv w:val="1"/>
      <w:marLeft w:val="0"/>
      <w:marRight w:val="0"/>
      <w:marTop w:val="0"/>
      <w:marBottom w:val="0"/>
      <w:divBdr>
        <w:top w:val="none" w:sz="0" w:space="0" w:color="auto"/>
        <w:left w:val="none" w:sz="0" w:space="0" w:color="auto"/>
        <w:bottom w:val="none" w:sz="0" w:space="0" w:color="auto"/>
        <w:right w:val="none" w:sz="0" w:space="0" w:color="auto"/>
      </w:divBdr>
    </w:div>
    <w:div w:id="83646142">
      <w:bodyDiv w:val="1"/>
      <w:marLeft w:val="0"/>
      <w:marRight w:val="0"/>
      <w:marTop w:val="0"/>
      <w:marBottom w:val="0"/>
      <w:divBdr>
        <w:top w:val="none" w:sz="0" w:space="0" w:color="auto"/>
        <w:left w:val="none" w:sz="0" w:space="0" w:color="auto"/>
        <w:bottom w:val="none" w:sz="0" w:space="0" w:color="auto"/>
        <w:right w:val="none" w:sz="0" w:space="0" w:color="auto"/>
      </w:divBdr>
      <w:divsChild>
        <w:div w:id="855654809">
          <w:marLeft w:val="0"/>
          <w:marRight w:val="0"/>
          <w:marTop w:val="300"/>
          <w:marBottom w:val="150"/>
          <w:divBdr>
            <w:top w:val="none" w:sz="0" w:space="0" w:color="auto"/>
            <w:left w:val="none" w:sz="0" w:space="0" w:color="auto"/>
            <w:bottom w:val="none" w:sz="0" w:space="0" w:color="auto"/>
            <w:right w:val="none" w:sz="0" w:space="0" w:color="auto"/>
          </w:divBdr>
        </w:div>
        <w:div w:id="608395557">
          <w:marLeft w:val="0"/>
          <w:marRight w:val="0"/>
          <w:marTop w:val="300"/>
          <w:marBottom w:val="150"/>
          <w:divBdr>
            <w:top w:val="none" w:sz="0" w:space="0" w:color="auto"/>
            <w:left w:val="none" w:sz="0" w:space="0" w:color="auto"/>
            <w:bottom w:val="none" w:sz="0" w:space="0" w:color="auto"/>
            <w:right w:val="none" w:sz="0" w:space="0" w:color="auto"/>
          </w:divBdr>
        </w:div>
        <w:div w:id="1523544296">
          <w:marLeft w:val="0"/>
          <w:marRight w:val="0"/>
          <w:marTop w:val="300"/>
          <w:marBottom w:val="150"/>
          <w:divBdr>
            <w:top w:val="none" w:sz="0" w:space="0" w:color="auto"/>
            <w:left w:val="none" w:sz="0" w:space="0" w:color="auto"/>
            <w:bottom w:val="none" w:sz="0" w:space="0" w:color="auto"/>
            <w:right w:val="none" w:sz="0" w:space="0" w:color="auto"/>
          </w:divBdr>
        </w:div>
        <w:div w:id="254754765">
          <w:marLeft w:val="0"/>
          <w:marRight w:val="0"/>
          <w:marTop w:val="300"/>
          <w:marBottom w:val="150"/>
          <w:divBdr>
            <w:top w:val="none" w:sz="0" w:space="0" w:color="auto"/>
            <w:left w:val="none" w:sz="0" w:space="0" w:color="auto"/>
            <w:bottom w:val="none" w:sz="0" w:space="0" w:color="auto"/>
            <w:right w:val="none" w:sz="0" w:space="0" w:color="auto"/>
          </w:divBdr>
        </w:div>
        <w:div w:id="970209023">
          <w:marLeft w:val="0"/>
          <w:marRight w:val="0"/>
          <w:marTop w:val="300"/>
          <w:marBottom w:val="150"/>
          <w:divBdr>
            <w:top w:val="none" w:sz="0" w:space="0" w:color="auto"/>
            <w:left w:val="none" w:sz="0" w:space="0" w:color="auto"/>
            <w:bottom w:val="none" w:sz="0" w:space="0" w:color="auto"/>
            <w:right w:val="none" w:sz="0" w:space="0" w:color="auto"/>
          </w:divBdr>
        </w:div>
        <w:div w:id="1886142631">
          <w:marLeft w:val="0"/>
          <w:marRight w:val="0"/>
          <w:marTop w:val="300"/>
          <w:marBottom w:val="150"/>
          <w:divBdr>
            <w:top w:val="none" w:sz="0" w:space="0" w:color="auto"/>
            <w:left w:val="none" w:sz="0" w:space="0" w:color="auto"/>
            <w:bottom w:val="none" w:sz="0" w:space="0" w:color="auto"/>
            <w:right w:val="none" w:sz="0" w:space="0" w:color="auto"/>
          </w:divBdr>
        </w:div>
        <w:div w:id="1533180173">
          <w:marLeft w:val="0"/>
          <w:marRight w:val="0"/>
          <w:marTop w:val="300"/>
          <w:marBottom w:val="150"/>
          <w:divBdr>
            <w:top w:val="none" w:sz="0" w:space="0" w:color="auto"/>
            <w:left w:val="none" w:sz="0" w:space="0" w:color="auto"/>
            <w:bottom w:val="none" w:sz="0" w:space="0" w:color="auto"/>
            <w:right w:val="none" w:sz="0" w:space="0" w:color="auto"/>
          </w:divBdr>
        </w:div>
        <w:div w:id="216821970">
          <w:marLeft w:val="0"/>
          <w:marRight w:val="0"/>
          <w:marTop w:val="300"/>
          <w:marBottom w:val="150"/>
          <w:divBdr>
            <w:top w:val="none" w:sz="0" w:space="0" w:color="auto"/>
            <w:left w:val="none" w:sz="0" w:space="0" w:color="auto"/>
            <w:bottom w:val="none" w:sz="0" w:space="0" w:color="auto"/>
            <w:right w:val="none" w:sz="0" w:space="0" w:color="auto"/>
          </w:divBdr>
        </w:div>
        <w:div w:id="1429618047">
          <w:marLeft w:val="0"/>
          <w:marRight w:val="0"/>
          <w:marTop w:val="300"/>
          <w:marBottom w:val="150"/>
          <w:divBdr>
            <w:top w:val="none" w:sz="0" w:space="0" w:color="auto"/>
            <w:left w:val="none" w:sz="0" w:space="0" w:color="auto"/>
            <w:bottom w:val="none" w:sz="0" w:space="0" w:color="auto"/>
            <w:right w:val="none" w:sz="0" w:space="0" w:color="auto"/>
          </w:divBdr>
        </w:div>
        <w:div w:id="1070613738">
          <w:marLeft w:val="0"/>
          <w:marRight w:val="0"/>
          <w:marTop w:val="300"/>
          <w:marBottom w:val="150"/>
          <w:divBdr>
            <w:top w:val="none" w:sz="0" w:space="0" w:color="auto"/>
            <w:left w:val="none" w:sz="0" w:space="0" w:color="auto"/>
            <w:bottom w:val="none" w:sz="0" w:space="0" w:color="auto"/>
            <w:right w:val="none" w:sz="0" w:space="0" w:color="auto"/>
          </w:divBdr>
        </w:div>
        <w:div w:id="1909338224">
          <w:marLeft w:val="0"/>
          <w:marRight w:val="0"/>
          <w:marTop w:val="300"/>
          <w:marBottom w:val="150"/>
          <w:divBdr>
            <w:top w:val="none" w:sz="0" w:space="0" w:color="auto"/>
            <w:left w:val="none" w:sz="0" w:space="0" w:color="auto"/>
            <w:bottom w:val="none" w:sz="0" w:space="0" w:color="auto"/>
            <w:right w:val="none" w:sz="0" w:space="0" w:color="auto"/>
          </w:divBdr>
        </w:div>
        <w:div w:id="1032731041">
          <w:marLeft w:val="0"/>
          <w:marRight w:val="0"/>
          <w:marTop w:val="300"/>
          <w:marBottom w:val="150"/>
          <w:divBdr>
            <w:top w:val="none" w:sz="0" w:space="0" w:color="auto"/>
            <w:left w:val="none" w:sz="0" w:space="0" w:color="auto"/>
            <w:bottom w:val="none" w:sz="0" w:space="0" w:color="auto"/>
            <w:right w:val="none" w:sz="0" w:space="0" w:color="auto"/>
          </w:divBdr>
        </w:div>
        <w:div w:id="1869440743">
          <w:marLeft w:val="0"/>
          <w:marRight w:val="0"/>
          <w:marTop w:val="300"/>
          <w:marBottom w:val="150"/>
          <w:divBdr>
            <w:top w:val="none" w:sz="0" w:space="0" w:color="auto"/>
            <w:left w:val="none" w:sz="0" w:space="0" w:color="auto"/>
            <w:bottom w:val="none" w:sz="0" w:space="0" w:color="auto"/>
            <w:right w:val="none" w:sz="0" w:space="0" w:color="auto"/>
          </w:divBdr>
        </w:div>
        <w:div w:id="1309939965">
          <w:marLeft w:val="0"/>
          <w:marRight w:val="0"/>
          <w:marTop w:val="300"/>
          <w:marBottom w:val="150"/>
          <w:divBdr>
            <w:top w:val="none" w:sz="0" w:space="0" w:color="auto"/>
            <w:left w:val="none" w:sz="0" w:space="0" w:color="auto"/>
            <w:bottom w:val="none" w:sz="0" w:space="0" w:color="auto"/>
            <w:right w:val="none" w:sz="0" w:space="0" w:color="auto"/>
          </w:divBdr>
        </w:div>
        <w:div w:id="682634413">
          <w:marLeft w:val="0"/>
          <w:marRight w:val="0"/>
          <w:marTop w:val="300"/>
          <w:marBottom w:val="150"/>
          <w:divBdr>
            <w:top w:val="none" w:sz="0" w:space="0" w:color="auto"/>
            <w:left w:val="none" w:sz="0" w:space="0" w:color="auto"/>
            <w:bottom w:val="none" w:sz="0" w:space="0" w:color="auto"/>
            <w:right w:val="none" w:sz="0" w:space="0" w:color="auto"/>
          </w:divBdr>
        </w:div>
        <w:div w:id="1828666259">
          <w:marLeft w:val="0"/>
          <w:marRight w:val="0"/>
          <w:marTop w:val="300"/>
          <w:marBottom w:val="150"/>
          <w:divBdr>
            <w:top w:val="none" w:sz="0" w:space="0" w:color="auto"/>
            <w:left w:val="none" w:sz="0" w:space="0" w:color="auto"/>
            <w:bottom w:val="none" w:sz="0" w:space="0" w:color="auto"/>
            <w:right w:val="none" w:sz="0" w:space="0" w:color="auto"/>
          </w:divBdr>
        </w:div>
        <w:div w:id="8989631">
          <w:marLeft w:val="0"/>
          <w:marRight w:val="0"/>
          <w:marTop w:val="300"/>
          <w:marBottom w:val="150"/>
          <w:divBdr>
            <w:top w:val="none" w:sz="0" w:space="0" w:color="auto"/>
            <w:left w:val="none" w:sz="0" w:space="0" w:color="auto"/>
            <w:bottom w:val="none" w:sz="0" w:space="0" w:color="auto"/>
            <w:right w:val="none" w:sz="0" w:space="0" w:color="auto"/>
          </w:divBdr>
        </w:div>
        <w:div w:id="1176771691">
          <w:marLeft w:val="0"/>
          <w:marRight w:val="0"/>
          <w:marTop w:val="300"/>
          <w:marBottom w:val="150"/>
          <w:divBdr>
            <w:top w:val="none" w:sz="0" w:space="0" w:color="auto"/>
            <w:left w:val="none" w:sz="0" w:space="0" w:color="auto"/>
            <w:bottom w:val="none" w:sz="0" w:space="0" w:color="auto"/>
            <w:right w:val="none" w:sz="0" w:space="0" w:color="auto"/>
          </w:divBdr>
        </w:div>
        <w:div w:id="1174876283">
          <w:marLeft w:val="0"/>
          <w:marRight w:val="0"/>
          <w:marTop w:val="300"/>
          <w:marBottom w:val="150"/>
          <w:divBdr>
            <w:top w:val="none" w:sz="0" w:space="0" w:color="auto"/>
            <w:left w:val="none" w:sz="0" w:space="0" w:color="auto"/>
            <w:bottom w:val="none" w:sz="0" w:space="0" w:color="auto"/>
            <w:right w:val="none" w:sz="0" w:space="0" w:color="auto"/>
          </w:divBdr>
        </w:div>
        <w:div w:id="1704020388">
          <w:marLeft w:val="0"/>
          <w:marRight w:val="0"/>
          <w:marTop w:val="300"/>
          <w:marBottom w:val="150"/>
          <w:divBdr>
            <w:top w:val="none" w:sz="0" w:space="0" w:color="auto"/>
            <w:left w:val="none" w:sz="0" w:space="0" w:color="auto"/>
            <w:bottom w:val="none" w:sz="0" w:space="0" w:color="auto"/>
            <w:right w:val="none" w:sz="0" w:space="0" w:color="auto"/>
          </w:divBdr>
        </w:div>
        <w:div w:id="731775306">
          <w:marLeft w:val="0"/>
          <w:marRight w:val="0"/>
          <w:marTop w:val="300"/>
          <w:marBottom w:val="150"/>
          <w:divBdr>
            <w:top w:val="none" w:sz="0" w:space="0" w:color="auto"/>
            <w:left w:val="none" w:sz="0" w:space="0" w:color="auto"/>
            <w:bottom w:val="none" w:sz="0" w:space="0" w:color="auto"/>
            <w:right w:val="none" w:sz="0" w:space="0" w:color="auto"/>
          </w:divBdr>
        </w:div>
        <w:div w:id="1813447130">
          <w:marLeft w:val="0"/>
          <w:marRight w:val="0"/>
          <w:marTop w:val="300"/>
          <w:marBottom w:val="150"/>
          <w:divBdr>
            <w:top w:val="none" w:sz="0" w:space="0" w:color="auto"/>
            <w:left w:val="none" w:sz="0" w:space="0" w:color="auto"/>
            <w:bottom w:val="none" w:sz="0" w:space="0" w:color="auto"/>
            <w:right w:val="none" w:sz="0" w:space="0" w:color="auto"/>
          </w:divBdr>
        </w:div>
        <w:div w:id="157965556">
          <w:marLeft w:val="0"/>
          <w:marRight w:val="0"/>
          <w:marTop w:val="300"/>
          <w:marBottom w:val="150"/>
          <w:divBdr>
            <w:top w:val="none" w:sz="0" w:space="0" w:color="auto"/>
            <w:left w:val="none" w:sz="0" w:space="0" w:color="auto"/>
            <w:bottom w:val="none" w:sz="0" w:space="0" w:color="auto"/>
            <w:right w:val="none" w:sz="0" w:space="0" w:color="auto"/>
          </w:divBdr>
        </w:div>
        <w:div w:id="514812196">
          <w:marLeft w:val="0"/>
          <w:marRight w:val="0"/>
          <w:marTop w:val="300"/>
          <w:marBottom w:val="150"/>
          <w:divBdr>
            <w:top w:val="none" w:sz="0" w:space="0" w:color="auto"/>
            <w:left w:val="none" w:sz="0" w:space="0" w:color="auto"/>
            <w:bottom w:val="none" w:sz="0" w:space="0" w:color="auto"/>
            <w:right w:val="none" w:sz="0" w:space="0" w:color="auto"/>
          </w:divBdr>
        </w:div>
        <w:div w:id="1108083789">
          <w:marLeft w:val="0"/>
          <w:marRight w:val="0"/>
          <w:marTop w:val="300"/>
          <w:marBottom w:val="150"/>
          <w:divBdr>
            <w:top w:val="none" w:sz="0" w:space="0" w:color="auto"/>
            <w:left w:val="none" w:sz="0" w:space="0" w:color="auto"/>
            <w:bottom w:val="none" w:sz="0" w:space="0" w:color="auto"/>
            <w:right w:val="none" w:sz="0" w:space="0" w:color="auto"/>
          </w:divBdr>
        </w:div>
        <w:div w:id="339238844">
          <w:marLeft w:val="0"/>
          <w:marRight w:val="0"/>
          <w:marTop w:val="300"/>
          <w:marBottom w:val="150"/>
          <w:divBdr>
            <w:top w:val="none" w:sz="0" w:space="0" w:color="auto"/>
            <w:left w:val="none" w:sz="0" w:space="0" w:color="auto"/>
            <w:bottom w:val="none" w:sz="0" w:space="0" w:color="auto"/>
            <w:right w:val="none" w:sz="0" w:space="0" w:color="auto"/>
          </w:divBdr>
        </w:div>
        <w:div w:id="1528562450">
          <w:marLeft w:val="0"/>
          <w:marRight w:val="0"/>
          <w:marTop w:val="300"/>
          <w:marBottom w:val="150"/>
          <w:divBdr>
            <w:top w:val="none" w:sz="0" w:space="0" w:color="auto"/>
            <w:left w:val="none" w:sz="0" w:space="0" w:color="auto"/>
            <w:bottom w:val="none" w:sz="0" w:space="0" w:color="auto"/>
            <w:right w:val="none" w:sz="0" w:space="0" w:color="auto"/>
          </w:divBdr>
        </w:div>
        <w:div w:id="1362053945">
          <w:marLeft w:val="0"/>
          <w:marRight w:val="0"/>
          <w:marTop w:val="300"/>
          <w:marBottom w:val="150"/>
          <w:divBdr>
            <w:top w:val="none" w:sz="0" w:space="0" w:color="auto"/>
            <w:left w:val="none" w:sz="0" w:space="0" w:color="auto"/>
            <w:bottom w:val="none" w:sz="0" w:space="0" w:color="auto"/>
            <w:right w:val="none" w:sz="0" w:space="0" w:color="auto"/>
          </w:divBdr>
        </w:div>
        <w:div w:id="1985547876">
          <w:marLeft w:val="0"/>
          <w:marRight w:val="0"/>
          <w:marTop w:val="300"/>
          <w:marBottom w:val="150"/>
          <w:divBdr>
            <w:top w:val="none" w:sz="0" w:space="0" w:color="auto"/>
            <w:left w:val="none" w:sz="0" w:space="0" w:color="auto"/>
            <w:bottom w:val="none" w:sz="0" w:space="0" w:color="auto"/>
            <w:right w:val="none" w:sz="0" w:space="0" w:color="auto"/>
          </w:divBdr>
        </w:div>
        <w:div w:id="517545070">
          <w:marLeft w:val="0"/>
          <w:marRight w:val="0"/>
          <w:marTop w:val="300"/>
          <w:marBottom w:val="150"/>
          <w:divBdr>
            <w:top w:val="none" w:sz="0" w:space="0" w:color="auto"/>
            <w:left w:val="none" w:sz="0" w:space="0" w:color="auto"/>
            <w:bottom w:val="none" w:sz="0" w:space="0" w:color="auto"/>
            <w:right w:val="none" w:sz="0" w:space="0" w:color="auto"/>
          </w:divBdr>
        </w:div>
        <w:div w:id="996223923">
          <w:marLeft w:val="0"/>
          <w:marRight w:val="0"/>
          <w:marTop w:val="300"/>
          <w:marBottom w:val="150"/>
          <w:divBdr>
            <w:top w:val="none" w:sz="0" w:space="0" w:color="auto"/>
            <w:left w:val="none" w:sz="0" w:space="0" w:color="auto"/>
            <w:bottom w:val="none" w:sz="0" w:space="0" w:color="auto"/>
            <w:right w:val="none" w:sz="0" w:space="0" w:color="auto"/>
          </w:divBdr>
        </w:div>
        <w:div w:id="1954634451">
          <w:marLeft w:val="0"/>
          <w:marRight w:val="0"/>
          <w:marTop w:val="300"/>
          <w:marBottom w:val="150"/>
          <w:divBdr>
            <w:top w:val="none" w:sz="0" w:space="0" w:color="auto"/>
            <w:left w:val="none" w:sz="0" w:space="0" w:color="auto"/>
            <w:bottom w:val="none" w:sz="0" w:space="0" w:color="auto"/>
            <w:right w:val="none" w:sz="0" w:space="0" w:color="auto"/>
          </w:divBdr>
        </w:div>
      </w:divsChild>
    </w:div>
    <w:div w:id="132798679">
      <w:bodyDiv w:val="1"/>
      <w:marLeft w:val="0"/>
      <w:marRight w:val="0"/>
      <w:marTop w:val="0"/>
      <w:marBottom w:val="0"/>
      <w:divBdr>
        <w:top w:val="none" w:sz="0" w:space="0" w:color="auto"/>
        <w:left w:val="none" w:sz="0" w:space="0" w:color="auto"/>
        <w:bottom w:val="none" w:sz="0" w:space="0" w:color="auto"/>
        <w:right w:val="none" w:sz="0" w:space="0" w:color="auto"/>
      </w:divBdr>
      <w:divsChild>
        <w:div w:id="1696031409">
          <w:marLeft w:val="0"/>
          <w:marRight w:val="0"/>
          <w:marTop w:val="300"/>
          <w:marBottom w:val="150"/>
          <w:divBdr>
            <w:top w:val="none" w:sz="0" w:space="0" w:color="auto"/>
            <w:left w:val="none" w:sz="0" w:space="0" w:color="auto"/>
            <w:bottom w:val="none" w:sz="0" w:space="0" w:color="auto"/>
            <w:right w:val="none" w:sz="0" w:space="0" w:color="auto"/>
          </w:divBdr>
        </w:div>
        <w:div w:id="1422599568">
          <w:marLeft w:val="0"/>
          <w:marRight w:val="0"/>
          <w:marTop w:val="300"/>
          <w:marBottom w:val="150"/>
          <w:divBdr>
            <w:top w:val="none" w:sz="0" w:space="0" w:color="auto"/>
            <w:left w:val="none" w:sz="0" w:space="0" w:color="auto"/>
            <w:bottom w:val="none" w:sz="0" w:space="0" w:color="auto"/>
            <w:right w:val="none" w:sz="0" w:space="0" w:color="auto"/>
          </w:divBdr>
        </w:div>
        <w:div w:id="302390773">
          <w:marLeft w:val="0"/>
          <w:marRight w:val="0"/>
          <w:marTop w:val="300"/>
          <w:marBottom w:val="150"/>
          <w:divBdr>
            <w:top w:val="none" w:sz="0" w:space="0" w:color="auto"/>
            <w:left w:val="none" w:sz="0" w:space="0" w:color="auto"/>
            <w:bottom w:val="none" w:sz="0" w:space="0" w:color="auto"/>
            <w:right w:val="none" w:sz="0" w:space="0" w:color="auto"/>
          </w:divBdr>
        </w:div>
        <w:div w:id="1060518369">
          <w:marLeft w:val="0"/>
          <w:marRight w:val="0"/>
          <w:marTop w:val="300"/>
          <w:marBottom w:val="150"/>
          <w:divBdr>
            <w:top w:val="none" w:sz="0" w:space="0" w:color="auto"/>
            <w:left w:val="none" w:sz="0" w:space="0" w:color="auto"/>
            <w:bottom w:val="none" w:sz="0" w:space="0" w:color="auto"/>
            <w:right w:val="none" w:sz="0" w:space="0" w:color="auto"/>
          </w:divBdr>
        </w:div>
      </w:divsChild>
    </w:div>
    <w:div w:id="251160219">
      <w:bodyDiv w:val="1"/>
      <w:marLeft w:val="0"/>
      <w:marRight w:val="0"/>
      <w:marTop w:val="0"/>
      <w:marBottom w:val="0"/>
      <w:divBdr>
        <w:top w:val="none" w:sz="0" w:space="0" w:color="auto"/>
        <w:left w:val="none" w:sz="0" w:space="0" w:color="auto"/>
        <w:bottom w:val="none" w:sz="0" w:space="0" w:color="auto"/>
        <w:right w:val="none" w:sz="0" w:space="0" w:color="auto"/>
      </w:divBdr>
    </w:div>
    <w:div w:id="329915994">
      <w:bodyDiv w:val="1"/>
      <w:marLeft w:val="0"/>
      <w:marRight w:val="0"/>
      <w:marTop w:val="0"/>
      <w:marBottom w:val="0"/>
      <w:divBdr>
        <w:top w:val="none" w:sz="0" w:space="0" w:color="auto"/>
        <w:left w:val="none" w:sz="0" w:space="0" w:color="auto"/>
        <w:bottom w:val="none" w:sz="0" w:space="0" w:color="auto"/>
        <w:right w:val="none" w:sz="0" w:space="0" w:color="auto"/>
      </w:divBdr>
    </w:div>
    <w:div w:id="353193005">
      <w:bodyDiv w:val="1"/>
      <w:marLeft w:val="0"/>
      <w:marRight w:val="0"/>
      <w:marTop w:val="0"/>
      <w:marBottom w:val="0"/>
      <w:divBdr>
        <w:top w:val="none" w:sz="0" w:space="0" w:color="auto"/>
        <w:left w:val="none" w:sz="0" w:space="0" w:color="auto"/>
        <w:bottom w:val="none" w:sz="0" w:space="0" w:color="auto"/>
        <w:right w:val="none" w:sz="0" w:space="0" w:color="auto"/>
      </w:divBdr>
      <w:divsChild>
        <w:div w:id="630284709">
          <w:marLeft w:val="0"/>
          <w:marRight w:val="0"/>
          <w:marTop w:val="0"/>
          <w:marBottom w:val="0"/>
          <w:divBdr>
            <w:top w:val="none" w:sz="0" w:space="0" w:color="auto"/>
            <w:left w:val="none" w:sz="0" w:space="0" w:color="auto"/>
            <w:bottom w:val="none" w:sz="0" w:space="0" w:color="auto"/>
            <w:right w:val="none" w:sz="0" w:space="0" w:color="auto"/>
          </w:divBdr>
          <w:divsChild>
            <w:div w:id="3719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706">
      <w:bodyDiv w:val="1"/>
      <w:marLeft w:val="0"/>
      <w:marRight w:val="0"/>
      <w:marTop w:val="0"/>
      <w:marBottom w:val="0"/>
      <w:divBdr>
        <w:top w:val="none" w:sz="0" w:space="0" w:color="auto"/>
        <w:left w:val="none" w:sz="0" w:space="0" w:color="auto"/>
        <w:bottom w:val="none" w:sz="0" w:space="0" w:color="auto"/>
        <w:right w:val="none" w:sz="0" w:space="0" w:color="auto"/>
      </w:divBdr>
    </w:div>
    <w:div w:id="473060576">
      <w:bodyDiv w:val="1"/>
      <w:marLeft w:val="0"/>
      <w:marRight w:val="0"/>
      <w:marTop w:val="0"/>
      <w:marBottom w:val="0"/>
      <w:divBdr>
        <w:top w:val="none" w:sz="0" w:space="0" w:color="auto"/>
        <w:left w:val="none" w:sz="0" w:space="0" w:color="auto"/>
        <w:bottom w:val="none" w:sz="0" w:space="0" w:color="auto"/>
        <w:right w:val="none" w:sz="0" w:space="0" w:color="auto"/>
      </w:divBdr>
    </w:div>
    <w:div w:id="492184001">
      <w:bodyDiv w:val="1"/>
      <w:marLeft w:val="0"/>
      <w:marRight w:val="0"/>
      <w:marTop w:val="0"/>
      <w:marBottom w:val="0"/>
      <w:divBdr>
        <w:top w:val="none" w:sz="0" w:space="0" w:color="auto"/>
        <w:left w:val="none" w:sz="0" w:space="0" w:color="auto"/>
        <w:bottom w:val="none" w:sz="0" w:space="0" w:color="auto"/>
        <w:right w:val="none" w:sz="0" w:space="0" w:color="auto"/>
      </w:divBdr>
    </w:div>
    <w:div w:id="499933931">
      <w:bodyDiv w:val="1"/>
      <w:marLeft w:val="0"/>
      <w:marRight w:val="0"/>
      <w:marTop w:val="0"/>
      <w:marBottom w:val="0"/>
      <w:divBdr>
        <w:top w:val="none" w:sz="0" w:space="0" w:color="auto"/>
        <w:left w:val="none" w:sz="0" w:space="0" w:color="auto"/>
        <w:bottom w:val="none" w:sz="0" w:space="0" w:color="auto"/>
        <w:right w:val="none" w:sz="0" w:space="0" w:color="auto"/>
      </w:divBdr>
    </w:div>
    <w:div w:id="507670956">
      <w:bodyDiv w:val="1"/>
      <w:marLeft w:val="0"/>
      <w:marRight w:val="0"/>
      <w:marTop w:val="0"/>
      <w:marBottom w:val="0"/>
      <w:divBdr>
        <w:top w:val="none" w:sz="0" w:space="0" w:color="auto"/>
        <w:left w:val="none" w:sz="0" w:space="0" w:color="auto"/>
        <w:bottom w:val="none" w:sz="0" w:space="0" w:color="auto"/>
        <w:right w:val="none" w:sz="0" w:space="0" w:color="auto"/>
      </w:divBdr>
    </w:div>
    <w:div w:id="620651834">
      <w:bodyDiv w:val="1"/>
      <w:marLeft w:val="0"/>
      <w:marRight w:val="0"/>
      <w:marTop w:val="0"/>
      <w:marBottom w:val="0"/>
      <w:divBdr>
        <w:top w:val="none" w:sz="0" w:space="0" w:color="auto"/>
        <w:left w:val="none" w:sz="0" w:space="0" w:color="auto"/>
        <w:bottom w:val="none" w:sz="0" w:space="0" w:color="auto"/>
        <w:right w:val="none" w:sz="0" w:space="0" w:color="auto"/>
      </w:divBdr>
    </w:div>
    <w:div w:id="661395790">
      <w:bodyDiv w:val="1"/>
      <w:marLeft w:val="0"/>
      <w:marRight w:val="0"/>
      <w:marTop w:val="0"/>
      <w:marBottom w:val="0"/>
      <w:divBdr>
        <w:top w:val="none" w:sz="0" w:space="0" w:color="auto"/>
        <w:left w:val="none" w:sz="0" w:space="0" w:color="auto"/>
        <w:bottom w:val="none" w:sz="0" w:space="0" w:color="auto"/>
        <w:right w:val="none" w:sz="0" w:space="0" w:color="auto"/>
      </w:divBdr>
    </w:div>
    <w:div w:id="746264733">
      <w:bodyDiv w:val="1"/>
      <w:marLeft w:val="0"/>
      <w:marRight w:val="0"/>
      <w:marTop w:val="0"/>
      <w:marBottom w:val="0"/>
      <w:divBdr>
        <w:top w:val="none" w:sz="0" w:space="0" w:color="auto"/>
        <w:left w:val="none" w:sz="0" w:space="0" w:color="auto"/>
        <w:bottom w:val="none" w:sz="0" w:space="0" w:color="auto"/>
        <w:right w:val="none" w:sz="0" w:space="0" w:color="auto"/>
      </w:divBdr>
    </w:div>
    <w:div w:id="765805698">
      <w:bodyDiv w:val="1"/>
      <w:marLeft w:val="0"/>
      <w:marRight w:val="0"/>
      <w:marTop w:val="0"/>
      <w:marBottom w:val="0"/>
      <w:divBdr>
        <w:top w:val="none" w:sz="0" w:space="0" w:color="auto"/>
        <w:left w:val="none" w:sz="0" w:space="0" w:color="auto"/>
        <w:bottom w:val="none" w:sz="0" w:space="0" w:color="auto"/>
        <w:right w:val="none" w:sz="0" w:space="0" w:color="auto"/>
      </w:divBdr>
    </w:div>
    <w:div w:id="776025271">
      <w:bodyDiv w:val="1"/>
      <w:marLeft w:val="0"/>
      <w:marRight w:val="0"/>
      <w:marTop w:val="0"/>
      <w:marBottom w:val="0"/>
      <w:divBdr>
        <w:top w:val="none" w:sz="0" w:space="0" w:color="auto"/>
        <w:left w:val="none" w:sz="0" w:space="0" w:color="auto"/>
        <w:bottom w:val="none" w:sz="0" w:space="0" w:color="auto"/>
        <w:right w:val="none" w:sz="0" w:space="0" w:color="auto"/>
      </w:divBdr>
    </w:div>
    <w:div w:id="843471685">
      <w:bodyDiv w:val="1"/>
      <w:marLeft w:val="0"/>
      <w:marRight w:val="0"/>
      <w:marTop w:val="0"/>
      <w:marBottom w:val="0"/>
      <w:divBdr>
        <w:top w:val="none" w:sz="0" w:space="0" w:color="auto"/>
        <w:left w:val="none" w:sz="0" w:space="0" w:color="auto"/>
        <w:bottom w:val="none" w:sz="0" w:space="0" w:color="auto"/>
        <w:right w:val="none" w:sz="0" w:space="0" w:color="auto"/>
      </w:divBdr>
    </w:div>
    <w:div w:id="904418442">
      <w:bodyDiv w:val="1"/>
      <w:marLeft w:val="0"/>
      <w:marRight w:val="0"/>
      <w:marTop w:val="0"/>
      <w:marBottom w:val="0"/>
      <w:divBdr>
        <w:top w:val="none" w:sz="0" w:space="0" w:color="auto"/>
        <w:left w:val="none" w:sz="0" w:space="0" w:color="auto"/>
        <w:bottom w:val="none" w:sz="0" w:space="0" w:color="auto"/>
        <w:right w:val="none" w:sz="0" w:space="0" w:color="auto"/>
      </w:divBdr>
    </w:div>
    <w:div w:id="945422616">
      <w:bodyDiv w:val="1"/>
      <w:marLeft w:val="0"/>
      <w:marRight w:val="0"/>
      <w:marTop w:val="0"/>
      <w:marBottom w:val="0"/>
      <w:divBdr>
        <w:top w:val="none" w:sz="0" w:space="0" w:color="auto"/>
        <w:left w:val="none" w:sz="0" w:space="0" w:color="auto"/>
        <w:bottom w:val="none" w:sz="0" w:space="0" w:color="auto"/>
        <w:right w:val="none" w:sz="0" w:space="0" w:color="auto"/>
      </w:divBdr>
      <w:divsChild>
        <w:div w:id="543299407">
          <w:marLeft w:val="0"/>
          <w:marRight w:val="0"/>
          <w:marTop w:val="0"/>
          <w:marBottom w:val="0"/>
          <w:divBdr>
            <w:top w:val="none" w:sz="0" w:space="0" w:color="auto"/>
            <w:left w:val="none" w:sz="0" w:space="0" w:color="auto"/>
            <w:bottom w:val="none" w:sz="0" w:space="0" w:color="auto"/>
            <w:right w:val="none" w:sz="0" w:space="0" w:color="auto"/>
          </w:divBdr>
          <w:divsChild>
            <w:div w:id="1558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967">
      <w:bodyDiv w:val="1"/>
      <w:marLeft w:val="0"/>
      <w:marRight w:val="0"/>
      <w:marTop w:val="0"/>
      <w:marBottom w:val="0"/>
      <w:divBdr>
        <w:top w:val="none" w:sz="0" w:space="0" w:color="auto"/>
        <w:left w:val="none" w:sz="0" w:space="0" w:color="auto"/>
        <w:bottom w:val="none" w:sz="0" w:space="0" w:color="auto"/>
        <w:right w:val="none" w:sz="0" w:space="0" w:color="auto"/>
      </w:divBdr>
    </w:div>
    <w:div w:id="1001002816">
      <w:bodyDiv w:val="1"/>
      <w:marLeft w:val="0"/>
      <w:marRight w:val="0"/>
      <w:marTop w:val="0"/>
      <w:marBottom w:val="0"/>
      <w:divBdr>
        <w:top w:val="none" w:sz="0" w:space="0" w:color="auto"/>
        <w:left w:val="none" w:sz="0" w:space="0" w:color="auto"/>
        <w:bottom w:val="none" w:sz="0" w:space="0" w:color="auto"/>
        <w:right w:val="none" w:sz="0" w:space="0" w:color="auto"/>
      </w:divBdr>
    </w:div>
    <w:div w:id="1033578100">
      <w:bodyDiv w:val="1"/>
      <w:marLeft w:val="0"/>
      <w:marRight w:val="0"/>
      <w:marTop w:val="0"/>
      <w:marBottom w:val="0"/>
      <w:divBdr>
        <w:top w:val="none" w:sz="0" w:space="0" w:color="auto"/>
        <w:left w:val="none" w:sz="0" w:space="0" w:color="auto"/>
        <w:bottom w:val="none" w:sz="0" w:space="0" w:color="auto"/>
        <w:right w:val="none" w:sz="0" w:space="0" w:color="auto"/>
      </w:divBdr>
      <w:divsChild>
        <w:div w:id="217476126">
          <w:marLeft w:val="0"/>
          <w:marRight w:val="0"/>
          <w:marTop w:val="300"/>
          <w:marBottom w:val="150"/>
          <w:divBdr>
            <w:top w:val="none" w:sz="0" w:space="0" w:color="auto"/>
            <w:left w:val="none" w:sz="0" w:space="0" w:color="auto"/>
            <w:bottom w:val="none" w:sz="0" w:space="0" w:color="auto"/>
            <w:right w:val="none" w:sz="0" w:space="0" w:color="auto"/>
          </w:divBdr>
        </w:div>
        <w:div w:id="1457062570">
          <w:marLeft w:val="0"/>
          <w:marRight w:val="0"/>
          <w:marTop w:val="300"/>
          <w:marBottom w:val="150"/>
          <w:divBdr>
            <w:top w:val="none" w:sz="0" w:space="0" w:color="auto"/>
            <w:left w:val="none" w:sz="0" w:space="0" w:color="auto"/>
            <w:bottom w:val="none" w:sz="0" w:space="0" w:color="auto"/>
            <w:right w:val="none" w:sz="0" w:space="0" w:color="auto"/>
          </w:divBdr>
        </w:div>
        <w:div w:id="1067800465">
          <w:marLeft w:val="0"/>
          <w:marRight w:val="0"/>
          <w:marTop w:val="300"/>
          <w:marBottom w:val="150"/>
          <w:divBdr>
            <w:top w:val="none" w:sz="0" w:space="0" w:color="auto"/>
            <w:left w:val="none" w:sz="0" w:space="0" w:color="auto"/>
            <w:bottom w:val="none" w:sz="0" w:space="0" w:color="auto"/>
            <w:right w:val="none" w:sz="0" w:space="0" w:color="auto"/>
          </w:divBdr>
        </w:div>
        <w:div w:id="149908623">
          <w:marLeft w:val="0"/>
          <w:marRight w:val="0"/>
          <w:marTop w:val="300"/>
          <w:marBottom w:val="150"/>
          <w:divBdr>
            <w:top w:val="none" w:sz="0" w:space="0" w:color="auto"/>
            <w:left w:val="none" w:sz="0" w:space="0" w:color="auto"/>
            <w:bottom w:val="none" w:sz="0" w:space="0" w:color="auto"/>
            <w:right w:val="none" w:sz="0" w:space="0" w:color="auto"/>
          </w:divBdr>
        </w:div>
        <w:div w:id="1163623297">
          <w:marLeft w:val="0"/>
          <w:marRight w:val="0"/>
          <w:marTop w:val="300"/>
          <w:marBottom w:val="150"/>
          <w:divBdr>
            <w:top w:val="none" w:sz="0" w:space="0" w:color="auto"/>
            <w:left w:val="none" w:sz="0" w:space="0" w:color="auto"/>
            <w:bottom w:val="none" w:sz="0" w:space="0" w:color="auto"/>
            <w:right w:val="none" w:sz="0" w:space="0" w:color="auto"/>
          </w:divBdr>
        </w:div>
      </w:divsChild>
    </w:div>
    <w:div w:id="1046635452">
      <w:bodyDiv w:val="1"/>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300"/>
          <w:marBottom w:val="150"/>
          <w:divBdr>
            <w:top w:val="none" w:sz="0" w:space="0" w:color="auto"/>
            <w:left w:val="none" w:sz="0" w:space="0" w:color="auto"/>
            <w:bottom w:val="none" w:sz="0" w:space="0" w:color="auto"/>
            <w:right w:val="none" w:sz="0" w:space="0" w:color="auto"/>
          </w:divBdr>
        </w:div>
        <w:div w:id="1467893435">
          <w:marLeft w:val="0"/>
          <w:marRight w:val="0"/>
          <w:marTop w:val="300"/>
          <w:marBottom w:val="150"/>
          <w:divBdr>
            <w:top w:val="none" w:sz="0" w:space="0" w:color="auto"/>
            <w:left w:val="none" w:sz="0" w:space="0" w:color="auto"/>
            <w:bottom w:val="none" w:sz="0" w:space="0" w:color="auto"/>
            <w:right w:val="none" w:sz="0" w:space="0" w:color="auto"/>
          </w:divBdr>
        </w:div>
        <w:div w:id="110051383">
          <w:marLeft w:val="0"/>
          <w:marRight w:val="0"/>
          <w:marTop w:val="300"/>
          <w:marBottom w:val="150"/>
          <w:divBdr>
            <w:top w:val="none" w:sz="0" w:space="0" w:color="auto"/>
            <w:left w:val="none" w:sz="0" w:space="0" w:color="auto"/>
            <w:bottom w:val="none" w:sz="0" w:space="0" w:color="auto"/>
            <w:right w:val="none" w:sz="0" w:space="0" w:color="auto"/>
          </w:divBdr>
        </w:div>
        <w:div w:id="288098811">
          <w:marLeft w:val="0"/>
          <w:marRight w:val="0"/>
          <w:marTop w:val="300"/>
          <w:marBottom w:val="150"/>
          <w:divBdr>
            <w:top w:val="none" w:sz="0" w:space="0" w:color="auto"/>
            <w:left w:val="none" w:sz="0" w:space="0" w:color="auto"/>
            <w:bottom w:val="none" w:sz="0" w:space="0" w:color="auto"/>
            <w:right w:val="none" w:sz="0" w:space="0" w:color="auto"/>
          </w:divBdr>
        </w:div>
        <w:div w:id="1974409063">
          <w:marLeft w:val="0"/>
          <w:marRight w:val="0"/>
          <w:marTop w:val="300"/>
          <w:marBottom w:val="150"/>
          <w:divBdr>
            <w:top w:val="none" w:sz="0" w:space="0" w:color="auto"/>
            <w:left w:val="none" w:sz="0" w:space="0" w:color="auto"/>
            <w:bottom w:val="none" w:sz="0" w:space="0" w:color="auto"/>
            <w:right w:val="none" w:sz="0" w:space="0" w:color="auto"/>
          </w:divBdr>
        </w:div>
        <w:div w:id="1784305520">
          <w:marLeft w:val="0"/>
          <w:marRight w:val="0"/>
          <w:marTop w:val="300"/>
          <w:marBottom w:val="150"/>
          <w:divBdr>
            <w:top w:val="none" w:sz="0" w:space="0" w:color="auto"/>
            <w:left w:val="none" w:sz="0" w:space="0" w:color="auto"/>
            <w:bottom w:val="none" w:sz="0" w:space="0" w:color="auto"/>
            <w:right w:val="none" w:sz="0" w:space="0" w:color="auto"/>
          </w:divBdr>
        </w:div>
        <w:div w:id="38820130">
          <w:marLeft w:val="0"/>
          <w:marRight w:val="0"/>
          <w:marTop w:val="300"/>
          <w:marBottom w:val="150"/>
          <w:divBdr>
            <w:top w:val="none" w:sz="0" w:space="0" w:color="auto"/>
            <w:left w:val="none" w:sz="0" w:space="0" w:color="auto"/>
            <w:bottom w:val="none" w:sz="0" w:space="0" w:color="auto"/>
            <w:right w:val="none" w:sz="0" w:space="0" w:color="auto"/>
          </w:divBdr>
        </w:div>
        <w:div w:id="470051272">
          <w:marLeft w:val="0"/>
          <w:marRight w:val="0"/>
          <w:marTop w:val="300"/>
          <w:marBottom w:val="150"/>
          <w:divBdr>
            <w:top w:val="none" w:sz="0" w:space="0" w:color="auto"/>
            <w:left w:val="none" w:sz="0" w:space="0" w:color="auto"/>
            <w:bottom w:val="none" w:sz="0" w:space="0" w:color="auto"/>
            <w:right w:val="none" w:sz="0" w:space="0" w:color="auto"/>
          </w:divBdr>
        </w:div>
        <w:div w:id="1152678814">
          <w:marLeft w:val="0"/>
          <w:marRight w:val="0"/>
          <w:marTop w:val="300"/>
          <w:marBottom w:val="150"/>
          <w:divBdr>
            <w:top w:val="none" w:sz="0" w:space="0" w:color="auto"/>
            <w:left w:val="none" w:sz="0" w:space="0" w:color="auto"/>
            <w:bottom w:val="none" w:sz="0" w:space="0" w:color="auto"/>
            <w:right w:val="none" w:sz="0" w:space="0" w:color="auto"/>
          </w:divBdr>
        </w:div>
        <w:div w:id="438111598">
          <w:marLeft w:val="0"/>
          <w:marRight w:val="0"/>
          <w:marTop w:val="300"/>
          <w:marBottom w:val="150"/>
          <w:divBdr>
            <w:top w:val="none" w:sz="0" w:space="0" w:color="auto"/>
            <w:left w:val="none" w:sz="0" w:space="0" w:color="auto"/>
            <w:bottom w:val="none" w:sz="0" w:space="0" w:color="auto"/>
            <w:right w:val="none" w:sz="0" w:space="0" w:color="auto"/>
          </w:divBdr>
        </w:div>
        <w:div w:id="835803494">
          <w:marLeft w:val="0"/>
          <w:marRight w:val="0"/>
          <w:marTop w:val="300"/>
          <w:marBottom w:val="150"/>
          <w:divBdr>
            <w:top w:val="none" w:sz="0" w:space="0" w:color="auto"/>
            <w:left w:val="none" w:sz="0" w:space="0" w:color="auto"/>
            <w:bottom w:val="none" w:sz="0" w:space="0" w:color="auto"/>
            <w:right w:val="none" w:sz="0" w:space="0" w:color="auto"/>
          </w:divBdr>
        </w:div>
        <w:div w:id="808744657">
          <w:marLeft w:val="0"/>
          <w:marRight w:val="0"/>
          <w:marTop w:val="300"/>
          <w:marBottom w:val="150"/>
          <w:divBdr>
            <w:top w:val="none" w:sz="0" w:space="0" w:color="auto"/>
            <w:left w:val="none" w:sz="0" w:space="0" w:color="auto"/>
            <w:bottom w:val="none" w:sz="0" w:space="0" w:color="auto"/>
            <w:right w:val="none" w:sz="0" w:space="0" w:color="auto"/>
          </w:divBdr>
        </w:div>
        <w:div w:id="1291399078">
          <w:marLeft w:val="0"/>
          <w:marRight w:val="0"/>
          <w:marTop w:val="300"/>
          <w:marBottom w:val="150"/>
          <w:divBdr>
            <w:top w:val="none" w:sz="0" w:space="0" w:color="auto"/>
            <w:left w:val="none" w:sz="0" w:space="0" w:color="auto"/>
            <w:bottom w:val="none" w:sz="0" w:space="0" w:color="auto"/>
            <w:right w:val="none" w:sz="0" w:space="0" w:color="auto"/>
          </w:divBdr>
        </w:div>
        <w:div w:id="207955983">
          <w:marLeft w:val="0"/>
          <w:marRight w:val="0"/>
          <w:marTop w:val="300"/>
          <w:marBottom w:val="150"/>
          <w:divBdr>
            <w:top w:val="none" w:sz="0" w:space="0" w:color="auto"/>
            <w:left w:val="none" w:sz="0" w:space="0" w:color="auto"/>
            <w:bottom w:val="none" w:sz="0" w:space="0" w:color="auto"/>
            <w:right w:val="none" w:sz="0" w:space="0" w:color="auto"/>
          </w:divBdr>
        </w:div>
        <w:div w:id="1680428562">
          <w:marLeft w:val="0"/>
          <w:marRight w:val="0"/>
          <w:marTop w:val="300"/>
          <w:marBottom w:val="150"/>
          <w:divBdr>
            <w:top w:val="none" w:sz="0" w:space="0" w:color="auto"/>
            <w:left w:val="none" w:sz="0" w:space="0" w:color="auto"/>
            <w:bottom w:val="none" w:sz="0" w:space="0" w:color="auto"/>
            <w:right w:val="none" w:sz="0" w:space="0" w:color="auto"/>
          </w:divBdr>
        </w:div>
        <w:div w:id="484319976">
          <w:marLeft w:val="0"/>
          <w:marRight w:val="0"/>
          <w:marTop w:val="300"/>
          <w:marBottom w:val="150"/>
          <w:divBdr>
            <w:top w:val="none" w:sz="0" w:space="0" w:color="auto"/>
            <w:left w:val="none" w:sz="0" w:space="0" w:color="auto"/>
            <w:bottom w:val="none" w:sz="0" w:space="0" w:color="auto"/>
            <w:right w:val="none" w:sz="0" w:space="0" w:color="auto"/>
          </w:divBdr>
        </w:div>
      </w:divsChild>
    </w:div>
    <w:div w:id="1088964077">
      <w:bodyDiv w:val="1"/>
      <w:marLeft w:val="0"/>
      <w:marRight w:val="0"/>
      <w:marTop w:val="0"/>
      <w:marBottom w:val="0"/>
      <w:divBdr>
        <w:top w:val="none" w:sz="0" w:space="0" w:color="auto"/>
        <w:left w:val="none" w:sz="0" w:space="0" w:color="auto"/>
        <w:bottom w:val="none" w:sz="0" w:space="0" w:color="auto"/>
        <w:right w:val="none" w:sz="0" w:space="0" w:color="auto"/>
      </w:divBdr>
    </w:div>
    <w:div w:id="1102651654">
      <w:bodyDiv w:val="1"/>
      <w:marLeft w:val="0"/>
      <w:marRight w:val="0"/>
      <w:marTop w:val="0"/>
      <w:marBottom w:val="0"/>
      <w:divBdr>
        <w:top w:val="none" w:sz="0" w:space="0" w:color="auto"/>
        <w:left w:val="none" w:sz="0" w:space="0" w:color="auto"/>
        <w:bottom w:val="none" w:sz="0" w:space="0" w:color="auto"/>
        <w:right w:val="none" w:sz="0" w:space="0" w:color="auto"/>
      </w:divBdr>
      <w:divsChild>
        <w:div w:id="1811559023">
          <w:blockQuote w:val="1"/>
          <w:marLeft w:val="0"/>
          <w:marRight w:val="0"/>
          <w:marTop w:val="240"/>
          <w:marBottom w:val="0"/>
          <w:divBdr>
            <w:top w:val="none" w:sz="0" w:space="0" w:color="auto"/>
            <w:left w:val="single" w:sz="18" w:space="0" w:color="5488C7"/>
            <w:bottom w:val="none" w:sz="0" w:space="0" w:color="auto"/>
            <w:right w:val="none" w:sz="0" w:space="0" w:color="auto"/>
          </w:divBdr>
        </w:div>
        <w:div w:id="166782824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326396515">
      <w:bodyDiv w:val="1"/>
      <w:marLeft w:val="0"/>
      <w:marRight w:val="0"/>
      <w:marTop w:val="0"/>
      <w:marBottom w:val="0"/>
      <w:divBdr>
        <w:top w:val="none" w:sz="0" w:space="0" w:color="auto"/>
        <w:left w:val="none" w:sz="0" w:space="0" w:color="auto"/>
        <w:bottom w:val="none" w:sz="0" w:space="0" w:color="auto"/>
        <w:right w:val="none" w:sz="0" w:space="0" w:color="auto"/>
      </w:divBdr>
    </w:div>
    <w:div w:id="1351638537">
      <w:bodyDiv w:val="1"/>
      <w:marLeft w:val="0"/>
      <w:marRight w:val="0"/>
      <w:marTop w:val="0"/>
      <w:marBottom w:val="0"/>
      <w:divBdr>
        <w:top w:val="none" w:sz="0" w:space="0" w:color="auto"/>
        <w:left w:val="none" w:sz="0" w:space="0" w:color="auto"/>
        <w:bottom w:val="none" w:sz="0" w:space="0" w:color="auto"/>
        <w:right w:val="none" w:sz="0" w:space="0" w:color="auto"/>
      </w:divBdr>
    </w:div>
    <w:div w:id="1403026118">
      <w:bodyDiv w:val="1"/>
      <w:marLeft w:val="0"/>
      <w:marRight w:val="0"/>
      <w:marTop w:val="0"/>
      <w:marBottom w:val="0"/>
      <w:divBdr>
        <w:top w:val="none" w:sz="0" w:space="0" w:color="auto"/>
        <w:left w:val="none" w:sz="0" w:space="0" w:color="auto"/>
        <w:bottom w:val="none" w:sz="0" w:space="0" w:color="auto"/>
        <w:right w:val="none" w:sz="0" w:space="0" w:color="auto"/>
      </w:divBdr>
    </w:div>
    <w:div w:id="1486118766">
      <w:bodyDiv w:val="1"/>
      <w:marLeft w:val="0"/>
      <w:marRight w:val="0"/>
      <w:marTop w:val="0"/>
      <w:marBottom w:val="0"/>
      <w:divBdr>
        <w:top w:val="none" w:sz="0" w:space="0" w:color="auto"/>
        <w:left w:val="none" w:sz="0" w:space="0" w:color="auto"/>
        <w:bottom w:val="none" w:sz="0" w:space="0" w:color="auto"/>
        <w:right w:val="none" w:sz="0" w:space="0" w:color="auto"/>
      </w:divBdr>
    </w:div>
    <w:div w:id="1587493910">
      <w:bodyDiv w:val="1"/>
      <w:marLeft w:val="0"/>
      <w:marRight w:val="0"/>
      <w:marTop w:val="0"/>
      <w:marBottom w:val="0"/>
      <w:divBdr>
        <w:top w:val="none" w:sz="0" w:space="0" w:color="auto"/>
        <w:left w:val="none" w:sz="0" w:space="0" w:color="auto"/>
        <w:bottom w:val="none" w:sz="0" w:space="0" w:color="auto"/>
        <w:right w:val="none" w:sz="0" w:space="0" w:color="auto"/>
      </w:divBdr>
    </w:div>
    <w:div w:id="1683312483">
      <w:bodyDiv w:val="1"/>
      <w:marLeft w:val="0"/>
      <w:marRight w:val="0"/>
      <w:marTop w:val="0"/>
      <w:marBottom w:val="0"/>
      <w:divBdr>
        <w:top w:val="none" w:sz="0" w:space="0" w:color="auto"/>
        <w:left w:val="none" w:sz="0" w:space="0" w:color="auto"/>
        <w:bottom w:val="none" w:sz="0" w:space="0" w:color="auto"/>
        <w:right w:val="none" w:sz="0" w:space="0" w:color="auto"/>
      </w:divBdr>
    </w:div>
    <w:div w:id="1739670749">
      <w:bodyDiv w:val="1"/>
      <w:marLeft w:val="0"/>
      <w:marRight w:val="0"/>
      <w:marTop w:val="0"/>
      <w:marBottom w:val="0"/>
      <w:divBdr>
        <w:top w:val="none" w:sz="0" w:space="0" w:color="auto"/>
        <w:left w:val="none" w:sz="0" w:space="0" w:color="auto"/>
        <w:bottom w:val="none" w:sz="0" w:space="0" w:color="auto"/>
        <w:right w:val="none" w:sz="0" w:space="0" w:color="auto"/>
      </w:divBdr>
    </w:div>
    <w:div w:id="1790709001">
      <w:bodyDiv w:val="1"/>
      <w:marLeft w:val="0"/>
      <w:marRight w:val="0"/>
      <w:marTop w:val="0"/>
      <w:marBottom w:val="0"/>
      <w:divBdr>
        <w:top w:val="none" w:sz="0" w:space="0" w:color="auto"/>
        <w:left w:val="none" w:sz="0" w:space="0" w:color="auto"/>
        <w:bottom w:val="none" w:sz="0" w:space="0" w:color="auto"/>
        <w:right w:val="none" w:sz="0" w:space="0" w:color="auto"/>
      </w:divBdr>
    </w:div>
    <w:div w:id="1875576487">
      <w:bodyDiv w:val="1"/>
      <w:marLeft w:val="0"/>
      <w:marRight w:val="0"/>
      <w:marTop w:val="0"/>
      <w:marBottom w:val="0"/>
      <w:divBdr>
        <w:top w:val="none" w:sz="0" w:space="0" w:color="auto"/>
        <w:left w:val="none" w:sz="0" w:space="0" w:color="auto"/>
        <w:bottom w:val="none" w:sz="0" w:space="0" w:color="auto"/>
        <w:right w:val="none" w:sz="0" w:space="0" w:color="auto"/>
      </w:divBdr>
      <w:divsChild>
        <w:div w:id="716785835">
          <w:marLeft w:val="0"/>
          <w:marRight w:val="0"/>
          <w:marTop w:val="0"/>
          <w:marBottom w:val="0"/>
          <w:divBdr>
            <w:top w:val="none" w:sz="0" w:space="0" w:color="auto"/>
            <w:left w:val="none" w:sz="0" w:space="0" w:color="auto"/>
            <w:bottom w:val="none" w:sz="0" w:space="0" w:color="auto"/>
            <w:right w:val="none" w:sz="0" w:space="0" w:color="auto"/>
          </w:divBdr>
          <w:divsChild>
            <w:div w:id="1380516061">
              <w:marLeft w:val="0"/>
              <w:marRight w:val="0"/>
              <w:marTop w:val="0"/>
              <w:marBottom w:val="0"/>
              <w:divBdr>
                <w:top w:val="none" w:sz="0" w:space="0" w:color="auto"/>
                <w:left w:val="none" w:sz="0" w:space="0" w:color="auto"/>
                <w:bottom w:val="none" w:sz="0" w:space="0" w:color="auto"/>
                <w:right w:val="none" w:sz="0" w:space="0" w:color="auto"/>
              </w:divBdr>
              <w:divsChild>
                <w:div w:id="1355883221">
                  <w:marLeft w:val="0"/>
                  <w:marRight w:val="0"/>
                  <w:marTop w:val="0"/>
                  <w:marBottom w:val="0"/>
                  <w:divBdr>
                    <w:top w:val="none" w:sz="0" w:space="0" w:color="auto"/>
                    <w:left w:val="none" w:sz="0" w:space="0" w:color="auto"/>
                    <w:bottom w:val="none" w:sz="0" w:space="0" w:color="auto"/>
                    <w:right w:val="none" w:sz="0" w:space="0" w:color="auto"/>
                  </w:divBdr>
                  <w:divsChild>
                    <w:div w:id="1591890588">
                      <w:marLeft w:val="0"/>
                      <w:marRight w:val="0"/>
                      <w:marTop w:val="0"/>
                      <w:marBottom w:val="0"/>
                      <w:divBdr>
                        <w:top w:val="none" w:sz="0" w:space="0" w:color="auto"/>
                        <w:left w:val="none" w:sz="0" w:space="0" w:color="auto"/>
                        <w:bottom w:val="none" w:sz="0" w:space="0" w:color="auto"/>
                        <w:right w:val="none" w:sz="0" w:space="0" w:color="auto"/>
                      </w:divBdr>
                    </w:div>
                    <w:div w:id="141436630">
                      <w:marLeft w:val="0"/>
                      <w:marRight w:val="0"/>
                      <w:marTop w:val="0"/>
                      <w:marBottom w:val="0"/>
                      <w:divBdr>
                        <w:top w:val="none" w:sz="0" w:space="0" w:color="auto"/>
                        <w:left w:val="none" w:sz="0" w:space="0" w:color="auto"/>
                        <w:bottom w:val="none" w:sz="0" w:space="0" w:color="auto"/>
                        <w:right w:val="none" w:sz="0" w:space="0" w:color="auto"/>
                      </w:divBdr>
                      <w:divsChild>
                        <w:div w:id="10531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271028">
          <w:marLeft w:val="0"/>
          <w:marRight w:val="0"/>
          <w:marTop w:val="0"/>
          <w:marBottom w:val="0"/>
          <w:divBdr>
            <w:top w:val="none" w:sz="0" w:space="0" w:color="auto"/>
            <w:left w:val="none" w:sz="0" w:space="0" w:color="auto"/>
            <w:bottom w:val="none" w:sz="0" w:space="0" w:color="auto"/>
            <w:right w:val="none" w:sz="0" w:space="0" w:color="auto"/>
          </w:divBdr>
          <w:divsChild>
            <w:div w:id="679356144">
              <w:marLeft w:val="0"/>
              <w:marRight w:val="0"/>
              <w:marTop w:val="0"/>
              <w:marBottom w:val="0"/>
              <w:divBdr>
                <w:top w:val="none" w:sz="0" w:space="0" w:color="auto"/>
                <w:left w:val="none" w:sz="0" w:space="0" w:color="auto"/>
                <w:bottom w:val="none" w:sz="0" w:space="0" w:color="auto"/>
                <w:right w:val="none" w:sz="0" w:space="0" w:color="auto"/>
              </w:divBdr>
              <w:divsChild>
                <w:div w:id="404037562">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 w:id="1747066554">
                      <w:marLeft w:val="0"/>
                      <w:marRight w:val="0"/>
                      <w:marTop w:val="0"/>
                      <w:marBottom w:val="0"/>
                      <w:divBdr>
                        <w:top w:val="none" w:sz="0" w:space="0" w:color="auto"/>
                        <w:left w:val="none" w:sz="0" w:space="0" w:color="auto"/>
                        <w:bottom w:val="none" w:sz="0" w:space="0" w:color="auto"/>
                        <w:right w:val="none" w:sz="0" w:space="0" w:color="auto"/>
                      </w:divBdr>
                      <w:divsChild>
                        <w:div w:id="20172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239">
          <w:marLeft w:val="0"/>
          <w:marRight w:val="0"/>
          <w:marTop w:val="0"/>
          <w:marBottom w:val="0"/>
          <w:divBdr>
            <w:top w:val="none" w:sz="0" w:space="0" w:color="auto"/>
            <w:left w:val="none" w:sz="0" w:space="0" w:color="auto"/>
            <w:bottom w:val="none" w:sz="0" w:space="0" w:color="auto"/>
            <w:right w:val="none" w:sz="0" w:space="0" w:color="auto"/>
          </w:divBdr>
          <w:divsChild>
            <w:div w:id="2141603549">
              <w:marLeft w:val="0"/>
              <w:marRight w:val="0"/>
              <w:marTop w:val="0"/>
              <w:marBottom w:val="0"/>
              <w:divBdr>
                <w:top w:val="none" w:sz="0" w:space="0" w:color="auto"/>
                <w:left w:val="none" w:sz="0" w:space="0" w:color="auto"/>
                <w:bottom w:val="none" w:sz="0" w:space="0" w:color="auto"/>
                <w:right w:val="none" w:sz="0" w:space="0" w:color="auto"/>
              </w:divBdr>
              <w:divsChild>
                <w:div w:id="1443839914">
                  <w:marLeft w:val="0"/>
                  <w:marRight w:val="0"/>
                  <w:marTop w:val="0"/>
                  <w:marBottom w:val="0"/>
                  <w:divBdr>
                    <w:top w:val="none" w:sz="0" w:space="0" w:color="auto"/>
                    <w:left w:val="none" w:sz="0" w:space="0" w:color="auto"/>
                    <w:bottom w:val="none" w:sz="0" w:space="0" w:color="auto"/>
                    <w:right w:val="none" w:sz="0" w:space="0" w:color="auto"/>
                  </w:divBdr>
                  <w:divsChild>
                    <w:div w:id="1940020679">
                      <w:marLeft w:val="0"/>
                      <w:marRight w:val="0"/>
                      <w:marTop w:val="0"/>
                      <w:marBottom w:val="0"/>
                      <w:divBdr>
                        <w:top w:val="none" w:sz="0" w:space="0" w:color="auto"/>
                        <w:left w:val="none" w:sz="0" w:space="0" w:color="auto"/>
                        <w:bottom w:val="none" w:sz="0" w:space="0" w:color="auto"/>
                        <w:right w:val="none" w:sz="0" w:space="0" w:color="auto"/>
                      </w:divBdr>
                    </w:div>
                    <w:div w:id="1163816236">
                      <w:marLeft w:val="0"/>
                      <w:marRight w:val="0"/>
                      <w:marTop w:val="0"/>
                      <w:marBottom w:val="0"/>
                      <w:divBdr>
                        <w:top w:val="none" w:sz="0" w:space="0" w:color="auto"/>
                        <w:left w:val="none" w:sz="0" w:space="0" w:color="auto"/>
                        <w:bottom w:val="none" w:sz="0" w:space="0" w:color="auto"/>
                        <w:right w:val="none" w:sz="0" w:space="0" w:color="auto"/>
                      </w:divBdr>
                      <w:divsChild>
                        <w:div w:id="1336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8566">
          <w:marLeft w:val="0"/>
          <w:marRight w:val="0"/>
          <w:marTop w:val="0"/>
          <w:marBottom w:val="0"/>
          <w:divBdr>
            <w:top w:val="none" w:sz="0" w:space="0" w:color="auto"/>
            <w:left w:val="none" w:sz="0" w:space="0" w:color="auto"/>
            <w:bottom w:val="none" w:sz="0" w:space="0" w:color="auto"/>
            <w:right w:val="none" w:sz="0" w:space="0" w:color="auto"/>
          </w:divBdr>
          <w:divsChild>
            <w:div w:id="313097869">
              <w:marLeft w:val="0"/>
              <w:marRight w:val="0"/>
              <w:marTop w:val="0"/>
              <w:marBottom w:val="0"/>
              <w:divBdr>
                <w:top w:val="none" w:sz="0" w:space="0" w:color="auto"/>
                <w:left w:val="none" w:sz="0" w:space="0" w:color="auto"/>
                <w:bottom w:val="none" w:sz="0" w:space="0" w:color="auto"/>
                <w:right w:val="none" w:sz="0" w:space="0" w:color="auto"/>
              </w:divBdr>
              <w:divsChild>
                <w:div w:id="831214548">
                  <w:marLeft w:val="0"/>
                  <w:marRight w:val="0"/>
                  <w:marTop w:val="0"/>
                  <w:marBottom w:val="0"/>
                  <w:divBdr>
                    <w:top w:val="none" w:sz="0" w:space="0" w:color="auto"/>
                    <w:left w:val="none" w:sz="0" w:space="0" w:color="auto"/>
                    <w:bottom w:val="none" w:sz="0" w:space="0" w:color="auto"/>
                    <w:right w:val="none" w:sz="0" w:space="0" w:color="auto"/>
                  </w:divBdr>
                  <w:divsChild>
                    <w:div w:id="1196888218">
                      <w:marLeft w:val="0"/>
                      <w:marRight w:val="0"/>
                      <w:marTop w:val="0"/>
                      <w:marBottom w:val="0"/>
                      <w:divBdr>
                        <w:top w:val="none" w:sz="0" w:space="0" w:color="auto"/>
                        <w:left w:val="none" w:sz="0" w:space="0" w:color="auto"/>
                        <w:bottom w:val="none" w:sz="0" w:space="0" w:color="auto"/>
                        <w:right w:val="none" w:sz="0" w:space="0" w:color="auto"/>
                      </w:divBdr>
                    </w:div>
                    <w:div w:id="438375583">
                      <w:marLeft w:val="0"/>
                      <w:marRight w:val="0"/>
                      <w:marTop w:val="0"/>
                      <w:marBottom w:val="0"/>
                      <w:divBdr>
                        <w:top w:val="none" w:sz="0" w:space="0" w:color="auto"/>
                        <w:left w:val="none" w:sz="0" w:space="0" w:color="auto"/>
                        <w:bottom w:val="none" w:sz="0" w:space="0" w:color="auto"/>
                        <w:right w:val="none" w:sz="0" w:space="0" w:color="auto"/>
                      </w:divBdr>
                      <w:divsChild>
                        <w:div w:id="18465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48696">
          <w:marLeft w:val="0"/>
          <w:marRight w:val="0"/>
          <w:marTop w:val="0"/>
          <w:marBottom w:val="0"/>
          <w:divBdr>
            <w:top w:val="none" w:sz="0" w:space="0" w:color="auto"/>
            <w:left w:val="none" w:sz="0" w:space="0" w:color="auto"/>
            <w:bottom w:val="none" w:sz="0" w:space="0" w:color="auto"/>
            <w:right w:val="none" w:sz="0" w:space="0" w:color="auto"/>
          </w:divBdr>
          <w:divsChild>
            <w:div w:id="804810266">
              <w:marLeft w:val="0"/>
              <w:marRight w:val="0"/>
              <w:marTop w:val="0"/>
              <w:marBottom w:val="0"/>
              <w:divBdr>
                <w:top w:val="none" w:sz="0" w:space="0" w:color="auto"/>
                <w:left w:val="none" w:sz="0" w:space="0" w:color="auto"/>
                <w:bottom w:val="none" w:sz="0" w:space="0" w:color="auto"/>
                <w:right w:val="none" w:sz="0" w:space="0" w:color="auto"/>
              </w:divBdr>
              <w:divsChild>
                <w:div w:id="789781330">
                  <w:marLeft w:val="0"/>
                  <w:marRight w:val="0"/>
                  <w:marTop w:val="0"/>
                  <w:marBottom w:val="0"/>
                  <w:divBdr>
                    <w:top w:val="none" w:sz="0" w:space="0" w:color="auto"/>
                    <w:left w:val="none" w:sz="0" w:space="0" w:color="auto"/>
                    <w:bottom w:val="none" w:sz="0" w:space="0" w:color="auto"/>
                    <w:right w:val="none" w:sz="0" w:space="0" w:color="auto"/>
                  </w:divBdr>
                  <w:divsChild>
                    <w:div w:id="818115515">
                      <w:marLeft w:val="0"/>
                      <w:marRight w:val="0"/>
                      <w:marTop w:val="0"/>
                      <w:marBottom w:val="0"/>
                      <w:divBdr>
                        <w:top w:val="none" w:sz="0" w:space="0" w:color="auto"/>
                        <w:left w:val="none" w:sz="0" w:space="0" w:color="auto"/>
                        <w:bottom w:val="none" w:sz="0" w:space="0" w:color="auto"/>
                        <w:right w:val="none" w:sz="0" w:space="0" w:color="auto"/>
                      </w:divBdr>
                    </w:div>
                    <w:div w:id="1319067190">
                      <w:marLeft w:val="0"/>
                      <w:marRight w:val="0"/>
                      <w:marTop w:val="0"/>
                      <w:marBottom w:val="0"/>
                      <w:divBdr>
                        <w:top w:val="none" w:sz="0" w:space="0" w:color="auto"/>
                        <w:left w:val="none" w:sz="0" w:space="0" w:color="auto"/>
                        <w:bottom w:val="none" w:sz="0" w:space="0" w:color="auto"/>
                        <w:right w:val="none" w:sz="0" w:space="0" w:color="auto"/>
                      </w:divBdr>
                      <w:divsChild>
                        <w:div w:id="151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avel.com/docs/5.1" TargetMode="Externa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Office\BaoCa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45583-8071-40A7-A321-E3F324AD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BaoCao.dot</Template>
  <TotalTime>2931</TotalTime>
  <Pages>9</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12327</CharactersWithSpaces>
  <SharedDoc>false</SharedDoc>
  <HLinks>
    <vt:vector size="360" baseType="variant">
      <vt:variant>
        <vt:i4>2883638</vt:i4>
      </vt:variant>
      <vt:variant>
        <vt:i4>429</vt:i4>
      </vt:variant>
      <vt:variant>
        <vt:i4>0</vt:i4>
      </vt:variant>
      <vt:variant>
        <vt:i4>5</vt:i4>
      </vt:variant>
      <vt:variant>
        <vt:lpwstr>http://www.opencv.com/</vt:lpwstr>
      </vt:variant>
      <vt:variant>
        <vt:lpwstr/>
      </vt:variant>
      <vt:variant>
        <vt:i4>2359344</vt:i4>
      </vt:variant>
      <vt:variant>
        <vt:i4>426</vt:i4>
      </vt:variant>
      <vt:variant>
        <vt:i4>0</vt:i4>
      </vt:variant>
      <vt:variant>
        <vt:i4>5</vt:i4>
      </vt:variant>
      <vt:variant>
        <vt:lpwstr>http://www.emgucv.com/</vt:lpwstr>
      </vt:variant>
      <vt:variant>
        <vt:lpwstr/>
      </vt:variant>
      <vt:variant>
        <vt:i4>393306</vt:i4>
      </vt:variant>
      <vt:variant>
        <vt:i4>423</vt:i4>
      </vt:variant>
      <vt:variant>
        <vt:i4>0</vt:i4>
      </vt:variant>
      <vt:variant>
        <vt:i4>5</vt:i4>
      </vt:variant>
      <vt:variant>
        <vt:lpwstr>http://yann.lecun.com/exdb/mnist/</vt:lpwstr>
      </vt:variant>
      <vt:variant>
        <vt:lpwstr/>
      </vt:variant>
      <vt:variant>
        <vt:i4>1048630</vt:i4>
      </vt:variant>
      <vt:variant>
        <vt:i4>340</vt:i4>
      </vt:variant>
      <vt:variant>
        <vt:i4>0</vt:i4>
      </vt:variant>
      <vt:variant>
        <vt:i4>5</vt:i4>
      </vt:variant>
      <vt:variant>
        <vt:lpwstr/>
      </vt:variant>
      <vt:variant>
        <vt:lpwstr>_Toc494719703</vt:lpwstr>
      </vt:variant>
      <vt:variant>
        <vt:i4>1048630</vt:i4>
      </vt:variant>
      <vt:variant>
        <vt:i4>334</vt:i4>
      </vt:variant>
      <vt:variant>
        <vt:i4>0</vt:i4>
      </vt:variant>
      <vt:variant>
        <vt:i4>5</vt:i4>
      </vt:variant>
      <vt:variant>
        <vt:lpwstr/>
      </vt:variant>
      <vt:variant>
        <vt:lpwstr>_Toc494719702</vt:lpwstr>
      </vt:variant>
      <vt:variant>
        <vt:i4>1048630</vt:i4>
      </vt:variant>
      <vt:variant>
        <vt:i4>328</vt:i4>
      </vt:variant>
      <vt:variant>
        <vt:i4>0</vt:i4>
      </vt:variant>
      <vt:variant>
        <vt:i4>5</vt:i4>
      </vt:variant>
      <vt:variant>
        <vt:lpwstr/>
      </vt:variant>
      <vt:variant>
        <vt:lpwstr>_Toc494719701</vt:lpwstr>
      </vt:variant>
      <vt:variant>
        <vt:i4>1048630</vt:i4>
      </vt:variant>
      <vt:variant>
        <vt:i4>322</vt:i4>
      </vt:variant>
      <vt:variant>
        <vt:i4>0</vt:i4>
      </vt:variant>
      <vt:variant>
        <vt:i4>5</vt:i4>
      </vt:variant>
      <vt:variant>
        <vt:lpwstr/>
      </vt:variant>
      <vt:variant>
        <vt:lpwstr>_Toc494719700</vt:lpwstr>
      </vt:variant>
      <vt:variant>
        <vt:i4>1638455</vt:i4>
      </vt:variant>
      <vt:variant>
        <vt:i4>316</vt:i4>
      </vt:variant>
      <vt:variant>
        <vt:i4>0</vt:i4>
      </vt:variant>
      <vt:variant>
        <vt:i4>5</vt:i4>
      </vt:variant>
      <vt:variant>
        <vt:lpwstr/>
      </vt:variant>
      <vt:variant>
        <vt:lpwstr>_Toc494719699</vt:lpwstr>
      </vt:variant>
      <vt:variant>
        <vt:i4>1638455</vt:i4>
      </vt:variant>
      <vt:variant>
        <vt:i4>310</vt:i4>
      </vt:variant>
      <vt:variant>
        <vt:i4>0</vt:i4>
      </vt:variant>
      <vt:variant>
        <vt:i4>5</vt:i4>
      </vt:variant>
      <vt:variant>
        <vt:lpwstr/>
      </vt:variant>
      <vt:variant>
        <vt:lpwstr>_Toc494719698</vt:lpwstr>
      </vt:variant>
      <vt:variant>
        <vt:i4>1638455</vt:i4>
      </vt:variant>
      <vt:variant>
        <vt:i4>304</vt:i4>
      </vt:variant>
      <vt:variant>
        <vt:i4>0</vt:i4>
      </vt:variant>
      <vt:variant>
        <vt:i4>5</vt:i4>
      </vt:variant>
      <vt:variant>
        <vt:lpwstr/>
      </vt:variant>
      <vt:variant>
        <vt:lpwstr>_Toc494719697</vt:lpwstr>
      </vt:variant>
      <vt:variant>
        <vt:i4>1638455</vt:i4>
      </vt:variant>
      <vt:variant>
        <vt:i4>298</vt:i4>
      </vt:variant>
      <vt:variant>
        <vt:i4>0</vt:i4>
      </vt:variant>
      <vt:variant>
        <vt:i4>5</vt:i4>
      </vt:variant>
      <vt:variant>
        <vt:lpwstr/>
      </vt:variant>
      <vt:variant>
        <vt:lpwstr>_Toc494719696</vt:lpwstr>
      </vt:variant>
      <vt:variant>
        <vt:i4>1638455</vt:i4>
      </vt:variant>
      <vt:variant>
        <vt:i4>292</vt:i4>
      </vt:variant>
      <vt:variant>
        <vt:i4>0</vt:i4>
      </vt:variant>
      <vt:variant>
        <vt:i4>5</vt:i4>
      </vt:variant>
      <vt:variant>
        <vt:lpwstr/>
      </vt:variant>
      <vt:variant>
        <vt:lpwstr>_Toc494719695</vt:lpwstr>
      </vt:variant>
      <vt:variant>
        <vt:i4>1638455</vt:i4>
      </vt:variant>
      <vt:variant>
        <vt:i4>286</vt:i4>
      </vt:variant>
      <vt:variant>
        <vt:i4>0</vt:i4>
      </vt:variant>
      <vt:variant>
        <vt:i4>5</vt:i4>
      </vt:variant>
      <vt:variant>
        <vt:lpwstr/>
      </vt:variant>
      <vt:variant>
        <vt:lpwstr>_Toc494719694</vt:lpwstr>
      </vt:variant>
      <vt:variant>
        <vt:i4>1638455</vt:i4>
      </vt:variant>
      <vt:variant>
        <vt:i4>280</vt:i4>
      </vt:variant>
      <vt:variant>
        <vt:i4>0</vt:i4>
      </vt:variant>
      <vt:variant>
        <vt:i4>5</vt:i4>
      </vt:variant>
      <vt:variant>
        <vt:lpwstr/>
      </vt:variant>
      <vt:variant>
        <vt:lpwstr>_Toc494719693</vt:lpwstr>
      </vt:variant>
      <vt:variant>
        <vt:i4>1638455</vt:i4>
      </vt:variant>
      <vt:variant>
        <vt:i4>274</vt:i4>
      </vt:variant>
      <vt:variant>
        <vt:i4>0</vt:i4>
      </vt:variant>
      <vt:variant>
        <vt:i4>5</vt:i4>
      </vt:variant>
      <vt:variant>
        <vt:lpwstr/>
      </vt:variant>
      <vt:variant>
        <vt:lpwstr>_Toc494719692</vt:lpwstr>
      </vt:variant>
      <vt:variant>
        <vt:i4>1638455</vt:i4>
      </vt:variant>
      <vt:variant>
        <vt:i4>268</vt:i4>
      </vt:variant>
      <vt:variant>
        <vt:i4>0</vt:i4>
      </vt:variant>
      <vt:variant>
        <vt:i4>5</vt:i4>
      </vt:variant>
      <vt:variant>
        <vt:lpwstr/>
      </vt:variant>
      <vt:variant>
        <vt:lpwstr>_Toc494719691</vt:lpwstr>
      </vt:variant>
      <vt:variant>
        <vt:i4>1638455</vt:i4>
      </vt:variant>
      <vt:variant>
        <vt:i4>262</vt:i4>
      </vt:variant>
      <vt:variant>
        <vt:i4>0</vt:i4>
      </vt:variant>
      <vt:variant>
        <vt:i4>5</vt:i4>
      </vt:variant>
      <vt:variant>
        <vt:lpwstr/>
      </vt:variant>
      <vt:variant>
        <vt:lpwstr>_Toc494719690</vt:lpwstr>
      </vt:variant>
      <vt:variant>
        <vt:i4>1572919</vt:i4>
      </vt:variant>
      <vt:variant>
        <vt:i4>256</vt:i4>
      </vt:variant>
      <vt:variant>
        <vt:i4>0</vt:i4>
      </vt:variant>
      <vt:variant>
        <vt:i4>5</vt:i4>
      </vt:variant>
      <vt:variant>
        <vt:lpwstr/>
      </vt:variant>
      <vt:variant>
        <vt:lpwstr>_Toc494719689</vt:lpwstr>
      </vt:variant>
      <vt:variant>
        <vt:i4>1572919</vt:i4>
      </vt:variant>
      <vt:variant>
        <vt:i4>250</vt:i4>
      </vt:variant>
      <vt:variant>
        <vt:i4>0</vt:i4>
      </vt:variant>
      <vt:variant>
        <vt:i4>5</vt:i4>
      </vt:variant>
      <vt:variant>
        <vt:lpwstr/>
      </vt:variant>
      <vt:variant>
        <vt:lpwstr>_Toc494719688</vt:lpwstr>
      </vt:variant>
      <vt:variant>
        <vt:i4>1572919</vt:i4>
      </vt:variant>
      <vt:variant>
        <vt:i4>244</vt:i4>
      </vt:variant>
      <vt:variant>
        <vt:i4>0</vt:i4>
      </vt:variant>
      <vt:variant>
        <vt:i4>5</vt:i4>
      </vt:variant>
      <vt:variant>
        <vt:lpwstr/>
      </vt:variant>
      <vt:variant>
        <vt:lpwstr>_Toc494719687</vt:lpwstr>
      </vt:variant>
      <vt:variant>
        <vt:i4>1572919</vt:i4>
      </vt:variant>
      <vt:variant>
        <vt:i4>238</vt:i4>
      </vt:variant>
      <vt:variant>
        <vt:i4>0</vt:i4>
      </vt:variant>
      <vt:variant>
        <vt:i4>5</vt:i4>
      </vt:variant>
      <vt:variant>
        <vt:lpwstr/>
      </vt:variant>
      <vt:variant>
        <vt:lpwstr>_Toc494719686</vt:lpwstr>
      </vt:variant>
      <vt:variant>
        <vt:i4>1572919</vt:i4>
      </vt:variant>
      <vt:variant>
        <vt:i4>232</vt:i4>
      </vt:variant>
      <vt:variant>
        <vt:i4>0</vt:i4>
      </vt:variant>
      <vt:variant>
        <vt:i4>5</vt:i4>
      </vt:variant>
      <vt:variant>
        <vt:lpwstr/>
      </vt:variant>
      <vt:variant>
        <vt:lpwstr>_Toc494719685</vt:lpwstr>
      </vt:variant>
      <vt:variant>
        <vt:i4>1572919</vt:i4>
      </vt:variant>
      <vt:variant>
        <vt:i4>226</vt:i4>
      </vt:variant>
      <vt:variant>
        <vt:i4>0</vt:i4>
      </vt:variant>
      <vt:variant>
        <vt:i4>5</vt:i4>
      </vt:variant>
      <vt:variant>
        <vt:lpwstr/>
      </vt:variant>
      <vt:variant>
        <vt:lpwstr>_Toc494719684</vt:lpwstr>
      </vt:variant>
      <vt:variant>
        <vt:i4>1572919</vt:i4>
      </vt:variant>
      <vt:variant>
        <vt:i4>220</vt:i4>
      </vt:variant>
      <vt:variant>
        <vt:i4>0</vt:i4>
      </vt:variant>
      <vt:variant>
        <vt:i4>5</vt:i4>
      </vt:variant>
      <vt:variant>
        <vt:lpwstr/>
      </vt:variant>
      <vt:variant>
        <vt:lpwstr>_Toc494719683</vt:lpwstr>
      </vt:variant>
      <vt:variant>
        <vt:i4>1572919</vt:i4>
      </vt:variant>
      <vt:variant>
        <vt:i4>214</vt:i4>
      </vt:variant>
      <vt:variant>
        <vt:i4>0</vt:i4>
      </vt:variant>
      <vt:variant>
        <vt:i4>5</vt:i4>
      </vt:variant>
      <vt:variant>
        <vt:lpwstr/>
      </vt:variant>
      <vt:variant>
        <vt:lpwstr>_Toc494719682</vt:lpwstr>
      </vt:variant>
      <vt:variant>
        <vt:i4>1572919</vt:i4>
      </vt:variant>
      <vt:variant>
        <vt:i4>208</vt:i4>
      </vt:variant>
      <vt:variant>
        <vt:i4>0</vt:i4>
      </vt:variant>
      <vt:variant>
        <vt:i4>5</vt:i4>
      </vt:variant>
      <vt:variant>
        <vt:lpwstr/>
      </vt:variant>
      <vt:variant>
        <vt:lpwstr>_Toc494719681</vt:lpwstr>
      </vt:variant>
      <vt:variant>
        <vt:i4>1572919</vt:i4>
      </vt:variant>
      <vt:variant>
        <vt:i4>202</vt:i4>
      </vt:variant>
      <vt:variant>
        <vt:i4>0</vt:i4>
      </vt:variant>
      <vt:variant>
        <vt:i4>5</vt:i4>
      </vt:variant>
      <vt:variant>
        <vt:lpwstr/>
      </vt:variant>
      <vt:variant>
        <vt:lpwstr>_Toc494719680</vt:lpwstr>
      </vt:variant>
      <vt:variant>
        <vt:i4>1507383</vt:i4>
      </vt:variant>
      <vt:variant>
        <vt:i4>196</vt:i4>
      </vt:variant>
      <vt:variant>
        <vt:i4>0</vt:i4>
      </vt:variant>
      <vt:variant>
        <vt:i4>5</vt:i4>
      </vt:variant>
      <vt:variant>
        <vt:lpwstr/>
      </vt:variant>
      <vt:variant>
        <vt:lpwstr>_Toc494719679</vt:lpwstr>
      </vt:variant>
      <vt:variant>
        <vt:i4>1507383</vt:i4>
      </vt:variant>
      <vt:variant>
        <vt:i4>190</vt:i4>
      </vt:variant>
      <vt:variant>
        <vt:i4>0</vt:i4>
      </vt:variant>
      <vt:variant>
        <vt:i4>5</vt:i4>
      </vt:variant>
      <vt:variant>
        <vt:lpwstr/>
      </vt:variant>
      <vt:variant>
        <vt:lpwstr>_Toc494719678</vt:lpwstr>
      </vt:variant>
      <vt:variant>
        <vt:i4>1507383</vt:i4>
      </vt:variant>
      <vt:variant>
        <vt:i4>184</vt:i4>
      </vt:variant>
      <vt:variant>
        <vt:i4>0</vt:i4>
      </vt:variant>
      <vt:variant>
        <vt:i4>5</vt:i4>
      </vt:variant>
      <vt:variant>
        <vt:lpwstr/>
      </vt:variant>
      <vt:variant>
        <vt:lpwstr>_Toc494719677</vt:lpwstr>
      </vt:variant>
      <vt:variant>
        <vt:i4>1507383</vt:i4>
      </vt:variant>
      <vt:variant>
        <vt:i4>178</vt:i4>
      </vt:variant>
      <vt:variant>
        <vt:i4>0</vt:i4>
      </vt:variant>
      <vt:variant>
        <vt:i4>5</vt:i4>
      </vt:variant>
      <vt:variant>
        <vt:lpwstr/>
      </vt:variant>
      <vt:variant>
        <vt:lpwstr>_Toc494719676</vt:lpwstr>
      </vt:variant>
      <vt:variant>
        <vt:i4>1507383</vt:i4>
      </vt:variant>
      <vt:variant>
        <vt:i4>172</vt:i4>
      </vt:variant>
      <vt:variant>
        <vt:i4>0</vt:i4>
      </vt:variant>
      <vt:variant>
        <vt:i4>5</vt:i4>
      </vt:variant>
      <vt:variant>
        <vt:lpwstr/>
      </vt:variant>
      <vt:variant>
        <vt:lpwstr>_Toc494719675</vt:lpwstr>
      </vt:variant>
      <vt:variant>
        <vt:i4>1507383</vt:i4>
      </vt:variant>
      <vt:variant>
        <vt:i4>166</vt:i4>
      </vt:variant>
      <vt:variant>
        <vt:i4>0</vt:i4>
      </vt:variant>
      <vt:variant>
        <vt:i4>5</vt:i4>
      </vt:variant>
      <vt:variant>
        <vt:lpwstr/>
      </vt:variant>
      <vt:variant>
        <vt:lpwstr>_Toc494719674</vt:lpwstr>
      </vt:variant>
      <vt:variant>
        <vt:i4>1507383</vt:i4>
      </vt:variant>
      <vt:variant>
        <vt:i4>160</vt:i4>
      </vt:variant>
      <vt:variant>
        <vt:i4>0</vt:i4>
      </vt:variant>
      <vt:variant>
        <vt:i4>5</vt:i4>
      </vt:variant>
      <vt:variant>
        <vt:lpwstr/>
      </vt:variant>
      <vt:variant>
        <vt:lpwstr>_Toc494719673</vt:lpwstr>
      </vt:variant>
      <vt:variant>
        <vt:i4>1507383</vt:i4>
      </vt:variant>
      <vt:variant>
        <vt:i4>154</vt:i4>
      </vt:variant>
      <vt:variant>
        <vt:i4>0</vt:i4>
      </vt:variant>
      <vt:variant>
        <vt:i4>5</vt:i4>
      </vt:variant>
      <vt:variant>
        <vt:lpwstr/>
      </vt:variant>
      <vt:variant>
        <vt:lpwstr>_Toc494719672</vt:lpwstr>
      </vt:variant>
      <vt:variant>
        <vt:i4>1507383</vt:i4>
      </vt:variant>
      <vt:variant>
        <vt:i4>148</vt:i4>
      </vt:variant>
      <vt:variant>
        <vt:i4>0</vt:i4>
      </vt:variant>
      <vt:variant>
        <vt:i4>5</vt:i4>
      </vt:variant>
      <vt:variant>
        <vt:lpwstr/>
      </vt:variant>
      <vt:variant>
        <vt:lpwstr>_Toc494719671</vt:lpwstr>
      </vt:variant>
      <vt:variant>
        <vt:i4>1507383</vt:i4>
      </vt:variant>
      <vt:variant>
        <vt:i4>142</vt:i4>
      </vt:variant>
      <vt:variant>
        <vt:i4>0</vt:i4>
      </vt:variant>
      <vt:variant>
        <vt:i4>5</vt:i4>
      </vt:variant>
      <vt:variant>
        <vt:lpwstr/>
      </vt:variant>
      <vt:variant>
        <vt:lpwstr>_Toc494719670</vt:lpwstr>
      </vt:variant>
      <vt:variant>
        <vt:i4>1441847</vt:i4>
      </vt:variant>
      <vt:variant>
        <vt:i4>136</vt:i4>
      </vt:variant>
      <vt:variant>
        <vt:i4>0</vt:i4>
      </vt:variant>
      <vt:variant>
        <vt:i4>5</vt:i4>
      </vt:variant>
      <vt:variant>
        <vt:lpwstr/>
      </vt:variant>
      <vt:variant>
        <vt:lpwstr>_Toc494719669</vt:lpwstr>
      </vt:variant>
      <vt:variant>
        <vt:i4>1441847</vt:i4>
      </vt:variant>
      <vt:variant>
        <vt:i4>130</vt:i4>
      </vt:variant>
      <vt:variant>
        <vt:i4>0</vt:i4>
      </vt:variant>
      <vt:variant>
        <vt:i4>5</vt:i4>
      </vt:variant>
      <vt:variant>
        <vt:lpwstr/>
      </vt:variant>
      <vt:variant>
        <vt:lpwstr>_Toc494719668</vt:lpwstr>
      </vt:variant>
      <vt:variant>
        <vt:i4>1441847</vt:i4>
      </vt:variant>
      <vt:variant>
        <vt:i4>124</vt:i4>
      </vt:variant>
      <vt:variant>
        <vt:i4>0</vt:i4>
      </vt:variant>
      <vt:variant>
        <vt:i4>5</vt:i4>
      </vt:variant>
      <vt:variant>
        <vt:lpwstr/>
      </vt:variant>
      <vt:variant>
        <vt:lpwstr>_Toc494719667</vt:lpwstr>
      </vt:variant>
      <vt:variant>
        <vt:i4>1441847</vt:i4>
      </vt:variant>
      <vt:variant>
        <vt:i4>118</vt:i4>
      </vt:variant>
      <vt:variant>
        <vt:i4>0</vt:i4>
      </vt:variant>
      <vt:variant>
        <vt:i4>5</vt:i4>
      </vt:variant>
      <vt:variant>
        <vt:lpwstr/>
      </vt:variant>
      <vt:variant>
        <vt:lpwstr>_Toc494719666</vt:lpwstr>
      </vt:variant>
      <vt:variant>
        <vt:i4>1441847</vt:i4>
      </vt:variant>
      <vt:variant>
        <vt:i4>112</vt:i4>
      </vt:variant>
      <vt:variant>
        <vt:i4>0</vt:i4>
      </vt:variant>
      <vt:variant>
        <vt:i4>5</vt:i4>
      </vt:variant>
      <vt:variant>
        <vt:lpwstr/>
      </vt:variant>
      <vt:variant>
        <vt:lpwstr>_Toc494719665</vt:lpwstr>
      </vt:variant>
      <vt:variant>
        <vt:i4>1441847</vt:i4>
      </vt:variant>
      <vt:variant>
        <vt:i4>106</vt:i4>
      </vt:variant>
      <vt:variant>
        <vt:i4>0</vt:i4>
      </vt:variant>
      <vt:variant>
        <vt:i4>5</vt:i4>
      </vt:variant>
      <vt:variant>
        <vt:lpwstr/>
      </vt:variant>
      <vt:variant>
        <vt:lpwstr>_Toc494719664</vt:lpwstr>
      </vt:variant>
      <vt:variant>
        <vt:i4>1441847</vt:i4>
      </vt:variant>
      <vt:variant>
        <vt:i4>100</vt:i4>
      </vt:variant>
      <vt:variant>
        <vt:i4>0</vt:i4>
      </vt:variant>
      <vt:variant>
        <vt:i4>5</vt:i4>
      </vt:variant>
      <vt:variant>
        <vt:lpwstr/>
      </vt:variant>
      <vt:variant>
        <vt:lpwstr>_Toc494719663</vt:lpwstr>
      </vt:variant>
      <vt:variant>
        <vt:i4>1441847</vt:i4>
      </vt:variant>
      <vt:variant>
        <vt:i4>94</vt:i4>
      </vt:variant>
      <vt:variant>
        <vt:i4>0</vt:i4>
      </vt:variant>
      <vt:variant>
        <vt:i4>5</vt:i4>
      </vt:variant>
      <vt:variant>
        <vt:lpwstr/>
      </vt:variant>
      <vt:variant>
        <vt:lpwstr>_Toc494719662</vt:lpwstr>
      </vt:variant>
      <vt:variant>
        <vt:i4>1441847</vt:i4>
      </vt:variant>
      <vt:variant>
        <vt:i4>88</vt:i4>
      </vt:variant>
      <vt:variant>
        <vt:i4>0</vt:i4>
      </vt:variant>
      <vt:variant>
        <vt:i4>5</vt:i4>
      </vt:variant>
      <vt:variant>
        <vt:lpwstr/>
      </vt:variant>
      <vt:variant>
        <vt:lpwstr>_Toc494719661</vt:lpwstr>
      </vt:variant>
      <vt:variant>
        <vt:i4>1441847</vt:i4>
      </vt:variant>
      <vt:variant>
        <vt:i4>82</vt:i4>
      </vt:variant>
      <vt:variant>
        <vt:i4>0</vt:i4>
      </vt:variant>
      <vt:variant>
        <vt:i4>5</vt:i4>
      </vt:variant>
      <vt:variant>
        <vt:lpwstr/>
      </vt:variant>
      <vt:variant>
        <vt:lpwstr>_Toc494719660</vt:lpwstr>
      </vt:variant>
      <vt:variant>
        <vt:i4>1376311</vt:i4>
      </vt:variant>
      <vt:variant>
        <vt:i4>76</vt:i4>
      </vt:variant>
      <vt:variant>
        <vt:i4>0</vt:i4>
      </vt:variant>
      <vt:variant>
        <vt:i4>5</vt:i4>
      </vt:variant>
      <vt:variant>
        <vt:lpwstr/>
      </vt:variant>
      <vt:variant>
        <vt:lpwstr>_Toc494719659</vt:lpwstr>
      </vt:variant>
      <vt:variant>
        <vt:i4>1376311</vt:i4>
      </vt:variant>
      <vt:variant>
        <vt:i4>70</vt:i4>
      </vt:variant>
      <vt:variant>
        <vt:i4>0</vt:i4>
      </vt:variant>
      <vt:variant>
        <vt:i4>5</vt:i4>
      </vt:variant>
      <vt:variant>
        <vt:lpwstr/>
      </vt:variant>
      <vt:variant>
        <vt:lpwstr>_Toc494719658</vt:lpwstr>
      </vt:variant>
      <vt:variant>
        <vt:i4>1376311</vt:i4>
      </vt:variant>
      <vt:variant>
        <vt:i4>64</vt:i4>
      </vt:variant>
      <vt:variant>
        <vt:i4>0</vt:i4>
      </vt:variant>
      <vt:variant>
        <vt:i4>5</vt:i4>
      </vt:variant>
      <vt:variant>
        <vt:lpwstr/>
      </vt:variant>
      <vt:variant>
        <vt:lpwstr>_Toc494719657</vt:lpwstr>
      </vt:variant>
      <vt:variant>
        <vt:i4>1376311</vt:i4>
      </vt:variant>
      <vt:variant>
        <vt:i4>58</vt:i4>
      </vt:variant>
      <vt:variant>
        <vt:i4>0</vt:i4>
      </vt:variant>
      <vt:variant>
        <vt:i4>5</vt:i4>
      </vt:variant>
      <vt:variant>
        <vt:lpwstr/>
      </vt:variant>
      <vt:variant>
        <vt:lpwstr>_Toc494719656</vt:lpwstr>
      </vt:variant>
      <vt:variant>
        <vt:i4>1376311</vt:i4>
      </vt:variant>
      <vt:variant>
        <vt:i4>52</vt:i4>
      </vt:variant>
      <vt:variant>
        <vt:i4>0</vt:i4>
      </vt:variant>
      <vt:variant>
        <vt:i4>5</vt:i4>
      </vt:variant>
      <vt:variant>
        <vt:lpwstr/>
      </vt:variant>
      <vt:variant>
        <vt:lpwstr>_Toc494719655</vt:lpwstr>
      </vt:variant>
      <vt:variant>
        <vt:i4>1376311</vt:i4>
      </vt:variant>
      <vt:variant>
        <vt:i4>46</vt:i4>
      </vt:variant>
      <vt:variant>
        <vt:i4>0</vt:i4>
      </vt:variant>
      <vt:variant>
        <vt:i4>5</vt:i4>
      </vt:variant>
      <vt:variant>
        <vt:lpwstr/>
      </vt:variant>
      <vt:variant>
        <vt:lpwstr>_Toc494719654</vt:lpwstr>
      </vt:variant>
      <vt:variant>
        <vt:i4>1376311</vt:i4>
      </vt:variant>
      <vt:variant>
        <vt:i4>40</vt:i4>
      </vt:variant>
      <vt:variant>
        <vt:i4>0</vt:i4>
      </vt:variant>
      <vt:variant>
        <vt:i4>5</vt:i4>
      </vt:variant>
      <vt:variant>
        <vt:lpwstr/>
      </vt:variant>
      <vt:variant>
        <vt:lpwstr>_Toc494719653</vt:lpwstr>
      </vt:variant>
      <vt:variant>
        <vt:i4>1376311</vt:i4>
      </vt:variant>
      <vt:variant>
        <vt:i4>34</vt:i4>
      </vt:variant>
      <vt:variant>
        <vt:i4>0</vt:i4>
      </vt:variant>
      <vt:variant>
        <vt:i4>5</vt:i4>
      </vt:variant>
      <vt:variant>
        <vt:lpwstr/>
      </vt:variant>
      <vt:variant>
        <vt:lpwstr>_Toc494719652</vt:lpwstr>
      </vt:variant>
      <vt:variant>
        <vt:i4>1376311</vt:i4>
      </vt:variant>
      <vt:variant>
        <vt:i4>28</vt:i4>
      </vt:variant>
      <vt:variant>
        <vt:i4>0</vt:i4>
      </vt:variant>
      <vt:variant>
        <vt:i4>5</vt:i4>
      </vt:variant>
      <vt:variant>
        <vt:lpwstr/>
      </vt:variant>
      <vt:variant>
        <vt:lpwstr>_Toc494719651</vt:lpwstr>
      </vt:variant>
      <vt:variant>
        <vt:i4>1376311</vt:i4>
      </vt:variant>
      <vt:variant>
        <vt:i4>22</vt:i4>
      </vt:variant>
      <vt:variant>
        <vt:i4>0</vt:i4>
      </vt:variant>
      <vt:variant>
        <vt:i4>5</vt:i4>
      </vt:variant>
      <vt:variant>
        <vt:lpwstr/>
      </vt:variant>
      <vt:variant>
        <vt:lpwstr>_Toc494719650</vt:lpwstr>
      </vt:variant>
      <vt:variant>
        <vt:i4>1310775</vt:i4>
      </vt:variant>
      <vt:variant>
        <vt:i4>16</vt:i4>
      </vt:variant>
      <vt:variant>
        <vt:i4>0</vt:i4>
      </vt:variant>
      <vt:variant>
        <vt:i4>5</vt:i4>
      </vt:variant>
      <vt:variant>
        <vt:lpwstr/>
      </vt:variant>
      <vt:variant>
        <vt:lpwstr>_Toc494719649</vt:lpwstr>
      </vt:variant>
      <vt:variant>
        <vt:i4>1310775</vt:i4>
      </vt:variant>
      <vt:variant>
        <vt:i4>10</vt:i4>
      </vt:variant>
      <vt:variant>
        <vt:i4>0</vt:i4>
      </vt:variant>
      <vt:variant>
        <vt:i4>5</vt:i4>
      </vt:variant>
      <vt:variant>
        <vt:lpwstr/>
      </vt:variant>
      <vt:variant>
        <vt:lpwstr>_Toc494719648</vt:lpwstr>
      </vt:variant>
      <vt:variant>
        <vt:i4>1310775</vt:i4>
      </vt:variant>
      <vt:variant>
        <vt:i4>4</vt:i4>
      </vt:variant>
      <vt:variant>
        <vt:i4>0</vt:i4>
      </vt:variant>
      <vt:variant>
        <vt:i4>5</vt:i4>
      </vt:variant>
      <vt:variant>
        <vt:lpwstr/>
      </vt:variant>
      <vt:variant>
        <vt:lpwstr>_Toc494719647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uyennm</dc:creator>
  <cp:keywords/>
  <dc:description/>
  <cp:lastModifiedBy>Admin</cp:lastModifiedBy>
  <cp:revision>591</cp:revision>
  <cp:lastPrinted>2017-10-07T12:06:00Z</cp:lastPrinted>
  <dcterms:created xsi:type="dcterms:W3CDTF">2017-10-03T07:35:00Z</dcterms:created>
  <dcterms:modified xsi:type="dcterms:W3CDTF">2020-05-15T12:01:00Z</dcterms:modified>
</cp:coreProperties>
</file>