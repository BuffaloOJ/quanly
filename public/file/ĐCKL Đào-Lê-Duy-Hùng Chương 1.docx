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6CE8A1" w14:textId="1135DC38" w:rsidR="00AE76C4" w:rsidRPr="007F53F6" w:rsidRDefault="00AE76C4" w:rsidP="007F53F6">
      <w:pPr>
        <w:pStyle w:val="CM3"/>
        <w:spacing w:line="360" w:lineRule="auto"/>
        <w:jc w:val="center"/>
        <w:rPr>
          <w:rFonts w:ascii="Times New Roman" w:hAnsi="Times New Roman" w:cs="Times New Roman"/>
          <w:b/>
          <w:szCs w:val="28"/>
        </w:rPr>
      </w:pPr>
      <w:bookmarkStart w:id="0" w:name="_Toc494647312"/>
      <w:bookmarkStart w:id="1" w:name="_Toc494651406"/>
      <w:bookmarkStart w:id="2" w:name="_Toc494651545"/>
      <w:bookmarkStart w:id="3" w:name="_Toc494652903"/>
      <w:bookmarkStart w:id="4" w:name="_Toc494660050"/>
      <w:bookmarkStart w:id="5" w:name="_Toc494660741"/>
      <w:bookmarkStart w:id="6" w:name="_Toc494661133"/>
      <w:bookmarkStart w:id="7" w:name="_Toc495605414"/>
      <w:r w:rsidRPr="007F53F6">
        <w:rPr>
          <w:rFonts w:ascii="Times New Roman" w:hAnsi="Times New Roman" w:cs="Times New Roman"/>
          <w:noProof/>
          <w:sz w:val="28"/>
          <w:szCs w:val="28"/>
        </w:rPr>
        <mc:AlternateContent>
          <mc:Choice Requires="wps">
            <w:drawing>
              <wp:anchor distT="0" distB="0" distL="114300" distR="114300" simplePos="0" relativeHeight="251656704" behindDoc="0" locked="0" layoutInCell="1" allowOverlap="1" wp14:anchorId="032D80A9" wp14:editId="03AD812E">
                <wp:simplePos x="0" y="0"/>
                <wp:positionH relativeFrom="margin">
                  <wp:posOffset>-71755</wp:posOffset>
                </wp:positionH>
                <wp:positionV relativeFrom="paragraph">
                  <wp:posOffset>-66040</wp:posOffset>
                </wp:positionV>
                <wp:extent cx="5791200" cy="9254490"/>
                <wp:effectExtent l="19050" t="19050" r="38100" b="4191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1200" cy="9254490"/>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0B3A18" id="Rectangle 40" o:spid="_x0000_s1026" style="position:absolute;margin-left:-5.65pt;margin-top:-5.2pt;width:456pt;height:728.7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" filled="f" strokeweight="4.5pt">
                <v:stroke linestyle="thinThick"/>
                <w10:wrap anchorx="margin"/>
              </v:rect>
            </w:pict>
          </mc:Fallback>
        </mc:AlternateContent>
      </w:r>
      <w:r w:rsidRPr="007F53F6">
        <w:rPr>
          <w:rFonts w:ascii="Times New Roman" w:hAnsi="Times New Roman" w:cs="Times New Roman"/>
          <w:b/>
          <w:szCs w:val="28"/>
        </w:rPr>
        <w:t>BỘ QUỐC PHÒNG</w:t>
      </w:r>
    </w:p>
    <w:p w14:paraId="3325761B" w14:textId="77777777" w:rsidR="00AE76C4" w:rsidRPr="00115240" w:rsidRDefault="00AE76C4" w:rsidP="00DB6B8E">
      <w:pPr>
        <w:tabs>
          <w:tab w:val="right" w:pos="2111"/>
        </w:tabs>
        <w:spacing w:line="360" w:lineRule="auto"/>
        <w:jc w:val="center"/>
        <w:rPr>
          <w:b/>
          <w:szCs w:val="28"/>
        </w:rPr>
      </w:pPr>
      <w:r w:rsidRPr="00115240">
        <w:rPr>
          <w:rFonts w:ascii="Arial" w:hAnsi="Arial"/>
          <w:noProof/>
          <w:szCs w:val="28"/>
          <w:lang w:val="en-US"/>
        </w:rPr>
        <mc:AlternateContent>
          <mc:Choice Requires="wps">
            <w:drawing>
              <wp:anchor distT="4294967295" distB="4294967295" distL="114300" distR="114300" simplePos="0" relativeHeight="251651584" behindDoc="0" locked="0" layoutInCell="1" allowOverlap="1" wp14:anchorId="32417484" wp14:editId="141FBC45">
                <wp:simplePos x="0" y="0"/>
                <wp:positionH relativeFrom="column">
                  <wp:posOffset>2053590</wp:posOffset>
                </wp:positionH>
                <wp:positionV relativeFrom="paragraph">
                  <wp:posOffset>238662</wp:posOffset>
                </wp:positionV>
                <wp:extent cx="1657350" cy="0"/>
                <wp:effectExtent l="0" t="0" r="0" b="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7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164E98" id="Straight Connector 42" o:spid="_x0000_s1026" style="position:absolute;z-index:251651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18.8pt" to="292.2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JHw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"/>
            </w:pict>
          </mc:Fallback>
        </mc:AlternateContent>
      </w:r>
      <w:r w:rsidRPr="00115240">
        <w:rPr>
          <w:b/>
          <w:szCs w:val="28"/>
        </w:rPr>
        <w:t>TRƯỜNG ĐẠI HỌC THÔNG TIN LIÊN LẠC</w:t>
      </w:r>
    </w:p>
    <w:p w14:paraId="3F30A8F9" w14:textId="77777777" w:rsidR="00AE76C4" w:rsidRPr="00115240" w:rsidRDefault="00AE76C4" w:rsidP="00DB6B8E">
      <w:pPr>
        <w:tabs>
          <w:tab w:val="right" w:pos="2111"/>
        </w:tabs>
        <w:spacing w:before="120" w:line="360" w:lineRule="auto"/>
        <w:rPr>
          <w:szCs w:val="28"/>
        </w:rPr>
      </w:pPr>
    </w:p>
    <w:p w14:paraId="48CF3704" w14:textId="77777777" w:rsidR="00AE76C4" w:rsidRPr="00115240" w:rsidRDefault="00AE76C4" w:rsidP="00DB6B8E">
      <w:pPr>
        <w:spacing w:before="120" w:line="360" w:lineRule="auto"/>
        <w:jc w:val="center"/>
        <w:rPr>
          <w:rFonts w:ascii="Arial" w:hAnsi="Arial"/>
          <w:noProof/>
          <w:szCs w:val="28"/>
        </w:rPr>
      </w:pPr>
    </w:p>
    <w:p w14:paraId="507E7722" w14:textId="77777777" w:rsidR="00AE76C4" w:rsidRPr="00115240" w:rsidRDefault="00AE76C4" w:rsidP="00DB6B8E">
      <w:pPr>
        <w:spacing w:before="120" w:line="360" w:lineRule="auto"/>
        <w:rPr>
          <w:noProof/>
          <w:szCs w:val="28"/>
        </w:rPr>
      </w:pPr>
    </w:p>
    <w:p w14:paraId="1EAD35A9" w14:textId="77777777" w:rsidR="00AE76C4" w:rsidRPr="00115240" w:rsidRDefault="00AE76C4" w:rsidP="00DB6B8E">
      <w:pPr>
        <w:spacing w:before="120" w:line="360" w:lineRule="auto"/>
        <w:rPr>
          <w:szCs w:val="28"/>
          <w:lang w:val="en-US"/>
        </w:rPr>
      </w:pPr>
    </w:p>
    <w:p w14:paraId="75F053DB" w14:textId="77777777" w:rsidR="00AE76C4" w:rsidRPr="00115240" w:rsidRDefault="00AE76C4" w:rsidP="00090DB0">
      <w:pPr>
        <w:tabs>
          <w:tab w:val="center" w:pos="4320"/>
        </w:tabs>
        <w:spacing w:line="360" w:lineRule="auto"/>
        <w:jc w:val="center"/>
        <w:rPr>
          <w:b/>
          <w:sz w:val="52"/>
          <w:szCs w:val="52"/>
          <w:lang w:val="en-US"/>
        </w:rPr>
      </w:pPr>
      <w:r w:rsidRPr="00115240">
        <w:rPr>
          <w:b/>
          <w:sz w:val="52"/>
          <w:szCs w:val="52"/>
          <w:lang w:val="en-US"/>
        </w:rPr>
        <w:t xml:space="preserve">ĐỀ CƯƠNG </w:t>
      </w:r>
    </w:p>
    <w:p w14:paraId="1FCDF2FE" w14:textId="77777777" w:rsidR="00AE76C4" w:rsidRPr="00115240" w:rsidRDefault="00AE76C4" w:rsidP="00090DB0">
      <w:pPr>
        <w:tabs>
          <w:tab w:val="center" w:pos="4320"/>
        </w:tabs>
        <w:spacing w:line="360" w:lineRule="auto"/>
        <w:jc w:val="center"/>
        <w:rPr>
          <w:b/>
          <w:sz w:val="52"/>
          <w:szCs w:val="52"/>
          <w:lang w:val="en-US"/>
        </w:rPr>
      </w:pPr>
      <w:r w:rsidRPr="00115240">
        <w:rPr>
          <w:b/>
          <w:sz w:val="52"/>
          <w:szCs w:val="52"/>
        </w:rPr>
        <w:t>KHÓA LUẬN TỐT NGHIỆP</w:t>
      </w:r>
    </w:p>
    <w:p w14:paraId="3AEFCC9F" w14:textId="77777777" w:rsidR="00AE76C4" w:rsidRPr="00115240" w:rsidRDefault="00AE76C4" w:rsidP="00DB6B8E">
      <w:pPr>
        <w:tabs>
          <w:tab w:val="center" w:pos="4320"/>
        </w:tabs>
        <w:spacing w:before="120" w:line="360" w:lineRule="auto"/>
        <w:jc w:val="center"/>
        <w:rPr>
          <w:b/>
          <w:szCs w:val="28"/>
          <w:lang w:val="en-US"/>
        </w:rPr>
      </w:pPr>
    </w:p>
    <w:p w14:paraId="1C89BB24" w14:textId="4651247B" w:rsidR="00AE76C4" w:rsidRPr="00EA5E9F" w:rsidRDefault="00AE76C4" w:rsidP="00EA5E9F">
      <w:pPr>
        <w:spacing w:before="120" w:line="360" w:lineRule="auto"/>
        <w:ind w:right="282"/>
        <w:jc w:val="center"/>
        <w:rPr>
          <w:b/>
          <w:szCs w:val="28"/>
          <w:lang w:val="en-US"/>
        </w:rPr>
      </w:pPr>
      <w:r w:rsidRPr="00090DB0">
        <w:rPr>
          <w:b/>
          <w:i/>
          <w:sz w:val="40"/>
          <w:szCs w:val="40"/>
          <w:u w:val="single"/>
        </w:rPr>
        <w:t>Đề tài</w:t>
      </w:r>
      <w:r w:rsidRPr="00090DB0">
        <w:rPr>
          <w:b/>
          <w:i/>
          <w:sz w:val="40"/>
          <w:szCs w:val="40"/>
        </w:rPr>
        <w:t xml:space="preserve">: </w:t>
      </w:r>
      <w:r w:rsidR="00EA5E9F">
        <w:rPr>
          <w:b/>
          <w:sz w:val="40"/>
          <w:szCs w:val="40"/>
          <w:lang w:val="en-US"/>
        </w:rPr>
        <w:t>Xây dựng ứng dụng quản lý và tra cứu danh mục các công trình nghiên cứu khoa học</w:t>
      </w:r>
    </w:p>
    <w:p w14:paraId="6ADD2393" w14:textId="77777777" w:rsidR="00AE76C4" w:rsidRPr="00115240" w:rsidRDefault="00AE76C4" w:rsidP="00DB6B8E">
      <w:pPr>
        <w:spacing w:line="360" w:lineRule="auto"/>
        <w:rPr>
          <w:b/>
          <w:szCs w:val="28"/>
          <w:lang w:val="en-US"/>
        </w:rPr>
      </w:pPr>
    </w:p>
    <w:p w14:paraId="40AAB3E4" w14:textId="77777777" w:rsidR="00AE76C4" w:rsidRPr="00115240" w:rsidRDefault="00AE76C4" w:rsidP="00DB6B8E">
      <w:pPr>
        <w:tabs>
          <w:tab w:val="left" w:pos="3960"/>
        </w:tabs>
        <w:spacing w:before="120" w:line="360" w:lineRule="auto"/>
        <w:ind w:left="2340" w:firstLine="720"/>
        <w:rPr>
          <w:b/>
          <w:szCs w:val="28"/>
        </w:rPr>
      </w:pPr>
    </w:p>
    <w:p w14:paraId="6FC40479" w14:textId="77777777" w:rsidR="00AE76C4" w:rsidRPr="00115240" w:rsidRDefault="00AE76C4" w:rsidP="00090DB0">
      <w:pPr>
        <w:tabs>
          <w:tab w:val="left" w:pos="3960"/>
        </w:tabs>
        <w:spacing w:line="360" w:lineRule="auto"/>
        <w:ind w:left="2342" w:firstLine="720"/>
        <w:rPr>
          <w:szCs w:val="28"/>
        </w:rPr>
      </w:pPr>
      <w:r w:rsidRPr="00115240">
        <w:rPr>
          <w:b/>
          <w:szCs w:val="28"/>
        </w:rPr>
        <w:t xml:space="preserve">GVHD: </w:t>
      </w:r>
      <w:r w:rsidRPr="00115240">
        <w:rPr>
          <w:b/>
          <w:szCs w:val="28"/>
        </w:rPr>
        <w:tab/>
        <w:t>ThS. Nguyễn Văn Hoàn</w:t>
      </w:r>
    </w:p>
    <w:p w14:paraId="4DEC7D35" w14:textId="5219EBA3" w:rsidR="00AE76C4" w:rsidRPr="00E461FD" w:rsidRDefault="00E461FD" w:rsidP="00090DB0">
      <w:pPr>
        <w:tabs>
          <w:tab w:val="left" w:pos="3960"/>
        </w:tabs>
        <w:spacing w:line="360" w:lineRule="auto"/>
        <w:ind w:left="2342" w:firstLine="720"/>
        <w:rPr>
          <w:szCs w:val="28"/>
          <w:lang w:val="en-US"/>
        </w:rPr>
      </w:pPr>
      <w:r>
        <w:rPr>
          <w:b/>
          <w:szCs w:val="28"/>
        </w:rPr>
        <w:t>SINH VIÊN</w:t>
      </w:r>
      <w:r w:rsidR="00AE76C4" w:rsidRPr="00115240">
        <w:rPr>
          <w:b/>
          <w:szCs w:val="28"/>
        </w:rPr>
        <w:t>:</w:t>
      </w:r>
      <w:r w:rsidR="00A055CB">
        <w:rPr>
          <w:b/>
          <w:szCs w:val="28"/>
        </w:rPr>
        <w:t xml:space="preserve"> </w:t>
      </w:r>
      <w:r>
        <w:rPr>
          <w:b/>
          <w:szCs w:val="28"/>
        </w:rPr>
        <w:tab/>
      </w:r>
      <w:r>
        <w:rPr>
          <w:b/>
          <w:szCs w:val="28"/>
          <w:lang w:val="en-US"/>
        </w:rPr>
        <w:t>Đào Lê Duy Hùng</w:t>
      </w:r>
    </w:p>
    <w:p w14:paraId="048C3FC9" w14:textId="20ECD735" w:rsidR="00AE76C4" w:rsidRPr="00115240" w:rsidRDefault="00AE76C4" w:rsidP="00090DB0">
      <w:pPr>
        <w:tabs>
          <w:tab w:val="left" w:pos="3960"/>
        </w:tabs>
        <w:spacing w:line="360" w:lineRule="auto"/>
        <w:ind w:left="2342" w:firstLine="720"/>
        <w:rPr>
          <w:szCs w:val="28"/>
        </w:rPr>
      </w:pPr>
      <w:r w:rsidRPr="00115240">
        <w:rPr>
          <w:b/>
          <w:szCs w:val="28"/>
        </w:rPr>
        <w:t>LỚP:</w:t>
      </w:r>
      <w:r w:rsidR="008700BE">
        <w:rPr>
          <w:b/>
          <w:szCs w:val="28"/>
          <w:lang w:val="en-US"/>
        </w:rPr>
        <w:t xml:space="preserve"> </w:t>
      </w:r>
      <w:r w:rsidR="00E461FD">
        <w:rPr>
          <w:b/>
          <w:bCs/>
          <w:szCs w:val="28"/>
          <w:lang w:val="en-US"/>
        </w:rPr>
        <w:t xml:space="preserve">ĐHCN3A  </w:t>
      </w:r>
      <w:r w:rsidRPr="00115240">
        <w:rPr>
          <w:b/>
          <w:bCs/>
          <w:szCs w:val="28"/>
        </w:rPr>
        <w:t xml:space="preserve">KHOA: Công nghệ </w:t>
      </w:r>
      <w:r w:rsidRPr="00115240">
        <w:rPr>
          <w:b/>
          <w:bCs/>
          <w:szCs w:val="28"/>
          <w:lang w:val="en-US"/>
        </w:rPr>
        <w:t>T</w:t>
      </w:r>
      <w:r w:rsidRPr="00115240">
        <w:rPr>
          <w:b/>
          <w:bCs/>
          <w:szCs w:val="28"/>
        </w:rPr>
        <w:t>hông tin</w:t>
      </w:r>
    </w:p>
    <w:p w14:paraId="1377BA38" w14:textId="3AC6B06E" w:rsidR="00AE76C4" w:rsidRPr="00115240" w:rsidRDefault="00AE76C4" w:rsidP="00090DB0">
      <w:pPr>
        <w:tabs>
          <w:tab w:val="left" w:pos="3960"/>
        </w:tabs>
        <w:spacing w:line="360" w:lineRule="auto"/>
        <w:ind w:left="2342" w:firstLine="720"/>
        <w:rPr>
          <w:szCs w:val="28"/>
          <w:lang w:val="en-US"/>
        </w:rPr>
      </w:pPr>
      <w:r w:rsidRPr="00115240">
        <w:rPr>
          <w:b/>
          <w:szCs w:val="28"/>
        </w:rPr>
        <w:t>KHÓA HỌC:</w:t>
      </w:r>
      <w:r w:rsidRPr="00115240">
        <w:rPr>
          <w:b/>
          <w:szCs w:val="28"/>
          <w:lang w:val="en-US"/>
        </w:rPr>
        <w:t xml:space="preserve"> </w:t>
      </w:r>
      <w:r w:rsidRPr="00115240">
        <w:rPr>
          <w:b/>
          <w:szCs w:val="28"/>
        </w:rPr>
        <w:t>201</w:t>
      </w:r>
      <w:r w:rsidR="00E461FD">
        <w:rPr>
          <w:b/>
          <w:szCs w:val="28"/>
          <w:lang w:val="en-US"/>
        </w:rPr>
        <w:t>6</w:t>
      </w:r>
      <w:r w:rsidR="00E461FD">
        <w:rPr>
          <w:b/>
          <w:szCs w:val="28"/>
        </w:rPr>
        <w:t xml:space="preserve"> - 2020</w:t>
      </w:r>
    </w:p>
    <w:p w14:paraId="732FB2A9" w14:textId="77777777" w:rsidR="00AE76C4" w:rsidRDefault="00AE76C4" w:rsidP="00DB6B8E">
      <w:pPr>
        <w:tabs>
          <w:tab w:val="left" w:pos="3960"/>
        </w:tabs>
        <w:spacing w:before="120" w:line="360" w:lineRule="auto"/>
        <w:rPr>
          <w:b/>
          <w:szCs w:val="28"/>
        </w:rPr>
      </w:pPr>
    </w:p>
    <w:p w14:paraId="07E5DFB4" w14:textId="77777777" w:rsidR="007F53F6" w:rsidRPr="00115240" w:rsidRDefault="007F53F6" w:rsidP="00DB6B8E">
      <w:pPr>
        <w:tabs>
          <w:tab w:val="left" w:pos="3960"/>
        </w:tabs>
        <w:spacing w:before="120" w:line="360" w:lineRule="auto"/>
        <w:rPr>
          <w:b/>
          <w:szCs w:val="28"/>
        </w:rPr>
      </w:pPr>
    </w:p>
    <w:p w14:paraId="18C3BBDC" w14:textId="0BF50851" w:rsidR="00AE76C4" w:rsidRDefault="00AE76C4" w:rsidP="00DB6B8E">
      <w:pPr>
        <w:tabs>
          <w:tab w:val="left" w:pos="3960"/>
        </w:tabs>
        <w:spacing w:before="120" w:line="360" w:lineRule="auto"/>
        <w:rPr>
          <w:b/>
          <w:sz w:val="54"/>
          <w:szCs w:val="28"/>
        </w:rPr>
      </w:pPr>
    </w:p>
    <w:p w14:paraId="524CBED3" w14:textId="77777777" w:rsidR="00A928E3" w:rsidRPr="00A928E3" w:rsidRDefault="00A928E3" w:rsidP="00DB6B8E">
      <w:pPr>
        <w:tabs>
          <w:tab w:val="left" w:pos="3960"/>
        </w:tabs>
        <w:spacing w:before="120" w:line="360" w:lineRule="auto"/>
        <w:rPr>
          <w:b/>
          <w:sz w:val="30"/>
          <w:szCs w:val="4"/>
        </w:rPr>
      </w:pPr>
    </w:p>
    <w:p w14:paraId="280A94A1" w14:textId="0E448EA2" w:rsidR="007F53F6" w:rsidRDefault="00E461FD" w:rsidP="00A928E3">
      <w:pPr>
        <w:spacing w:line="240" w:lineRule="auto"/>
        <w:jc w:val="center"/>
        <w:rPr>
          <w:b/>
          <w:szCs w:val="28"/>
        </w:rPr>
      </w:pPr>
      <w:r>
        <w:rPr>
          <w:i/>
          <w:iCs/>
          <w:szCs w:val="28"/>
        </w:rPr>
        <w:t>Khánh Hòa, tháng 0</w:t>
      </w:r>
      <w:r w:rsidR="00616BDF">
        <w:rPr>
          <w:i/>
          <w:iCs/>
          <w:szCs w:val="28"/>
          <w:lang w:val="en-US"/>
        </w:rPr>
        <w:t>4</w:t>
      </w:r>
      <w:r w:rsidR="00AE76C4" w:rsidRPr="00115240">
        <w:rPr>
          <w:i/>
          <w:iCs/>
          <w:szCs w:val="28"/>
        </w:rPr>
        <w:t xml:space="preserve"> năm</w:t>
      </w:r>
      <w:r w:rsidR="00AE76C4" w:rsidRPr="00115240">
        <w:rPr>
          <w:i/>
          <w:iCs/>
          <w:szCs w:val="28"/>
          <w:lang w:val="en-US"/>
        </w:rPr>
        <w:t xml:space="preserve"> 20</w:t>
      </w:r>
      <w:r>
        <w:rPr>
          <w:i/>
          <w:iCs/>
          <w:szCs w:val="28"/>
          <w:lang w:val="en-US"/>
        </w:rPr>
        <w:t>20</w:t>
      </w:r>
      <w:r w:rsidR="007F53F6">
        <w:rPr>
          <w:b/>
          <w:szCs w:val="28"/>
        </w:rPr>
        <w:br w:type="page"/>
      </w:r>
    </w:p>
    <w:p w14:paraId="38F4B6AF" w14:textId="77777777" w:rsidR="00AE76C4" w:rsidRPr="00115240" w:rsidRDefault="00AE76C4" w:rsidP="00DB6B8E">
      <w:pPr>
        <w:tabs>
          <w:tab w:val="right" w:pos="2111"/>
        </w:tabs>
        <w:spacing w:before="120" w:line="360" w:lineRule="auto"/>
        <w:jc w:val="center"/>
        <w:rPr>
          <w:b/>
          <w:szCs w:val="28"/>
        </w:rPr>
      </w:pPr>
      <w:r w:rsidRPr="00115240">
        <w:rPr>
          <w:b/>
          <w:szCs w:val="28"/>
        </w:rPr>
        <w:lastRenderedPageBreak/>
        <w:t>BỘ QUỐC PHÒNG</w:t>
      </w:r>
    </w:p>
    <w:p w14:paraId="1F113B62" w14:textId="77777777" w:rsidR="00AE76C4" w:rsidRPr="00115240" w:rsidRDefault="00AE76C4" w:rsidP="00DB6B8E">
      <w:pPr>
        <w:tabs>
          <w:tab w:val="right" w:pos="2111"/>
        </w:tabs>
        <w:spacing w:line="360" w:lineRule="auto"/>
        <w:jc w:val="center"/>
        <w:rPr>
          <w:b/>
          <w:szCs w:val="28"/>
        </w:rPr>
      </w:pPr>
      <w:r w:rsidRPr="00115240">
        <w:rPr>
          <w:rFonts w:ascii="Arial" w:hAnsi="Arial"/>
          <w:noProof/>
          <w:szCs w:val="28"/>
          <w:lang w:val="en-US"/>
        </w:rPr>
        <mc:AlternateContent>
          <mc:Choice Requires="wps">
            <w:drawing>
              <wp:anchor distT="4294967295" distB="4294967295" distL="114300" distR="114300" simplePos="0" relativeHeight="251661824" behindDoc="0" locked="0" layoutInCell="1" allowOverlap="1" wp14:anchorId="208662DF" wp14:editId="5E8BBEE4">
                <wp:simplePos x="0" y="0"/>
                <wp:positionH relativeFrom="column">
                  <wp:posOffset>2053590</wp:posOffset>
                </wp:positionH>
                <wp:positionV relativeFrom="paragraph">
                  <wp:posOffset>213897</wp:posOffset>
                </wp:positionV>
                <wp:extent cx="16573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7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C002FE" id="Straight Connector 3" o:spid="_x0000_s1026" style="position:absolute;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16.85pt" to="292.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"/>
            </w:pict>
          </mc:Fallback>
        </mc:AlternateContent>
      </w:r>
      <w:r w:rsidRPr="00115240">
        <w:rPr>
          <w:b/>
          <w:szCs w:val="28"/>
        </w:rPr>
        <w:t>TRƯỜNG ĐẠI HỌC THÔNG TIN LIÊN LẠC</w:t>
      </w:r>
    </w:p>
    <w:p w14:paraId="731FCFFA" w14:textId="77777777" w:rsidR="00AE76C4" w:rsidRPr="00115240" w:rsidRDefault="00AE76C4" w:rsidP="00DB6B8E">
      <w:pPr>
        <w:tabs>
          <w:tab w:val="right" w:pos="2111"/>
        </w:tabs>
        <w:spacing w:before="120" w:line="360" w:lineRule="auto"/>
        <w:rPr>
          <w:szCs w:val="28"/>
          <w:lang w:val="en-US"/>
        </w:rPr>
      </w:pPr>
    </w:p>
    <w:p w14:paraId="267A9E8F" w14:textId="77777777" w:rsidR="00AE76C4" w:rsidRPr="00115240" w:rsidRDefault="00AE76C4" w:rsidP="00DB6B8E">
      <w:pPr>
        <w:spacing w:before="120" w:line="360" w:lineRule="auto"/>
        <w:rPr>
          <w:szCs w:val="28"/>
          <w:lang w:val="en-US"/>
        </w:rPr>
      </w:pPr>
    </w:p>
    <w:p w14:paraId="4921ADCA" w14:textId="77777777" w:rsidR="00AE76C4" w:rsidRPr="00115240" w:rsidRDefault="00AE76C4" w:rsidP="00DB6B8E">
      <w:pPr>
        <w:spacing w:before="120" w:line="360" w:lineRule="auto"/>
        <w:rPr>
          <w:szCs w:val="28"/>
          <w:lang w:val="en-US"/>
        </w:rPr>
      </w:pPr>
    </w:p>
    <w:p w14:paraId="2C14F00E" w14:textId="77777777" w:rsidR="00AE76C4" w:rsidRPr="00115240" w:rsidRDefault="00AE76C4" w:rsidP="00DB6B8E">
      <w:pPr>
        <w:spacing w:before="120" w:line="360" w:lineRule="auto"/>
        <w:rPr>
          <w:szCs w:val="28"/>
          <w:lang w:val="en-US"/>
        </w:rPr>
      </w:pPr>
    </w:p>
    <w:p w14:paraId="10BFC17C" w14:textId="77777777" w:rsidR="003F17A9" w:rsidRPr="00115240" w:rsidRDefault="003F17A9" w:rsidP="003F17A9">
      <w:pPr>
        <w:tabs>
          <w:tab w:val="center" w:pos="4320"/>
        </w:tabs>
        <w:spacing w:line="360" w:lineRule="auto"/>
        <w:jc w:val="center"/>
        <w:rPr>
          <w:b/>
          <w:sz w:val="52"/>
          <w:szCs w:val="52"/>
          <w:lang w:val="en-US"/>
        </w:rPr>
      </w:pPr>
      <w:r w:rsidRPr="00115240">
        <w:rPr>
          <w:b/>
          <w:sz w:val="52"/>
          <w:szCs w:val="52"/>
          <w:lang w:val="en-US"/>
        </w:rPr>
        <w:t xml:space="preserve">ĐỀ CƯƠNG </w:t>
      </w:r>
    </w:p>
    <w:p w14:paraId="276E59B0" w14:textId="77777777" w:rsidR="003F17A9" w:rsidRPr="00115240" w:rsidRDefault="003F17A9" w:rsidP="003F17A9">
      <w:pPr>
        <w:tabs>
          <w:tab w:val="center" w:pos="4320"/>
        </w:tabs>
        <w:spacing w:line="360" w:lineRule="auto"/>
        <w:jc w:val="center"/>
        <w:rPr>
          <w:b/>
          <w:sz w:val="52"/>
          <w:szCs w:val="52"/>
          <w:lang w:val="en-US"/>
        </w:rPr>
      </w:pPr>
      <w:r w:rsidRPr="00115240">
        <w:rPr>
          <w:b/>
          <w:sz w:val="52"/>
          <w:szCs w:val="52"/>
        </w:rPr>
        <w:t>KHÓA LUẬN TỐT NGHIỆP</w:t>
      </w:r>
    </w:p>
    <w:p w14:paraId="4F736BC9" w14:textId="77777777" w:rsidR="003F17A9" w:rsidRPr="00115240" w:rsidRDefault="003F17A9" w:rsidP="003F17A9">
      <w:pPr>
        <w:tabs>
          <w:tab w:val="center" w:pos="4320"/>
        </w:tabs>
        <w:spacing w:before="120" w:line="360" w:lineRule="auto"/>
        <w:jc w:val="center"/>
        <w:rPr>
          <w:b/>
          <w:szCs w:val="28"/>
          <w:lang w:val="en-US"/>
        </w:rPr>
      </w:pPr>
    </w:p>
    <w:p w14:paraId="7D421571" w14:textId="77777777" w:rsidR="00EA5E9F" w:rsidRDefault="003F17A9" w:rsidP="00EA5E9F">
      <w:pPr>
        <w:spacing w:before="120" w:line="360" w:lineRule="auto"/>
        <w:ind w:right="282"/>
        <w:jc w:val="center"/>
        <w:rPr>
          <w:b/>
          <w:szCs w:val="28"/>
          <w:lang w:val="en-US"/>
        </w:rPr>
      </w:pPr>
      <w:r w:rsidRPr="00090DB0">
        <w:rPr>
          <w:b/>
          <w:i/>
          <w:sz w:val="40"/>
          <w:szCs w:val="40"/>
          <w:u w:val="single"/>
        </w:rPr>
        <w:t>Đề tài</w:t>
      </w:r>
      <w:r w:rsidRPr="00090DB0">
        <w:rPr>
          <w:b/>
          <w:i/>
          <w:sz w:val="40"/>
          <w:szCs w:val="40"/>
        </w:rPr>
        <w:t xml:space="preserve">: </w:t>
      </w:r>
      <w:r w:rsidR="00EA5E9F">
        <w:rPr>
          <w:b/>
          <w:sz w:val="40"/>
          <w:szCs w:val="40"/>
          <w:lang w:val="en-US"/>
        </w:rPr>
        <w:t>Xây dựng ứng dụng quản lý và tra cứu danh mục các công trình nghiên cứu khoa học</w:t>
      </w:r>
    </w:p>
    <w:p w14:paraId="46FE672E" w14:textId="6B3D8EFA" w:rsidR="003F17A9" w:rsidRDefault="003F17A9" w:rsidP="00EA5E9F">
      <w:pPr>
        <w:spacing w:before="120" w:line="360" w:lineRule="auto"/>
        <w:ind w:right="282"/>
        <w:jc w:val="center"/>
        <w:rPr>
          <w:b/>
          <w:szCs w:val="28"/>
          <w:lang w:val="en-US"/>
        </w:rPr>
      </w:pPr>
    </w:p>
    <w:p w14:paraId="33A301A2" w14:textId="77777777" w:rsidR="00EA5E9F" w:rsidRPr="00115240" w:rsidRDefault="00EA5E9F" w:rsidP="00EA5E9F">
      <w:pPr>
        <w:spacing w:before="120" w:line="360" w:lineRule="auto"/>
        <w:ind w:right="282"/>
        <w:jc w:val="center"/>
        <w:rPr>
          <w:b/>
          <w:szCs w:val="28"/>
          <w:lang w:val="en-US"/>
        </w:rPr>
      </w:pPr>
    </w:p>
    <w:p w14:paraId="28C92ECC" w14:textId="77777777" w:rsidR="003F17A9" w:rsidRPr="00115240" w:rsidRDefault="003F17A9" w:rsidP="003F17A9">
      <w:pPr>
        <w:tabs>
          <w:tab w:val="left" w:pos="3960"/>
        </w:tabs>
        <w:spacing w:before="120" w:line="360" w:lineRule="auto"/>
        <w:ind w:left="2340" w:firstLine="720"/>
        <w:rPr>
          <w:b/>
          <w:szCs w:val="28"/>
        </w:rPr>
      </w:pPr>
    </w:p>
    <w:p w14:paraId="49150ED7" w14:textId="77777777" w:rsidR="003F17A9" w:rsidRPr="00115240" w:rsidRDefault="003F17A9" w:rsidP="003F17A9">
      <w:pPr>
        <w:tabs>
          <w:tab w:val="left" w:pos="3960"/>
        </w:tabs>
        <w:spacing w:line="360" w:lineRule="auto"/>
        <w:ind w:left="2342" w:firstLine="720"/>
        <w:rPr>
          <w:szCs w:val="28"/>
        </w:rPr>
      </w:pPr>
      <w:r w:rsidRPr="00115240">
        <w:rPr>
          <w:b/>
          <w:szCs w:val="28"/>
        </w:rPr>
        <w:t xml:space="preserve">GVHD: </w:t>
      </w:r>
      <w:r w:rsidRPr="00115240">
        <w:rPr>
          <w:b/>
          <w:szCs w:val="28"/>
        </w:rPr>
        <w:tab/>
        <w:t>ThS. Nguyễn Văn Hoàn</w:t>
      </w:r>
    </w:p>
    <w:p w14:paraId="47E739ED" w14:textId="77777777" w:rsidR="003F17A9" w:rsidRPr="00E461FD" w:rsidRDefault="003F17A9" w:rsidP="003F17A9">
      <w:pPr>
        <w:tabs>
          <w:tab w:val="left" w:pos="3960"/>
        </w:tabs>
        <w:spacing w:line="360" w:lineRule="auto"/>
        <w:ind w:left="2342" w:firstLine="720"/>
        <w:rPr>
          <w:szCs w:val="28"/>
          <w:lang w:val="en-US"/>
        </w:rPr>
      </w:pPr>
      <w:r>
        <w:rPr>
          <w:b/>
          <w:szCs w:val="28"/>
        </w:rPr>
        <w:t>SINH VIÊN</w:t>
      </w:r>
      <w:r w:rsidRPr="00115240">
        <w:rPr>
          <w:b/>
          <w:szCs w:val="28"/>
        </w:rPr>
        <w:t>:</w:t>
      </w:r>
      <w:r>
        <w:rPr>
          <w:b/>
          <w:szCs w:val="28"/>
        </w:rPr>
        <w:t xml:space="preserve"> </w:t>
      </w:r>
      <w:r>
        <w:rPr>
          <w:b/>
          <w:szCs w:val="28"/>
        </w:rPr>
        <w:tab/>
      </w:r>
      <w:r>
        <w:rPr>
          <w:b/>
          <w:szCs w:val="28"/>
          <w:lang w:val="en-US"/>
        </w:rPr>
        <w:t>Đào Lê Duy Hùng</w:t>
      </w:r>
    </w:p>
    <w:p w14:paraId="0CA6218D" w14:textId="3908DD07" w:rsidR="003F17A9" w:rsidRPr="00115240" w:rsidRDefault="003F17A9" w:rsidP="003F17A9">
      <w:pPr>
        <w:tabs>
          <w:tab w:val="left" w:pos="3960"/>
        </w:tabs>
        <w:spacing w:line="360" w:lineRule="auto"/>
        <w:ind w:left="2342" w:firstLine="720"/>
        <w:rPr>
          <w:szCs w:val="28"/>
        </w:rPr>
      </w:pPr>
      <w:r w:rsidRPr="00115240">
        <w:rPr>
          <w:b/>
          <w:szCs w:val="28"/>
        </w:rPr>
        <w:t>LỚP:</w:t>
      </w:r>
      <w:r w:rsidR="008700BE">
        <w:rPr>
          <w:b/>
          <w:szCs w:val="28"/>
          <w:lang w:val="en-US"/>
        </w:rPr>
        <w:t xml:space="preserve"> </w:t>
      </w:r>
      <w:r>
        <w:rPr>
          <w:b/>
          <w:bCs/>
          <w:szCs w:val="28"/>
          <w:lang w:val="en-US"/>
        </w:rPr>
        <w:t xml:space="preserve">ĐHCN3A  </w:t>
      </w:r>
      <w:r w:rsidRPr="00115240">
        <w:rPr>
          <w:b/>
          <w:bCs/>
          <w:szCs w:val="28"/>
        </w:rPr>
        <w:t xml:space="preserve">KHOA: Công nghệ </w:t>
      </w:r>
      <w:r w:rsidRPr="00115240">
        <w:rPr>
          <w:b/>
          <w:bCs/>
          <w:szCs w:val="28"/>
          <w:lang w:val="en-US"/>
        </w:rPr>
        <w:t>T</w:t>
      </w:r>
      <w:r w:rsidRPr="00115240">
        <w:rPr>
          <w:b/>
          <w:bCs/>
          <w:szCs w:val="28"/>
        </w:rPr>
        <w:t>hông tin</w:t>
      </w:r>
    </w:p>
    <w:p w14:paraId="5C61D9A4" w14:textId="77777777" w:rsidR="003F17A9" w:rsidRPr="00115240" w:rsidRDefault="003F17A9" w:rsidP="003F17A9">
      <w:pPr>
        <w:tabs>
          <w:tab w:val="left" w:pos="3960"/>
        </w:tabs>
        <w:spacing w:line="360" w:lineRule="auto"/>
        <w:ind w:left="2342" w:firstLine="720"/>
        <w:rPr>
          <w:szCs w:val="28"/>
          <w:lang w:val="en-US"/>
        </w:rPr>
      </w:pPr>
      <w:r w:rsidRPr="00115240">
        <w:rPr>
          <w:b/>
          <w:szCs w:val="28"/>
        </w:rPr>
        <w:t>KHÓA HỌC:</w:t>
      </w:r>
      <w:r w:rsidRPr="00115240">
        <w:rPr>
          <w:b/>
          <w:szCs w:val="28"/>
          <w:lang w:val="en-US"/>
        </w:rPr>
        <w:t xml:space="preserve"> </w:t>
      </w:r>
      <w:r w:rsidRPr="00115240">
        <w:rPr>
          <w:b/>
          <w:szCs w:val="28"/>
        </w:rPr>
        <w:t>201</w:t>
      </w:r>
      <w:r>
        <w:rPr>
          <w:b/>
          <w:szCs w:val="28"/>
          <w:lang w:val="en-US"/>
        </w:rPr>
        <w:t>6</w:t>
      </w:r>
      <w:r>
        <w:rPr>
          <w:b/>
          <w:szCs w:val="28"/>
        </w:rPr>
        <w:t xml:space="preserve"> - 2020</w:t>
      </w:r>
    </w:p>
    <w:p w14:paraId="30E743FE" w14:textId="77777777" w:rsidR="003F17A9" w:rsidRDefault="003F17A9" w:rsidP="003F17A9">
      <w:pPr>
        <w:tabs>
          <w:tab w:val="left" w:pos="3960"/>
        </w:tabs>
        <w:spacing w:before="120" w:line="360" w:lineRule="auto"/>
        <w:rPr>
          <w:b/>
          <w:szCs w:val="28"/>
        </w:rPr>
      </w:pPr>
    </w:p>
    <w:p w14:paraId="332831D4" w14:textId="184BCF2E" w:rsidR="003F17A9" w:rsidRDefault="003F17A9" w:rsidP="003F17A9">
      <w:pPr>
        <w:tabs>
          <w:tab w:val="left" w:pos="3960"/>
        </w:tabs>
        <w:spacing w:before="120" w:line="360" w:lineRule="auto"/>
        <w:rPr>
          <w:b/>
          <w:szCs w:val="28"/>
        </w:rPr>
      </w:pPr>
    </w:p>
    <w:p w14:paraId="280C6197" w14:textId="77777777" w:rsidR="003F17A9" w:rsidRPr="006B6392" w:rsidRDefault="003F17A9" w:rsidP="003F17A9">
      <w:pPr>
        <w:tabs>
          <w:tab w:val="left" w:pos="3960"/>
        </w:tabs>
        <w:spacing w:before="120" w:line="360" w:lineRule="auto"/>
        <w:rPr>
          <w:b/>
          <w:sz w:val="70"/>
          <w:szCs w:val="44"/>
        </w:rPr>
      </w:pPr>
    </w:p>
    <w:p w14:paraId="54BA610F" w14:textId="77777777" w:rsidR="00EE7FA9" w:rsidRDefault="008033DD" w:rsidP="00EE7FA9">
      <w:pPr>
        <w:jc w:val="center"/>
        <w:sectPr w:rsidR="00EE7FA9" w:rsidSect="00131C3D">
          <w:headerReference w:type="default" r:id="rId8"/>
          <w:pgSz w:w="11907" w:h="16840" w:code="9"/>
          <w:pgMar w:top="1134" w:right="851" w:bottom="1418" w:left="1985" w:header="0" w:footer="0" w:gutter="0"/>
          <w:pgNumType w:start="1"/>
          <w:cols w:space="720"/>
          <w:docGrid w:linePitch="381"/>
        </w:sectPr>
      </w:pPr>
      <w:r w:rsidRPr="006B6392">
        <w:t>Khánh Hòa, tháng 0</w:t>
      </w:r>
      <w:r>
        <w:t>4</w:t>
      </w:r>
      <w:r w:rsidRPr="006B6392">
        <w:t xml:space="preserve"> năm 2020</w:t>
      </w:r>
    </w:p>
    <w:p w14:paraId="6F94D240" w14:textId="56A00A5C" w:rsidR="00385466" w:rsidRPr="00385466" w:rsidRDefault="00385466" w:rsidP="00EE7FA9">
      <w:pPr>
        <w:pStyle w:val="Heading1"/>
      </w:pPr>
      <w:r w:rsidRPr="00385466">
        <w:lastRenderedPageBreak/>
        <w:t>MỞ ĐẦU</w:t>
      </w:r>
    </w:p>
    <w:p w14:paraId="3B52D384" w14:textId="77777777" w:rsidR="0085190D" w:rsidRDefault="0085190D" w:rsidP="008700BE">
      <w:pPr>
        <w:pStyle w:val="Default"/>
        <w:spacing w:before="120" w:line="360" w:lineRule="auto"/>
        <w:rPr>
          <w:b/>
          <w:color w:val="auto"/>
          <w:sz w:val="28"/>
          <w:szCs w:val="28"/>
        </w:rPr>
      </w:pPr>
      <w:r>
        <w:rPr>
          <w:b/>
          <w:color w:val="auto"/>
          <w:sz w:val="28"/>
          <w:szCs w:val="28"/>
        </w:rPr>
        <w:t xml:space="preserve">1. </w:t>
      </w:r>
      <w:r w:rsidRPr="001B4254">
        <w:rPr>
          <w:b/>
          <w:color w:val="auto"/>
          <w:sz w:val="28"/>
          <w:szCs w:val="28"/>
        </w:rPr>
        <w:t>Cơ sở khoa học và thực tiễn của đề tài</w:t>
      </w:r>
    </w:p>
    <w:p w14:paraId="738948F0" w14:textId="77777777" w:rsidR="00A531F5" w:rsidRDefault="00A531F5" w:rsidP="007F53F6">
      <w:pPr>
        <w:pStyle w:val="BodyText"/>
        <w:spacing w:line="360" w:lineRule="auto"/>
        <w:ind w:firstLine="567"/>
        <w:rPr>
          <w:sz w:val="24"/>
        </w:rPr>
      </w:pPr>
      <w:r>
        <w:t>Trong thời kỳ công nghiệp hóa - hiện đại hóa ngày nay, với sự phát triển của nền kinh tế tri thức, đặc biệt là sự phát triển mạnh mẽ của Int</w:t>
      </w:r>
      <w:r w:rsidR="00FE32A4">
        <w:t>ernet mà qua đó mọi người có thể</w:t>
      </w:r>
      <w:r>
        <w:t xml:space="preserve"> dễ dàng tìm kiếm, khai thác và trao đổi thông tin một cách nhanh nhất để phục vụ nhu cầu học tập, nghiên cứu của mình.</w:t>
      </w:r>
    </w:p>
    <w:p w14:paraId="74C02528" w14:textId="4F6B5364" w:rsidR="00A531F5" w:rsidRPr="00702BA3" w:rsidRDefault="00A531F5" w:rsidP="007F53F6">
      <w:pPr>
        <w:spacing w:after="120" w:line="360" w:lineRule="auto"/>
        <w:ind w:firstLine="567"/>
        <w:rPr>
          <w:spacing w:val="-4"/>
        </w:rPr>
      </w:pPr>
      <w:r w:rsidRPr="00702BA3">
        <w:rPr>
          <w:spacing w:val="-4"/>
        </w:rPr>
        <w:t xml:space="preserve">Để đáp ứng được yêu cầu thiết yếu của xu hướng phát triển ngành công nghệ thông tin hiện nay, cũng như đáp </w:t>
      </w:r>
      <w:r w:rsidR="00D1679C" w:rsidRPr="00702BA3">
        <w:rPr>
          <w:spacing w:val="-4"/>
        </w:rPr>
        <w:t xml:space="preserve">ứng nhu cầu </w:t>
      </w:r>
      <w:r w:rsidRPr="00702BA3">
        <w:rPr>
          <w:spacing w:val="-4"/>
        </w:rPr>
        <w:t>tìm kiếm thông tin và tra cứu tài liệu</w:t>
      </w:r>
      <w:r w:rsidR="00DC1087">
        <w:rPr>
          <w:spacing w:val="-4"/>
          <w:lang w:val="en-US"/>
        </w:rPr>
        <w:t>,</w:t>
      </w:r>
      <w:r w:rsidRPr="00702BA3">
        <w:rPr>
          <w:spacing w:val="-4"/>
        </w:rPr>
        <w:t xml:space="preserve"> </w:t>
      </w:r>
      <w:r w:rsidR="000C6BF6">
        <w:rPr>
          <w:spacing w:val="-4"/>
          <w:lang w:val="en-US"/>
        </w:rPr>
        <w:t xml:space="preserve">đề tài </w:t>
      </w:r>
      <w:r w:rsidR="000C6BF6">
        <w:rPr>
          <w:spacing w:val="-4"/>
        </w:rPr>
        <w:t>của sinh viên trong trường</w:t>
      </w:r>
      <w:r w:rsidR="00D1679C" w:rsidRPr="00702BA3">
        <w:rPr>
          <w:spacing w:val="-4"/>
        </w:rPr>
        <w:t>, đề tài đã tậ</w:t>
      </w:r>
      <w:r w:rsidRPr="00702BA3">
        <w:rPr>
          <w:spacing w:val="-4"/>
        </w:rPr>
        <w:t>p trung đi sâu vào nghiên cứu, tìm h</w:t>
      </w:r>
      <w:r w:rsidR="00D1679C" w:rsidRPr="00702BA3">
        <w:rPr>
          <w:spacing w:val="-4"/>
        </w:rPr>
        <w:t xml:space="preserve">iểu về Framework Laravel và ứng dụng xây dựng </w:t>
      </w:r>
      <w:r w:rsidR="008700BE" w:rsidRPr="00702BA3">
        <w:rPr>
          <w:spacing w:val="-4"/>
        </w:rPr>
        <w:t>Website</w:t>
      </w:r>
      <w:r w:rsidR="008700BE">
        <w:rPr>
          <w:spacing w:val="-4"/>
          <w:lang w:val="en-US"/>
        </w:rPr>
        <w:t xml:space="preserve"> </w:t>
      </w:r>
      <w:r w:rsidR="000C6BF6">
        <w:rPr>
          <w:spacing w:val="-4"/>
          <w:lang w:val="en-US"/>
        </w:rPr>
        <w:t>quản lý đề tài khoa học tại trường ĐHTTLL</w:t>
      </w:r>
      <w:r w:rsidRPr="00702BA3">
        <w:rPr>
          <w:spacing w:val="-4"/>
        </w:rPr>
        <w:t>. Song song với đó đề tài đi sâu vào tìm hiểu PHP, được xem là ngôn ngữ thông dụng để viết và p</w:t>
      </w:r>
      <w:r w:rsidR="000C6BF6">
        <w:rPr>
          <w:spacing w:val="-4"/>
        </w:rPr>
        <w:t>hát triển các website</w:t>
      </w:r>
      <w:r w:rsidRPr="00702BA3">
        <w:rPr>
          <w:spacing w:val="-4"/>
        </w:rPr>
        <w:t>. Ngoài ra, PHP có rất nhiều framework hỗ trợ và giúp cho việc xây dựng và phát triển web trở nên nhẹ nhàng cũng như hiệu quả hơn. Một trong những framework được đánh giá cao nhất và số lượng lập trình viên ưa chuộng nhiều nhất đó là Laravel Framework. Ngay từ khi ra mắt, Laravel đã thu hút không ít sự chú ý của các lập trình viên bởi sự tinh tế của nó. Và sự tỉnh tế của Laravel ở đây đó là bắt kịp được xu hướng công nghệ mà điểm nhấn là các tính năng mới trong các phiên bản PHP 5.6 trở lên. Theo thống kê năm 2014 thì Framework Laravel được sử dụng nhiều nhất và có tỷ lệ chênh lệch khá nhiều so với các framework hiện tại và theo sau đó là Phalcon, Symfony2. Việc nghiên cứu, tìm hiểu về Framework khá mới mẻ này là rất cần thiết và phù hợp với xu thế hiện đại.</w:t>
      </w:r>
    </w:p>
    <w:p w14:paraId="0A5E670C" w14:textId="77777777" w:rsidR="0085190D" w:rsidRDefault="0085190D" w:rsidP="00DB6B8E">
      <w:pPr>
        <w:pStyle w:val="Default"/>
        <w:spacing w:line="360" w:lineRule="auto"/>
        <w:rPr>
          <w:b/>
          <w:color w:val="auto"/>
          <w:sz w:val="28"/>
          <w:szCs w:val="28"/>
        </w:rPr>
      </w:pPr>
      <w:r>
        <w:rPr>
          <w:b/>
          <w:color w:val="auto"/>
          <w:sz w:val="28"/>
          <w:szCs w:val="28"/>
        </w:rPr>
        <w:t>2. Lý do chọn đề tài</w:t>
      </w:r>
    </w:p>
    <w:p w14:paraId="62A3E00B" w14:textId="6DE20D8E" w:rsidR="00D1679C" w:rsidRDefault="00FE32A4" w:rsidP="00702BA3">
      <w:pPr>
        <w:spacing w:after="120" w:line="360" w:lineRule="auto"/>
        <w:ind w:firstLine="567"/>
        <w:rPr>
          <w:sz w:val="26"/>
          <w:szCs w:val="26"/>
        </w:rPr>
      </w:pPr>
      <w:r>
        <w:rPr>
          <w:color w:val="000000" w:themeColor="text1"/>
          <w:szCs w:val="28"/>
        </w:rPr>
        <w:t>Q</w:t>
      </w:r>
      <w:r w:rsidR="00385466">
        <w:rPr>
          <w:color w:val="000000" w:themeColor="text1"/>
          <w:szCs w:val="28"/>
        </w:rPr>
        <w:t>ua tì</w:t>
      </w:r>
      <w:r w:rsidR="00DC1087">
        <w:rPr>
          <w:color w:val="000000" w:themeColor="text1"/>
          <w:szCs w:val="28"/>
        </w:rPr>
        <w:t>m hiểu được biết việc ứng dụng quản lý đề tài khoa học sẽ giúp cho sinh viên có thể tham khảo các đề tài đã hoàn thành và biết được đề tài nào đã được đăng ký tránh việc nh</w:t>
      </w:r>
      <w:r w:rsidR="00DC1087">
        <w:rPr>
          <w:color w:val="000000" w:themeColor="text1"/>
          <w:szCs w:val="28"/>
          <w:lang w:val="en-US"/>
        </w:rPr>
        <w:t>iều nhóm làm cùng một đề tài và sao chép lẫn nhau.</w:t>
      </w:r>
      <w:r w:rsidR="00DC1087">
        <w:rPr>
          <w:color w:val="000000" w:themeColor="text1"/>
          <w:szCs w:val="28"/>
        </w:rPr>
        <w:t xml:space="preserve"> Giảm bớt thời gian kiểm duyệt</w:t>
      </w:r>
      <w:r w:rsidR="00DC1087">
        <w:rPr>
          <w:color w:val="000000" w:themeColor="text1"/>
          <w:szCs w:val="28"/>
          <w:lang w:val="en-US"/>
        </w:rPr>
        <w:t xml:space="preserve"> đề tài</w:t>
      </w:r>
      <w:r w:rsidR="00DC1087">
        <w:rPr>
          <w:color w:val="000000" w:themeColor="text1"/>
          <w:szCs w:val="28"/>
        </w:rPr>
        <w:t xml:space="preserve"> cho giảng viên.</w:t>
      </w:r>
      <w:r w:rsidR="00D1679C" w:rsidRPr="00D1679C">
        <w:rPr>
          <w:sz w:val="26"/>
          <w:szCs w:val="26"/>
        </w:rPr>
        <w:t xml:space="preserve"> </w:t>
      </w:r>
    </w:p>
    <w:p w14:paraId="43D6F809" w14:textId="5DB83B88" w:rsidR="00385466" w:rsidRPr="00D1679C" w:rsidRDefault="00D1679C" w:rsidP="00702BA3">
      <w:pPr>
        <w:spacing w:after="120" w:line="360" w:lineRule="auto"/>
        <w:ind w:firstLine="567"/>
        <w:rPr>
          <w:sz w:val="26"/>
          <w:szCs w:val="26"/>
        </w:rPr>
      </w:pPr>
      <w:r>
        <w:rPr>
          <w:rStyle w:val="Strong"/>
          <w:b w:val="0"/>
          <w:szCs w:val="28"/>
        </w:rPr>
        <w:lastRenderedPageBreak/>
        <w:t>Trong khi đó,</w:t>
      </w:r>
      <w:r w:rsidR="00D70113">
        <w:rPr>
          <w:rStyle w:val="Strong"/>
          <w:b w:val="0"/>
          <w:szCs w:val="28"/>
        </w:rPr>
        <w:t xml:space="preserve"> </w:t>
      </w:r>
      <w:r w:rsidR="00D70113" w:rsidRPr="00D1679C">
        <w:rPr>
          <w:rStyle w:val="Strong"/>
          <w:b w:val="0"/>
          <w:szCs w:val="28"/>
        </w:rPr>
        <w:t>Framework</w:t>
      </w:r>
      <w:r>
        <w:rPr>
          <w:rStyle w:val="Strong"/>
          <w:b w:val="0"/>
          <w:szCs w:val="28"/>
        </w:rPr>
        <w:t xml:space="preserve"> </w:t>
      </w:r>
      <w:r w:rsidRPr="00D1679C">
        <w:rPr>
          <w:rStyle w:val="Strong"/>
          <w:b w:val="0"/>
          <w:szCs w:val="28"/>
        </w:rPr>
        <w:t xml:space="preserve">Laravel </w:t>
      </w:r>
      <w:r w:rsidRPr="00D1679C">
        <w:rPr>
          <w:szCs w:val="28"/>
        </w:rPr>
        <w:t>là một trong những giải pháp tốt nhất cho những ai đang cần phát triển web bằng ngôn ngữ PHP. Ngoài tính năng bảo mật, khả năng mở rộng cao, dễ dàng làm việc giữa các team, giảm thiểu thời gian viết code. Thì Framework</w:t>
      </w:r>
      <w:r w:rsidR="00D70113">
        <w:rPr>
          <w:szCs w:val="28"/>
        </w:rPr>
        <w:t xml:space="preserve"> </w:t>
      </w:r>
      <w:r w:rsidR="00D70113" w:rsidRPr="00D1679C">
        <w:rPr>
          <w:szCs w:val="28"/>
        </w:rPr>
        <w:t>Laravel</w:t>
      </w:r>
      <w:r w:rsidRPr="00D1679C">
        <w:rPr>
          <w:szCs w:val="28"/>
        </w:rPr>
        <w:t xml:space="preserve"> còn có một </w:t>
      </w:r>
      <w:r w:rsidR="00C70A1A">
        <w:rPr>
          <w:szCs w:val="28"/>
        </w:rPr>
        <w:t xml:space="preserve">cộng đồng phát triển rộng lớn ,nơi </w:t>
      </w:r>
      <w:r w:rsidRPr="00D1679C">
        <w:rPr>
          <w:szCs w:val="28"/>
        </w:rPr>
        <w:t>dễ dàng trao đổi những kinh nghiệm cũng như những đoạn code bảo mật mới nhất cho website của mình.</w:t>
      </w:r>
    </w:p>
    <w:p w14:paraId="28F65CA5" w14:textId="77777777" w:rsidR="0085190D" w:rsidRDefault="0085190D" w:rsidP="00DB6B8E">
      <w:pPr>
        <w:spacing w:after="120" w:line="360" w:lineRule="auto"/>
        <w:rPr>
          <w:b/>
          <w:szCs w:val="28"/>
        </w:rPr>
      </w:pPr>
      <w:r>
        <w:rPr>
          <w:b/>
          <w:szCs w:val="28"/>
        </w:rPr>
        <w:t xml:space="preserve">3. </w:t>
      </w:r>
      <w:r w:rsidRPr="001B4254">
        <w:rPr>
          <w:b/>
          <w:szCs w:val="28"/>
        </w:rPr>
        <w:t>Mục đích của đề tài</w:t>
      </w:r>
      <w:r>
        <w:rPr>
          <w:b/>
          <w:szCs w:val="28"/>
        </w:rPr>
        <w:t xml:space="preserve"> </w:t>
      </w:r>
    </w:p>
    <w:p w14:paraId="0E4CE496" w14:textId="593827C6" w:rsidR="00385466" w:rsidRDefault="00FF7222" w:rsidP="00702BA3">
      <w:pPr>
        <w:spacing w:after="120" w:line="360" w:lineRule="auto"/>
        <w:ind w:firstLine="567"/>
      </w:pPr>
      <w:r>
        <w:t>Đề tài nhằm mục đích nghiên cứu Framework</w:t>
      </w:r>
      <w:r w:rsidR="00D70113">
        <w:t xml:space="preserve"> </w:t>
      </w:r>
      <w:r w:rsidR="00D70113" w:rsidRPr="00D1679C">
        <w:rPr>
          <w:szCs w:val="28"/>
        </w:rPr>
        <w:t>Laravel</w:t>
      </w:r>
      <w:r>
        <w:t xml:space="preserve">, </w:t>
      </w:r>
      <w:r w:rsidR="00C607B4">
        <w:t xml:space="preserve">tìm hiểu khái niệm, cơ sở lý thuyết, cách cài đặt và cách sử dụng </w:t>
      </w:r>
      <w:r w:rsidR="00C607B4" w:rsidRPr="00702BA3">
        <w:rPr>
          <w:szCs w:val="28"/>
        </w:rPr>
        <w:t>laravel</w:t>
      </w:r>
      <w:r w:rsidR="00C607B4">
        <w:t xml:space="preserve">, sau đó rút ra những ưu điểm laravel so với các framework khác. Đánh giá khả năng làm việc tốt nhất của laravel để ứng dụng xây dựng </w:t>
      </w:r>
      <w:r w:rsidR="00385466">
        <w:t xml:space="preserve">website </w:t>
      </w:r>
      <w:r w:rsidR="002623B5">
        <w:rPr>
          <w:lang w:val="en-US"/>
        </w:rPr>
        <w:t>quản lý đề tài khoa học trường ĐHTTLL</w:t>
      </w:r>
      <w:r w:rsidR="00C607B4">
        <w:t>.</w:t>
      </w:r>
      <w:r w:rsidR="00385466">
        <w:t xml:space="preserve"> </w:t>
      </w:r>
      <w:r w:rsidR="00C607B4">
        <w:t xml:space="preserve">Đảm </w:t>
      </w:r>
      <w:r w:rsidR="00385466">
        <w:t xml:space="preserve">bảo các tính năng cần thiết và cơ bản như sau: </w:t>
      </w:r>
      <w:r w:rsidR="002623B5">
        <w:rPr>
          <w:lang w:val="en-US"/>
        </w:rPr>
        <w:t>Cho phép sinh viên vào xem và tham khảo tài liệu</w:t>
      </w:r>
      <w:r w:rsidR="00385466">
        <w:t xml:space="preserve">. Thông tin về </w:t>
      </w:r>
      <w:r w:rsidR="002623B5">
        <w:rPr>
          <w:lang w:val="en-US"/>
        </w:rPr>
        <w:t>đề tài của sinh viên</w:t>
      </w:r>
      <w:r w:rsidR="00385466">
        <w:t xml:space="preserve"> phải được bảo mật. Người quản trị website có thể quản lý toàn bộ các hoạt động của hệ thống.</w:t>
      </w:r>
    </w:p>
    <w:p w14:paraId="36E9FC46" w14:textId="77777777" w:rsidR="0085190D" w:rsidRDefault="0085190D" w:rsidP="00DB6B8E">
      <w:pPr>
        <w:spacing w:after="120" w:line="360" w:lineRule="auto"/>
        <w:rPr>
          <w:b/>
          <w:szCs w:val="28"/>
        </w:rPr>
      </w:pPr>
      <w:r>
        <w:rPr>
          <w:b/>
          <w:szCs w:val="28"/>
        </w:rPr>
        <w:t>4. Nhiệm vụ</w:t>
      </w:r>
      <w:r w:rsidRPr="001B4254">
        <w:rPr>
          <w:b/>
          <w:szCs w:val="28"/>
        </w:rPr>
        <w:t xml:space="preserve"> của đề tài</w:t>
      </w:r>
      <w:r>
        <w:rPr>
          <w:b/>
          <w:szCs w:val="28"/>
        </w:rPr>
        <w:t xml:space="preserve"> </w:t>
      </w:r>
    </w:p>
    <w:p w14:paraId="497FE298" w14:textId="77777777" w:rsidR="002B14FB" w:rsidRDefault="00385466" w:rsidP="00D12B6B">
      <w:pPr>
        <w:spacing w:after="120" w:line="360" w:lineRule="auto"/>
        <w:ind w:firstLine="567"/>
      </w:pPr>
      <w:r>
        <w:t xml:space="preserve">Nghiên cứu và sử dụng </w:t>
      </w:r>
      <w:r w:rsidR="002B14FB">
        <w:t>Framework Laravel.</w:t>
      </w:r>
      <w:r>
        <w:t xml:space="preserve"> </w:t>
      </w:r>
    </w:p>
    <w:p w14:paraId="4A24C0E7" w14:textId="77777777" w:rsidR="00385466" w:rsidRDefault="00385466" w:rsidP="00D12B6B">
      <w:pPr>
        <w:spacing w:after="120" w:line="360" w:lineRule="auto"/>
        <w:ind w:firstLine="567"/>
      </w:pPr>
      <w:r>
        <w:t>Sử dụng hệ quản trị cơ sở dữ liệu MySQL để xây dựng và quản trị cơ sở dữ liệu của website.</w:t>
      </w:r>
    </w:p>
    <w:p w14:paraId="7F093608" w14:textId="77777777" w:rsidR="0088512A" w:rsidRDefault="00D70113" w:rsidP="00702BA3">
      <w:pPr>
        <w:spacing w:after="120" w:line="360" w:lineRule="auto"/>
        <w:ind w:firstLine="567"/>
      </w:pPr>
      <w:r>
        <w:t>Sử dụng Framework Laravel để kết nối cơ sở dữ liệu và truy xuất thành file HTML</w:t>
      </w:r>
      <w:r w:rsidR="002B14FB">
        <w:t xml:space="preserve"> </w:t>
      </w:r>
      <w:r>
        <w:t>ở giao diện cho người sử dụng.</w:t>
      </w:r>
    </w:p>
    <w:p w14:paraId="1F6AC220" w14:textId="77777777" w:rsidR="0085190D" w:rsidRDefault="0085190D" w:rsidP="00DB6B8E">
      <w:pPr>
        <w:pStyle w:val="Default"/>
        <w:widowControl w:val="0"/>
        <w:spacing w:line="360" w:lineRule="auto"/>
        <w:jc w:val="both"/>
        <w:rPr>
          <w:b/>
          <w:color w:val="auto"/>
          <w:sz w:val="28"/>
          <w:szCs w:val="28"/>
        </w:rPr>
      </w:pPr>
      <w:r>
        <w:rPr>
          <w:b/>
          <w:color w:val="auto"/>
          <w:sz w:val="28"/>
          <w:szCs w:val="28"/>
        </w:rPr>
        <w:t xml:space="preserve">5. </w:t>
      </w:r>
      <w:r>
        <w:rPr>
          <w:b/>
          <w:color w:val="auto"/>
          <w:sz w:val="28"/>
          <w:szCs w:val="28"/>
          <w:lang w:val="vi-VN"/>
        </w:rPr>
        <w:t>Phương pháp nghiên cứu</w:t>
      </w:r>
      <w:r>
        <w:rPr>
          <w:b/>
          <w:color w:val="auto"/>
          <w:sz w:val="28"/>
          <w:szCs w:val="28"/>
        </w:rPr>
        <w:t xml:space="preserve"> </w:t>
      </w:r>
    </w:p>
    <w:p w14:paraId="5DA60AC8" w14:textId="77777777" w:rsidR="00D70113" w:rsidRDefault="00D70113" w:rsidP="00702BA3">
      <w:pPr>
        <w:spacing w:after="120" w:line="360" w:lineRule="auto"/>
        <w:ind w:firstLine="567"/>
        <w:rPr>
          <w:szCs w:val="28"/>
        </w:rPr>
      </w:pPr>
      <w:r>
        <w:rPr>
          <w:szCs w:val="28"/>
        </w:rPr>
        <w:t xml:space="preserve">Đọc, tham khảo tài liệu trong sách vở, internet </w:t>
      </w:r>
      <w:r w:rsidRPr="00702BA3">
        <w:t>để</w:t>
      </w:r>
      <w:r>
        <w:rPr>
          <w:szCs w:val="28"/>
        </w:rPr>
        <w:t xml:space="preserve"> làm nền tảng cho việc nghiên cứu đề tài.</w:t>
      </w:r>
    </w:p>
    <w:p w14:paraId="45F88D99" w14:textId="77777777" w:rsidR="00C607B4" w:rsidRPr="00D70113" w:rsidRDefault="00D70113" w:rsidP="00702BA3">
      <w:pPr>
        <w:spacing w:after="120" w:line="360" w:lineRule="auto"/>
        <w:ind w:firstLine="567"/>
        <w:rPr>
          <w:szCs w:val="28"/>
        </w:rPr>
      </w:pPr>
      <w:r>
        <w:rPr>
          <w:szCs w:val="28"/>
        </w:rPr>
        <w:t xml:space="preserve">Kết hợp sự hướng dẫn của giáo viên và tham </w:t>
      </w:r>
      <w:r w:rsidRPr="00702BA3">
        <w:t>khảo</w:t>
      </w:r>
      <w:r>
        <w:rPr>
          <w:szCs w:val="28"/>
        </w:rPr>
        <w:t xml:space="preserve"> bạn bè cùng với kinh nghiệm được trau dồi từ trước để hoàn thành </w:t>
      </w:r>
      <w:r w:rsidR="00702BA3">
        <w:rPr>
          <w:szCs w:val="28"/>
          <w:lang w:val="en-US"/>
        </w:rPr>
        <w:t>đồ</w:t>
      </w:r>
      <w:r>
        <w:rPr>
          <w:szCs w:val="28"/>
        </w:rPr>
        <w:t xml:space="preserve"> án.</w:t>
      </w:r>
    </w:p>
    <w:p w14:paraId="6B5CF27B" w14:textId="77777777" w:rsidR="0085190D" w:rsidRDefault="0085190D" w:rsidP="00DB6B8E">
      <w:pPr>
        <w:spacing w:line="360" w:lineRule="auto"/>
        <w:rPr>
          <w:b/>
          <w:szCs w:val="28"/>
        </w:rPr>
      </w:pPr>
      <w:r>
        <w:rPr>
          <w:b/>
          <w:szCs w:val="28"/>
        </w:rPr>
        <w:t>6. Nội dung nghiên cứu</w:t>
      </w:r>
    </w:p>
    <w:p w14:paraId="67CF58F5" w14:textId="77777777" w:rsidR="00570CAF" w:rsidRPr="00570CAF" w:rsidRDefault="00570CAF" w:rsidP="00D310BA">
      <w:pPr>
        <w:spacing w:after="120" w:line="360" w:lineRule="auto"/>
        <w:ind w:firstLine="567"/>
        <w:rPr>
          <w:szCs w:val="28"/>
        </w:rPr>
      </w:pPr>
      <w:r w:rsidRPr="00690ACE">
        <w:rPr>
          <w:szCs w:val="28"/>
        </w:rPr>
        <w:lastRenderedPageBreak/>
        <w:t xml:space="preserve">Nội dung chính của báo cáo gồm có 3 chương </w:t>
      </w:r>
    </w:p>
    <w:p w14:paraId="1894AE03" w14:textId="77777777" w:rsidR="00385466" w:rsidRDefault="00570CAF" w:rsidP="00D310BA">
      <w:pPr>
        <w:spacing w:after="120" w:line="360" w:lineRule="auto"/>
        <w:ind w:firstLine="567"/>
        <w:rPr>
          <w:rFonts w:eastAsia="Calibri"/>
          <w:b/>
          <w:szCs w:val="22"/>
        </w:rPr>
      </w:pPr>
      <w:r>
        <w:t xml:space="preserve">Chương I: </w:t>
      </w:r>
      <w:r w:rsidRPr="00D310BA">
        <w:rPr>
          <w:szCs w:val="28"/>
        </w:rPr>
        <w:t>Tổng</w:t>
      </w:r>
      <w:r>
        <w:t xml:space="preserve"> quan về vấn đề nghiên cứu</w:t>
      </w:r>
    </w:p>
    <w:p w14:paraId="1AE457FF" w14:textId="77777777" w:rsidR="00385466" w:rsidRPr="00DF7CE1" w:rsidRDefault="00385466" w:rsidP="00996331">
      <w:pPr>
        <w:spacing w:after="120" w:line="360" w:lineRule="auto"/>
        <w:ind w:firstLine="567"/>
        <w:rPr>
          <w:rFonts w:eastAsia="Calibri"/>
          <w:spacing w:val="-6"/>
          <w:szCs w:val="28"/>
        </w:rPr>
      </w:pPr>
      <w:r w:rsidRPr="00DF7CE1">
        <w:rPr>
          <w:spacing w:val="-6"/>
          <w:szCs w:val="28"/>
        </w:rPr>
        <w:t>Tìm hiể</w:t>
      </w:r>
      <w:r w:rsidR="00D70113" w:rsidRPr="00DF7CE1">
        <w:rPr>
          <w:spacing w:val="-6"/>
          <w:szCs w:val="28"/>
        </w:rPr>
        <w:t>u F</w:t>
      </w:r>
      <w:r w:rsidRPr="00DF7CE1">
        <w:rPr>
          <w:spacing w:val="-6"/>
          <w:szCs w:val="28"/>
        </w:rPr>
        <w:t>ramework Laravel để quản trị nội dung website là nội dung chủ đạo trong quá trình xây dựng hệ thống. Nghiên cứu hệ quản trị cơ sở dữ liệu MySQL để lưu trữ dữ liệu của hệ thống. Sử dụng Bootstrap để thiết kế giao diện website.</w:t>
      </w:r>
    </w:p>
    <w:p w14:paraId="4510A03D" w14:textId="77777777" w:rsidR="00570CAF" w:rsidRDefault="00570CAF" w:rsidP="00DF7CE1">
      <w:pPr>
        <w:spacing w:after="120" w:line="360" w:lineRule="auto"/>
        <w:ind w:firstLine="567"/>
        <w:rPr>
          <w:szCs w:val="28"/>
        </w:rPr>
      </w:pPr>
      <w:r>
        <w:rPr>
          <w:szCs w:val="28"/>
        </w:rPr>
        <w:t>Chương II: Phân tích và thiết kế hệ thống</w:t>
      </w:r>
    </w:p>
    <w:p w14:paraId="29E00C65" w14:textId="2DE264AD" w:rsidR="00385466" w:rsidRPr="004D5EE8" w:rsidRDefault="00385466" w:rsidP="00996331">
      <w:pPr>
        <w:spacing w:after="120" w:line="360" w:lineRule="auto"/>
        <w:ind w:firstLine="567"/>
        <w:rPr>
          <w:szCs w:val="28"/>
        </w:rPr>
      </w:pPr>
      <w:r w:rsidRPr="004D5EE8">
        <w:rPr>
          <w:szCs w:val="28"/>
        </w:rPr>
        <w:t xml:space="preserve"> Phân tích các yêu cầu từ thực tế của người dùng để hình thành các chức năng đáp ứng được các yêu cầu đó. Phân quyền cho hệ thống bao gồm: </w:t>
      </w:r>
      <w:r w:rsidR="002623B5">
        <w:rPr>
          <w:szCs w:val="28"/>
          <w:lang w:val="en-US"/>
        </w:rPr>
        <w:t>người dùng</w:t>
      </w:r>
      <w:r w:rsidRPr="004D5EE8">
        <w:rPr>
          <w:szCs w:val="28"/>
        </w:rPr>
        <w:t xml:space="preserve"> và quản trị viên. </w:t>
      </w:r>
      <w:r w:rsidR="00FA02A8">
        <w:rPr>
          <w:szCs w:val="28"/>
          <w:lang w:val="en-US"/>
        </w:rPr>
        <w:t>Người dùng</w:t>
      </w:r>
      <w:r w:rsidRPr="004D5EE8">
        <w:rPr>
          <w:szCs w:val="28"/>
        </w:rPr>
        <w:t xml:space="preserve"> có quyền truy cập vào hệ thống thực hiện các thao tác mà hệ thống cho phép. Quản trị có quyền cao nhất quản lý mọi hoạt động của hệ thống.</w:t>
      </w:r>
    </w:p>
    <w:p w14:paraId="13483611" w14:textId="69CF7F4B" w:rsidR="004D5EE8" w:rsidRPr="00B77EDC" w:rsidRDefault="00570CAF" w:rsidP="00610635">
      <w:pPr>
        <w:spacing w:after="120" w:line="360" w:lineRule="auto"/>
        <w:ind w:firstLine="567"/>
        <w:rPr>
          <w:szCs w:val="28"/>
          <w:lang w:val="en-US"/>
        </w:rPr>
      </w:pPr>
      <w:r>
        <w:rPr>
          <w:szCs w:val="28"/>
        </w:rPr>
        <w:t>Chương III: Cài đặt chương tình</w:t>
      </w:r>
      <w:r w:rsidR="00B77EDC">
        <w:rPr>
          <w:szCs w:val="28"/>
          <w:lang w:val="en-US"/>
        </w:rPr>
        <w:t xml:space="preserve"> và kết quả</w:t>
      </w:r>
    </w:p>
    <w:p w14:paraId="544EE691" w14:textId="58E57C34" w:rsidR="006E2AD5" w:rsidRPr="004D5EE8" w:rsidRDefault="004D5EE8" w:rsidP="00996331">
      <w:pPr>
        <w:spacing w:after="120" w:line="360" w:lineRule="auto"/>
        <w:ind w:firstLine="567"/>
        <w:rPr>
          <w:szCs w:val="28"/>
        </w:rPr>
      </w:pPr>
      <w:r>
        <w:rPr>
          <w:szCs w:val="28"/>
        </w:rPr>
        <w:t xml:space="preserve"> </w:t>
      </w:r>
      <w:r w:rsidR="00385466" w:rsidRPr="004D5EE8">
        <w:rPr>
          <w:szCs w:val="28"/>
        </w:rPr>
        <w:t xml:space="preserve">Là kết quả kết hợp việc phân tích hệ thống với nghiên cứu lý thuyết để hoàn thành websits </w:t>
      </w:r>
      <w:r w:rsidR="00FA02A8">
        <w:rPr>
          <w:szCs w:val="28"/>
          <w:lang w:val="en-US"/>
        </w:rPr>
        <w:t>quản lý đề tài khoa học trường ĐHTTLL</w:t>
      </w:r>
      <w:r w:rsidR="00385466" w:rsidRPr="004D5EE8">
        <w:rPr>
          <w:szCs w:val="28"/>
        </w:rPr>
        <w:t>.</w:t>
      </w:r>
    </w:p>
    <w:p w14:paraId="71F031F3" w14:textId="77777777" w:rsidR="007F1CA3" w:rsidRPr="00115240" w:rsidRDefault="007F1CA3" w:rsidP="00DB6B8E">
      <w:pPr>
        <w:spacing w:line="360" w:lineRule="auto"/>
        <w:jc w:val="center"/>
        <w:rPr>
          <w:b/>
          <w:szCs w:val="28"/>
        </w:rPr>
      </w:pPr>
    </w:p>
    <w:p w14:paraId="26B918FC" w14:textId="77777777" w:rsidR="007F1CA3" w:rsidRPr="00115240" w:rsidRDefault="007F1CA3" w:rsidP="00DB6B8E">
      <w:pPr>
        <w:spacing w:line="360" w:lineRule="auto"/>
        <w:jc w:val="center"/>
        <w:rPr>
          <w:b/>
          <w:szCs w:val="28"/>
        </w:rPr>
      </w:pPr>
    </w:p>
    <w:p w14:paraId="26004FFE" w14:textId="77777777" w:rsidR="003342A0" w:rsidRPr="00115240" w:rsidRDefault="007F1CA3" w:rsidP="00DB6B8E">
      <w:pPr>
        <w:spacing w:line="360" w:lineRule="auto"/>
        <w:jc w:val="center"/>
        <w:rPr>
          <w:b/>
          <w:szCs w:val="28"/>
        </w:rPr>
      </w:pPr>
      <w:r w:rsidRPr="00115240">
        <w:rPr>
          <w:b/>
          <w:szCs w:val="28"/>
        </w:rPr>
        <w:t xml:space="preserve"> </w:t>
      </w:r>
    </w:p>
    <w:p w14:paraId="750991F2" w14:textId="77777777" w:rsidR="00277383" w:rsidRPr="00115240" w:rsidRDefault="00277383" w:rsidP="00DB6B8E">
      <w:pPr>
        <w:spacing w:line="360" w:lineRule="auto"/>
        <w:jc w:val="left"/>
        <w:rPr>
          <w:b/>
          <w:szCs w:val="28"/>
        </w:rPr>
      </w:pPr>
    </w:p>
    <w:p w14:paraId="0B30E67B" w14:textId="77777777" w:rsidR="00277383" w:rsidRPr="00115240" w:rsidRDefault="00277383" w:rsidP="00DB6B8E">
      <w:pPr>
        <w:spacing w:line="360" w:lineRule="auto"/>
        <w:jc w:val="left"/>
        <w:rPr>
          <w:b/>
          <w:szCs w:val="28"/>
        </w:rPr>
      </w:pPr>
    </w:p>
    <w:p w14:paraId="6E06B002" w14:textId="77777777" w:rsidR="00277383" w:rsidRPr="00115240" w:rsidRDefault="00277383" w:rsidP="00DB6B8E">
      <w:pPr>
        <w:spacing w:line="360" w:lineRule="auto"/>
        <w:jc w:val="left"/>
        <w:rPr>
          <w:b/>
          <w:szCs w:val="28"/>
        </w:rPr>
      </w:pPr>
    </w:p>
    <w:p w14:paraId="119B26D4" w14:textId="77777777" w:rsidR="00277383" w:rsidRPr="00115240" w:rsidRDefault="00277383" w:rsidP="00DB6B8E">
      <w:pPr>
        <w:spacing w:line="360" w:lineRule="auto"/>
        <w:jc w:val="left"/>
        <w:rPr>
          <w:b/>
          <w:szCs w:val="28"/>
        </w:rPr>
      </w:pPr>
    </w:p>
    <w:p w14:paraId="571ED2B0" w14:textId="77777777" w:rsidR="00EE7FA9" w:rsidRDefault="00EE7FA9">
      <w:pPr>
        <w:spacing w:line="240" w:lineRule="auto"/>
        <w:jc w:val="left"/>
        <w:rPr>
          <w:rFonts w:eastAsia="Calibri"/>
          <w:b/>
          <w:szCs w:val="28"/>
        </w:rPr>
      </w:pPr>
      <w:bookmarkStart w:id="8" w:name="_Toc292312661"/>
      <w:bookmarkStart w:id="9" w:name="_Toc489292870"/>
      <w:bookmarkStart w:id="10" w:name="_Toc489293224"/>
      <w:bookmarkStart w:id="11" w:name="_Toc489470409"/>
      <w:bookmarkStart w:id="12" w:name="_Toc489624388"/>
      <w:bookmarkStart w:id="13" w:name="_Toc493017599"/>
      <w:bookmarkStart w:id="14" w:name="_Toc493079402"/>
      <w:bookmarkStart w:id="15" w:name="_Toc493081627"/>
      <w:bookmarkStart w:id="16" w:name="_Toc493092308"/>
      <w:bookmarkStart w:id="17" w:name="_Toc493092539"/>
      <w:bookmarkStart w:id="18" w:name="_Toc493093407"/>
      <w:bookmarkStart w:id="19" w:name="_Toc493093670"/>
      <w:bookmarkStart w:id="20" w:name="_Toc493093845"/>
      <w:bookmarkStart w:id="21" w:name="_Toc493094032"/>
      <w:bookmarkStart w:id="22" w:name="_Toc493095184"/>
      <w:bookmarkStart w:id="23" w:name="_Toc493096232"/>
      <w:bookmarkStart w:id="24" w:name="_Toc493097294"/>
      <w:bookmarkStart w:id="25" w:name="_Toc493167464"/>
      <w:bookmarkStart w:id="26" w:name="_Toc493180686"/>
      <w:bookmarkStart w:id="27" w:name="_Toc493617489"/>
      <w:bookmarkStart w:id="28" w:name="_Toc493617565"/>
      <w:bookmarkStart w:id="29" w:name="_Toc493684308"/>
      <w:bookmarkStart w:id="30" w:name="_Toc493684523"/>
      <w:bookmarkStart w:id="31" w:name="_Toc493690001"/>
      <w:bookmarkStart w:id="32" w:name="_Toc493693531"/>
      <w:bookmarkStart w:id="33" w:name="_Toc493747107"/>
      <w:bookmarkStart w:id="34" w:name="_Toc494127450"/>
      <w:bookmarkStart w:id="35" w:name="_Toc494305081"/>
      <w:bookmarkStart w:id="36" w:name="_Toc494311255"/>
      <w:bookmarkStart w:id="37" w:name="_Toc494385146"/>
      <w:bookmarkStart w:id="38" w:name="_Toc494481035"/>
      <w:bookmarkStart w:id="39" w:name="_Toc494647367"/>
      <w:bookmarkStart w:id="40" w:name="_Toc494651460"/>
      <w:bookmarkStart w:id="41" w:name="_Toc494651599"/>
      <w:bookmarkStart w:id="42" w:name="_Toc494652957"/>
      <w:bookmarkStart w:id="43" w:name="_Toc494660105"/>
      <w:bookmarkStart w:id="44" w:name="_Toc494660796"/>
      <w:bookmarkStart w:id="45" w:name="_Toc494661188"/>
      <w:bookmarkStart w:id="46" w:name="_Toc495605465"/>
      <w:bookmarkEnd w:id="0"/>
      <w:bookmarkEnd w:id="1"/>
      <w:bookmarkEnd w:id="2"/>
      <w:bookmarkEnd w:id="3"/>
      <w:bookmarkEnd w:id="4"/>
      <w:bookmarkEnd w:id="5"/>
      <w:bookmarkEnd w:id="6"/>
      <w:bookmarkEnd w:id="7"/>
      <w:r>
        <w:br w:type="page"/>
      </w:r>
    </w:p>
    <w:p w14:paraId="36FCA126" w14:textId="4ACA8A0C" w:rsidR="0088512A" w:rsidRDefault="00996331" w:rsidP="00AC745D">
      <w:pPr>
        <w:pStyle w:val="Heading1"/>
      </w:pPr>
      <w:r w:rsidRPr="00AC745D">
        <w:lastRenderedPageBreak/>
        <w:t xml:space="preserve">Chương </w:t>
      </w:r>
      <w:r w:rsidR="0025779A">
        <w:rPr>
          <w:lang w:val="en-US"/>
        </w:rPr>
        <w:t>1</w:t>
      </w:r>
      <w:r w:rsidR="00AC745D">
        <w:t xml:space="preserve">: </w:t>
      </w:r>
      <w:r w:rsidR="0088512A">
        <w:t>CƠ SỞ LÝ THUYẾT</w:t>
      </w:r>
    </w:p>
    <w:p w14:paraId="14BF0BF2" w14:textId="77777777" w:rsidR="00905545" w:rsidRPr="0025779A" w:rsidRDefault="00570CAF" w:rsidP="0025779A">
      <w:pPr>
        <w:pStyle w:val="Heading2"/>
      </w:pPr>
      <w:r w:rsidRPr="0025779A">
        <w:t>GIỚI THIỆU FRAMEWORK LARAVEL</w:t>
      </w:r>
    </w:p>
    <w:p w14:paraId="0039EDED" w14:textId="77777777" w:rsidR="00570CAF" w:rsidRPr="00570CAF" w:rsidRDefault="00570CAF" w:rsidP="00DB6B8E">
      <w:pPr>
        <w:pStyle w:val="ListParagraph"/>
        <w:numPr>
          <w:ilvl w:val="2"/>
          <w:numId w:val="4"/>
        </w:numPr>
        <w:spacing w:after="120" w:line="360" w:lineRule="auto"/>
        <w:rPr>
          <w:rFonts w:ascii="Times New Roman" w:hAnsi="Times New Roman"/>
          <w:b/>
          <w:sz w:val="28"/>
          <w:szCs w:val="28"/>
        </w:rPr>
      </w:pPr>
      <w:r w:rsidRPr="00570CAF">
        <w:rPr>
          <w:rFonts w:ascii="Times New Roman" w:hAnsi="Times New Roman"/>
          <w:b/>
          <w:sz w:val="28"/>
          <w:szCs w:val="28"/>
        </w:rPr>
        <w:t>Khái niệm</w:t>
      </w:r>
    </w:p>
    <w:p w14:paraId="49695A9D" w14:textId="458E4A53" w:rsidR="0088512A" w:rsidRDefault="00733B25" w:rsidP="00DB6B8E">
      <w:pPr>
        <w:spacing w:after="120" w:line="360" w:lineRule="auto"/>
        <w:ind w:firstLine="567"/>
        <w:rPr>
          <w:szCs w:val="28"/>
        </w:rPr>
      </w:pPr>
      <w:r>
        <w:rPr>
          <w:szCs w:val="28"/>
          <w:lang w:val="en-US"/>
        </w:rPr>
        <w:t xml:space="preserve">Đưa ra một số khái niệm về </w:t>
      </w:r>
      <w:r w:rsidRPr="00733B25">
        <w:rPr>
          <w:szCs w:val="28"/>
          <w:lang w:val="en-US"/>
        </w:rPr>
        <w:t xml:space="preserve">Framework Laravel </w:t>
      </w:r>
      <w:r>
        <w:rPr>
          <w:szCs w:val="28"/>
          <w:lang w:val="en-US"/>
        </w:rPr>
        <w:t>trong đó l</w:t>
      </w:r>
      <w:r w:rsidR="0088512A">
        <w:rPr>
          <w:szCs w:val="28"/>
        </w:rPr>
        <w:t>aravel là một nền tảng ứng dụng web mã nguồn mở được viết bằng ngôn ngữ PHP dựa theo mô hình MVC. Nó là framework khá mới mẻ, ra đời vào tháng 4-2011 và cha đẻ của nó Taylor Otwell. Việc tiếp cận và sử dụng Laravel cũng giống như các framework khác không phải là các vấn đề q</w:t>
      </w:r>
      <w:r w:rsidR="00000BC2">
        <w:rPr>
          <w:szCs w:val="28"/>
          <w:lang w:val="en-US"/>
        </w:rPr>
        <w:t>u</w:t>
      </w:r>
      <w:r w:rsidR="0088512A">
        <w:rPr>
          <w:szCs w:val="28"/>
        </w:rPr>
        <w:t>á khó khăn. Các nhà phát triển framework Laravel đã xây dựng hệ thống hướng dẫn sử dụng khá hoàn chỉnh và đầy đủ. Nó giúp cho các lập trình viên tiết kiệm thời gian, công sức và chi phí để xây dựng một website.</w:t>
      </w:r>
    </w:p>
    <w:p w14:paraId="6C233B2A" w14:textId="575D7C28" w:rsidR="00F32415" w:rsidRDefault="0088512A" w:rsidP="00F32415">
      <w:pPr>
        <w:pStyle w:val="ListParagraph"/>
        <w:numPr>
          <w:ilvl w:val="2"/>
          <w:numId w:val="4"/>
        </w:numPr>
        <w:spacing w:after="120" w:line="360" w:lineRule="auto"/>
        <w:rPr>
          <w:rFonts w:ascii="Times New Roman" w:hAnsi="Times New Roman"/>
          <w:b/>
          <w:sz w:val="28"/>
          <w:szCs w:val="28"/>
        </w:rPr>
      </w:pPr>
      <w:r w:rsidRPr="00570CAF">
        <w:rPr>
          <w:rFonts w:ascii="Times New Roman" w:hAnsi="Times New Roman"/>
          <w:b/>
          <w:sz w:val="28"/>
          <w:szCs w:val="28"/>
        </w:rPr>
        <w:t>Lịch sử phát triển của Framework Laravel</w:t>
      </w:r>
    </w:p>
    <w:p w14:paraId="3870EE69" w14:textId="546B91C0" w:rsidR="00F32415" w:rsidRPr="00F32415" w:rsidRDefault="00F32415" w:rsidP="00F32415">
      <w:pPr>
        <w:spacing w:after="120" w:line="360" w:lineRule="auto"/>
        <w:ind w:firstLine="720"/>
        <w:rPr>
          <w:rFonts w:ascii="Calibri" w:hAnsi="Calibri"/>
          <w:color w:val="000000" w:themeColor="text1"/>
          <w:sz w:val="22"/>
          <w:szCs w:val="28"/>
          <w:shd w:val="clear" w:color="auto" w:fill="FAFAFA"/>
        </w:rPr>
      </w:pPr>
      <w:r w:rsidRPr="00F32415">
        <w:rPr>
          <w:color w:val="000000" w:themeColor="text1"/>
          <w:szCs w:val="28"/>
          <w:shd w:val="clear" w:color="auto" w:fill="FFFFFF"/>
        </w:rPr>
        <w:t xml:space="preserve">Framework Laravel </w:t>
      </w:r>
      <w:r w:rsidRPr="00F32415">
        <w:rPr>
          <w:color w:val="000000" w:themeColor="text1"/>
          <w:szCs w:val="28"/>
          <w:shd w:val="clear" w:color="auto" w:fill="FFFFFF"/>
          <w:lang w:val="en-US"/>
        </w:rPr>
        <w:t>có nhiều p</w:t>
      </w:r>
      <w:r w:rsidRPr="00F32415">
        <w:rPr>
          <w:color w:val="000000" w:themeColor="text1"/>
          <w:szCs w:val="28"/>
          <w:shd w:val="clear" w:color="auto" w:fill="FFFFFF"/>
        </w:rPr>
        <w:t>hiên bản</w:t>
      </w:r>
      <w:r w:rsidRPr="00F32415">
        <w:rPr>
          <w:color w:val="000000" w:themeColor="text1"/>
          <w:szCs w:val="28"/>
          <w:shd w:val="clear" w:color="auto" w:fill="FFFFFF"/>
          <w:lang w:val="en-US"/>
        </w:rPr>
        <w:t xml:space="preserve"> và phiên bản</w:t>
      </w:r>
      <w:r w:rsidRPr="00F32415">
        <w:rPr>
          <w:color w:val="000000" w:themeColor="text1"/>
          <w:szCs w:val="28"/>
          <w:shd w:val="clear" w:color="auto" w:fill="FFFFFF"/>
        </w:rPr>
        <w:t xml:space="preserve"> đ</w:t>
      </w:r>
      <w:r w:rsidRPr="00F32415">
        <w:rPr>
          <w:color w:val="000000" w:themeColor="text1"/>
          <w:szCs w:val="28"/>
          <w:shd w:val="clear" w:color="auto" w:fill="FFFFFF"/>
          <w:lang w:val="en-US"/>
        </w:rPr>
        <w:t>ầu</w:t>
      </w:r>
      <w:r w:rsidRPr="00F32415">
        <w:rPr>
          <w:color w:val="000000" w:themeColor="text1"/>
          <w:szCs w:val="28"/>
          <w:shd w:val="clear" w:color="auto" w:fill="FFFFFF"/>
        </w:rPr>
        <w:t xml:space="preserve"> tiên Laravel 1 được phát hình vào 6/2011 dưới bàn tay của </w:t>
      </w:r>
      <w:r w:rsidRPr="00F32415">
        <w:rPr>
          <w:bCs/>
          <w:color w:val="000000" w:themeColor="text1"/>
          <w:szCs w:val="28"/>
          <w:shd w:val="clear" w:color="auto" w:fill="FAFAFA"/>
        </w:rPr>
        <w:t>Taylor Otwell</w:t>
      </w:r>
      <w:r w:rsidRPr="00F32415">
        <w:rPr>
          <w:b/>
          <w:bCs/>
          <w:color w:val="000000" w:themeColor="text1"/>
          <w:szCs w:val="28"/>
          <w:shd w:val="clear" w:color="auto" w:fill="FAFAFA"/>
        </w:rPr>
        <w:t>. </w:t>
      </w:r>
      <w:r w:rsidRPr="00F32415">
        <w:rPr>
          <w:color w:val="000000" w:themeColor="text1"/>
          <w:szCs w:val="28"/>
          <w:shd w:val="clear" w:color="auto" w:fill="FAFAFA"/>
        </w:rPr>
        <w:t>Tuy là một PHP Framework sinh sau đ</w:t>
      </w:r>
      <w:r w:rsidRPr="00F32415">
        <w:rPr>
          <w:color w:val="000000" w:themeColor="text1"/>
          <w:szCs w:val="28"/>
          <w:shd w:val="clear" w:color="auto" w:fill="FAFAFA"/>
          <w:lang w:val="en-US"/>
        </w:rPr>
        <w:t>ẻ</w:t>
      </w:r>
      <w:r w:rsidRPr="00F32415">
        <w:rPr>
          <w:color w:val="000000" w:themeColor="text1"/>
          <w:szCs w:val="28"/>
          <w:shd w:val="clear" w:color="auto" w:fill="FAFAFA"/>
        </w:rPr>
        <w:t xml:space="preserve"> muộn nhưng Laravel đã đem đến cộng đồng lập trình PHP một cách toàn diện từ Document</w:t>
      </w:r>
      <w:hyperlink r:id="rId9" w:tgtFrame="_blank" w:history="1"/>
      <w:r w:rsidRPr="00F32415">
        <w:rPr>
          <w:color w:val="000000" w:themeColor="text1"/>
          <w:szCs w:val="28"/>
          <w:shd w:val="clear" w:color="auto" w:fill="FAFAFA"/>
        </w:rPr>
        <w:t> và các phiên bản sau này được cập nhật thường xuyên. Nói một cách khác, chính Larvel đã kéo lại một lượng đông đảo các Dev chuyển sang Ruby on Rails ( một Ruby Framework nổi tiếng ). Đây  là  một Framework khá mới mẻ và dễ tiếp cận, được rất nhiều lập trình viên ưa thích và sử dụng.</w:t>
      </w:r>
    </w:p>
    <w:p w14:paraId="582518E4" w14:textId="4F3EF449" w:rsidR="00F32415" w:rsidRPr="00F32415" w:rsidRDefault="00F32415" w:rsidP="00F32415">
      <w:pPr>
        <w:pStyle w:val="ListParagraph"/>
        <w:numPr>
          <w:ilvl w:val="2"/>
          <w:numId w:val="4"/>
        </w:numPr>
        <w:spacing w:after="120" w:line="360" w:lineRule="auto"/>
        <w:rPr>
          <w:rFonts w:ascii="Times New Roman" w:hAnsi="Times New Roman"/>
          <w:b/>
          <w:sz w:val="28"/>
          <w:szCs w:val="28"/>
        </w:rPr>
      </w:pPr>
      <w:r>
        <w:rPr>
          <w:rFonts w:ascii="Times New Roman" w:hAnsi="Times New Roman"/>
          <w:b/>
          <w:sz w:val="28"/>
          <w:szCs w:val="28"/>
          <w:lang w:val="en-US"/>
        </w:rPr>
        <w:t>Tổng quan cấu trúc ứng dụng</w:t>
      </w:r>
    </w:p>
    <w:p w14:paraId="1A140A4C" w14:textId="75CD7A5C" w:rsidR="00F6791A" w:rsidRPr="00D83FAB" w:rsidRDefault="00806564" w:rsidP="00D83FAB">
      <w:pPr>
        <w:spacing w:after="120" w:line="360" w:lineRule="auto"/>
        <w:rPr>
          <w:color w:val="000000" w:themeColor="text1"/>
          <w:szCs w:val="28"/>
          <w:lang w:val="en-US"/>
        </w:rPr>
      </w:pPr>
      <w:r w:rsidRPr="00D83FAB">
        <w:rPr>
          <w:color w:val="000000" w:themeColor="text1"/>
          <w:szCs w:val="28"/>
        </w:rPr>
        <w:t>Nội dung thư mục gốc</w:t>
      </w:r>
      <w:r w:rsidR="00D83FAB">
        <w:rPr>
          <w:color w:val="000000" w:themeColor="text1"/>
          <w:szCs w:val="28"/>
          <w:lang w:val="en-US"/>
        </w:rPr>
        <w:t>:</w:t>
      </w:r>
    </w:p>
    <w:p w14:paraId="3323271D" w14:textId="020E8C85" w:rsidR="00806564" w:rsidRDefault="00806564" w:rsidP="00F6791A">
      <w:pPr>
        <w:spacing w:after="120" w:line="360" w:lineRule="auto"/>
        <w:ind w:firstLine="720"/>
        <w:rPr>
          <w:color w:val="000000" w:themeColor="text1"/>
          <w:szCs w:val="28"/>
          <w:lang w:val="en-US"/>
        </w:rPr>
      </w:pPr>
      <w:r w:rsidRPr="00806564">
        <w:rPr>
          <w:color w:val="000000" w:themeColor="text1"/>
          <w:szCs w:val="28"/>
        </w:rPr>
        <w:t>Tại thư mục gốc của Laravel chứa tệp cấu hình của Composer, các thông tin về Framework, thư mục chứa cấu hình môi trường, các tập tin công khai, mã ứng</w:t>
      </w:r>
      <w:r>
        <w:rPr>
          <w:color w:val="000000" w:themeColor="text1"/>
          <w:szCs w:val="28"/>
          <w:lang w:val="en-US"/>
        </w:rPr>
        <w:t xml:space="preserve"> dụng </w:t>
      </w:r>
      <w:r w:rsidRPr="00806564">
        <w:rPr>
          <w:color w:val="000000" w:themeColor="text1"/>
          <w:szCs w:val="28"/>
          <w:lang w:val="en-US"/>
        </w:rPr>
        <w:t>và thư mục với tất cả các gói được cài đặt bao gồm cả gói làm nên Laravel Framework</w:t>
      </w:r>
    </w:p>
    <w:p w14:paraId="3B4FC474" w14:textId="77777777" w:rsidR="00D83FAB" w:rsidRDefault="00D83FAB" w:rsidP="00F32415">
      <w:pPr>
        <w:spacing w:after="120" w:line="360" w:lineRule="auto"/>
        <w:ind w:firstLine="720"/>
        <w:rPr>
          <w:color w:val="000000" w:themeColor="text1"/>
          <w:szCs w:val="28"/>
          <w:lang w:val="en-US"/>
        </w:rPr>
      </w:pPr>
      <w:bookmarkStart w:id="47" w:name="_GoBack"/>
      <w:bookmarkEnd w:id="47"/>
    </w:p>
    <w:p w14:paraId="1A5E8172" w14:textId="507889EA" w:rsidR="00F6791A" w:rsidRPr="00F6791A" w:rsidRDefault="00F6791A" w:rsidP="00D83FAB">
      <w:pPr>
        <w:spacing w:after="120" w:line="360" w:lineRule="auto"/>
        <w:jc w:val="center"/>
        <w:rPr>
          <w:color w:val="000000" w:themeColor="text1"/>
          <w:szCs w:val="28"/>
          <w:lang w:val="en-US"/>
        </w:rPr>
      </w:pPr>
      <w:r w:rsidRPr="00F6791A">
        <w:rPr>
          <w:color w:val="000000" w:themeColor="text1"/>
          <w:szCs w:val="28"/>
          <w:lang w:val="en-US"/>
        </w:rPr>
        <w:lastRenderedPageBreak/>
        <w:t>Bảng 1.1: Mô tả các tệp và thư mục trong thư mục gốc của laravel</w:t>
      </w:r>
    </w:p>
    <w:tbl>
      <w:tblPr>
        <w:tblStyle w:val="TableGrid"/>
        <w:tblW w:w="9301" w:type="dxa"/>
        <w:tblLook w:val="04A0" w:firstRow="1" w:lastRow="0" w:firstColumn="1" w:lastColumn="0" w:noHBand="0" w:noVBand="1"/>
      </w:tblPr>
      <w:tblGrid>
        <w:gridCol w:w="2744"/>
        <w:gridCol w:w="6557"/>
      </w:tblGrid>
      <w:tr w:rsidR="00F6791A" w14:paraId="73ED4DB5" w14:textId="77777777" w:rsidTr="00A62C46">
        <w:trPr>
          <w:trHeight w:val="621"/>
        </w:trPr>
        <w:tc>
          <w:tcPr>
            <w:tcW w:w="2235" w:type="dxa"/>
            <w:shd w:val="clear" w:color="auto" w:fill="C9C9C9" w:themeFill="accent3" w:themeFillTint="99"/>
          </w:tcPr>
          <w:p w14:paraId="036C84EE" w14:textId="10A162A3" w:rsidR="00F6791A" w:rsidRDefault="00F6791A" w:rsidP="00F32415">
            <w:pPr>
              <w:spacing w:after="120" w:line="360" w:lineRule="auto"/>
              <w:jc w:val="center"/>
              <w:rPr>
                <w:color w:val="000000" w:themeColor="text1"/>
                <w:szCs w:val="28"/>
                <w:lang w:val="en-US"/>
              </w:rPr>
            </w:pPr>
            <w:r w:rsidRPr="00F6791A">
              <w:rPr>
                <w:color w:val="000000" w:themeColor="text1"/>
                <w:szCs w:val="28"/>
                <w:lang w:val="en-US"/>
              </w:rPr>
              <w:t>Tệp/Thư mục</w:t>
            </w:r>
          </w:p>
        </w:tc>
        <w:tc>
          <w:tcPr>
            <w:tcW w:w="7066" w:type="dxa"/>
            <w:shd w:val="clear" w:color="auto" w:fill="C9C9C9" w:themeFill="accent3" w:themeFillTint="99"/>
          </w:tcPr>
          <w:p w14:paraId="753456A7" w14:textId="7EEA212B" w:rsidR="00F6791A" w:rsidRDefault="00F6791A" w:rsidP="00F32415">
            <w:pPr>
              <w:spacing w:after="120" w:line="360" w:lineRule="auto"/>
              <w:jc w:val="center"/>
              <w:rPr>
                <w:color w:val="000000" w:themeColor="text1"/>
                <w:szCs w:val="28"/>
                <w:lang w:val="en-US"/>
              </w:rPr>
            </w:pPr>
            <w:r w:rsidRPr="00F6791A">
              <w:rPr>
                <w:color w:val="000000" w:themeColor="text1"/>
                <w:szCs w:val="28"/>
                <w:lang w:val="en-US"/>
              </w:rPr>
              <w:t>Mục đích</w:t>
            </w:r>
          </w:p>
        </w:tc>
      </w:tr>
      <w:tr w:rsidR="00F6791A" w14:paraId="22E10DB8" w14:textId="77777777" w:rsidTr="00A62C46">
        <w:trPr>
          <w:trHeight w:val="621"/>
        </w:trPr>
        <w:tc>
          <w:tcPr>
            <w:tcW w:w="2235" w:type="dxa"/>
          </w:tcPr>
          <w:p w14:paraId="71CB217F" w14:textId="77D1BE83" w:rsidR="00F6791A" w:rsidRDefault="00F6791A" w:rsidP="00F32415">
            <w:pPr>
              <w:spacing w:after="120" w:line="360" w:lineRule="auto"/>
              <w:jc w:val="center"/>
              <w:rPr>
                <w:color w:val="000000" w:themeColor="text1"/>
                <w:szCs w:val="28"/>
                <w:lang w:val="en-US"/>
              </w:rPr>
            </w:pPr>
            <w:r w:rsidRPr="00F6791A">
              <w:rPr>
                <w:color w:val="000000" w:themeColor="text1"/>
                <w:szCs w:val="28"/>
                <w:lang w:val="en-US"/>
              </w:rPr>
              <w:t>/app</w:t>
            </w:r>
          </w:p>
        </w:tc>
        <w:tc>
          <w:tcPr>
            <w:tcW w:w="7066" w:type="dxa"/>
          </w:tcPr>
          <w:p w14:paraId="18D0F203" w14:textId="73D0D7B6" w:rsidR="00F6791A" w:rsidRDefault="00F6791A" w:rsidP="00F32415">
            <w:pPr>
              <w:spacing w:after="120" w:line="360" w:lineRule="auto"/>
              <w:rPr>
                <w:color w:val="000000" w:themeColor="text1"/>
                <w:szCs w:val="28"/>
                <w:lang w:val="en-US"/>
              </w:rPr>
            </w:pPr>
            <w:r w:rsidRPr="00F6791A">
              <w:rPr>
                <w:color w:val="000000" w:themeColor="text1"/>
                <w:szCs w:val="28"/>
                <w:lang w:val="en-US"/>
              </w:rPr>
              <w:t>Chứa mã ứng dụng</w:t>
            </w:r>
          </w:p>
        </w:tc>
      </w:tr>
      <w:tr w:rsidR="00F6791A" w14:paraId="4FB2EEBA" w14:textId="77777777" w:rsidTr="00A62C46">
        <w:trPr>
          <w:trHeight w:val="1615"/>
        </w:trPr>
        <w:tc>
          <w:tcPr>
            <w:tcW w:w="2235" w:type="dxa"/>
          </w:tcPr>
          <w:p w14:paraId="2ED82143" w14:textId="2536B946" w:rsidR="00F6791A" w:rsidRDefault="00F6791A" w:rsidP="00F32415">
            <w:pPr>
              <w:spacing w:after="120" w:line="360" w:lineRule="auto"/>
              <w:jc w:val="center"/>
              <w:rPr>
                <w:color w:val="000000" w:themeColor="text1"/>
                <w:szCs w:val="28"/>
                <w:lang w:val="en-US"/>
              </w:rPr>
            </w:pPr>
            <w:r w:rsidRPr="00F6791A">
              <w:rPr>
                <w:color w:val="000000" w:themeColor="text1"/>
                <w:szCs w:val="28"/>
                <w:lang w:val="en-US"/>
              </w:rPr>
              <w:t>/bootstrap</w:t>
            </w:r>
          </w:p>
        </w:tc>
        <w:tc>
          <w:tcPr>
            <w:tcW w:w="7066" w:type="dxa"/>
          </w:tcPr>
          <w:p w14:paraId="3480E3E1" w14:textId="27D21AEA" w:rsidR="00F6791A" w:rsidRDefault="00F6791A" w:rsidP="00F32415">
            <w:pPr>
              <w:spacing w:after="120" w:line="360" w:lineRule="auto"/>
              <w:rPr>
                <w:color w:val="000000" w:themeColor="text1"/>
                <w:szCs w:val="28"/>
                <w:lang w:val="en-US"/>
              </w:rPr>
            </w:pPr>
            <w:r w:rsidRPr="00F6791A">
              <w:rPr>
                <w:color w:val="000000" w:themeColor="text1"/>
                <w:szCs w:val="28"/>
                <w:lang w:val="en-US"/>
              </w:rPr>
              <w:t>Chứa  đường  dẫn  thư  mục  Laravel  Framework,  các  tập  tin được biên dịch và cấu hình môi trường ứng dụng.</w:t>
            </w:r>
          </w:p>
        </w:tc>
      </w:tr>
      <w:tr w:rsidR="00F6791A" w14:paraId="5383F089" w14:textId="77777777" w:rsidTr="00A62C46">
        <w:trPr>
          <w:trHeight w:val="1615"/>
        </w:trPr>
        <w:tc>
          <w:tcPr>
            <w:tcW w:w="2235" w:type="dxa"/>
          </w:tcPr>
          <w:p w14:paraId="1E7D340F" w14:textId="6D713F6E" w:rsidR="00F6791A" w:rsidRDefault="00F6791A" w:rsidP="00F32415">
            <w:pPr>
              <w:spacing w:after="120" w:line="360" w:lineRule="auto"/>
              <w:jc w:val="center"/>
              <w:rPr>
                <w:color w:val="000000" w:themeColor="text1"/>
                <w:szCs w:val="28"/>
                <w:lang w:val="en-US"/>
              </w:rPr>
            </w:pPr>
            <w:r w:rsidRPr="00F6791A">
              <w:rPr>
                <w:color w:val="000000" w:themeColor="text1"/>
                <w:szCs w:val="28"/>
                <w:lang w:val="en-US"/>
              </w:rPr>
              <w:t>/public</w:t>
            </w:r>
          </w:p>
        </w:tc>
        <w:tc>
          <w:tcPr>
            <w:tcW w:w="7066" w:type="dxa"/>
          </w:tcPr>
          <w:p w14:paraId="4442D8CC" w14:textId="7E690DDD" w:rsidR="00F6791A" w:rsidRDefault="00F6791A" w:rsidP="00F6791A">
            <w:pPr>
              <w:spacing w:after="120" w:line="360" w:lineRule="auto"/>
              <w:rPr>
                <w:color w:val="000000" w:themeColor="text1"/>
                <w:szCs w:val="28"/>
                <w:lang w:val="en-US"/>
              </w:rPr>
            </w:pPr>
            <w:r w:rsidRPr="00F6791A">
              <w:rPr>
                <w:color w:val="000000" w:themeColor="text1"/>
                <w:szCs w:val="28"/>
                <w:lang w:val="en-US"/>
              </w:rPr>
              <w:t>Đây là thư mục công khai. nó sẽ chứa CSS, Javascript và các file và thư mục khác sẽ cho phép truy cập bởi người sử dụng ứng dụng.</w:t>
            </w:r>
          </w:p>
        </w:tc>
      </w:tr>
      <w:tr w:rsidR="00F6791A" w14:paraId="71342969" w14:textId="77777777" w:rsidTr="00A62C46">
        <w:trPr>
          <w:trHeight w:val="1118"/>
        </w:trPr>
        <w:tc>
          <w:tcPr>
            <w:tcW w:w="2235" w:type="dxa"/>
          </w:tcPr>
          <w:p w14:paraId="07AF9D3A" w14:textId="38F0AA22" w:rsidR="00F6791A" w:rsidRDefault="00F6791A" w:rsidP="00F32415">
            <w:pPr>
              <w:spacing w:after="120" w:line="360" w:lineRule="auto"/>
              <w:jc w:val="center"/>
              <w:rPr>
                <w:color w:val="000000" w:themeColor="text1"/>
                <w:szCs w:val="28"/>
                <w:lang w:val="en-US"/>
              </w:rPr>
            </w:pPr>
            <w:r w:rsidRPr="00F6791A">
              <w:rPr>
                <w:color w:val="000000" w:themeColor="text1"/>
                <w:szCs w:val="28"/>
                <w:lang w:val="en-US"/>
              </w:rPr>
              <w:t>/vendor</w:t>
            </w:r>
          </w:p>
        </w:tc>
        <w:tc>
          <w:tcPr>
            <w:tcW w:w="7066" w:type="dxa"/>
          </w:tcPr>
          <w:p w14:paraId="772F6B4C" w14:textId="4EDDEF46" w:rsidR="00F6791A" w:rsidRDefault="00F6791A" w:rsidP="00F32415">
            <w:pPr>
              <w:spacing w:after="120" w:line="360" w:lineRule="auto"/>
              <w:rPr>
                <w:color w:val="000000" w:themeColor="text1"/>
                <w:szCs w:val="28"/>
                <w:lang w:val="en-US"/>
              </w:rPr>
            </w:pPr>
            <w:r w:rsidRPr="00F6791A">
              <w:rPr>
                <w:color w:val="000000" w:themeColor="text1"/>
                <w:szCs w:val="28"/>
                <w:lang w:val="en-US"/>
              </w:rPr>
              <w:t>Chứa  các  gói  của  bên  thứ  3  và  các  gói  làm  nên  Laravel Framework được cài đặt trong thư mục này.</w:t>
            </w:r>
          </w:p>
        </w:tc>
      </w:tr>
      <w:tr w:rsidR="00F6791A" w14:paraId="53C9B4DF" w14:textId="77777777" w:rsidTr="00A62C46">
        <w:trPr>
          <w:trHeight w:val="1631"/>
        </w:trPr>
        <w:tc>
          <w:tcPr>
            <w:tcW w:w="2235" w:type="dxa"/>
          </w:tcPr>
          <w:p w14:paraId="79258313" w14:textId="250E5A9F" w:rsidR="00F6791A" w:rsidRDefault="00F32415" w:rsidP="00F32415">
            <w:pPr>
              <w:spacing w:after="120" w:line="360" w:lineRule="auto"/>
              <w:jc w:val="center"/>
              <w:rPr>
                <w:color w:val="000000" w:themeColor="text1"/>
                <w:szCs w:val="28"/>
                <w:lang w:val="en-US"/>
              </w:rPr>
            </w:pPr>
            <w:r w:rsidRPr="00F6791A">
              <w:rPr>
                <w:color w:val="000000" w:themeColor="text1"/>
                <w:szCs w:val="28"/>
                <w:lang w:val="en-US"/>
              </w:rPr>
              <w:t>composer.json</w:t>
            </w:r>
          </w:p>
        </w:tc>
        <w:tc>
          <w:tcPr>
            <w:tcW w:w="7066" w:type="dxa"/>
          </w:tcPr>
          <w:p w14:paraId="2F225954" w14:textId="4E4F60D0" w:rsidR="00F6791A" w:rsidRDefault="00F32415" w:rsidP="00F32415">
            <w:pPr>
              <w:spacing w:after="120" w:line="360" w:lineRule="auto"/>
              <w:rPr>
                <w:color w:val="000000" w:themeColor="text1"/>
                <w:szCs w:val="28"/>
                <w:lang w:val="en-US"/>
              </w:rPr>
            </w:pPr>
            <w:r w:rsidRPr="00F6791A">
              <w:rPr>
                <w:color w:val="000000" w:themeColor="text1"/>
                <w:szCs w:val="28"/>
                <w:lang w:val="en-US"/>
              </w:rPr>
              <w:t>Đây là tập tin cấu hình Composer chứa danh sách các gói mà ứng dụng sử dụng, phiên bản cài đặt cho mỗi gói và thiết lập tính ổn định</w:t>
            </w:r>
          </w:p>
        </w:tc>
      </w:tr>
      <w:tr w:rsidR="00F6791A" w14:paraId="33B941D8" w14:textId="77777777" w:rsidTr="00A62C46">
        <w:trPr>
          <w:trHeight w:val="605"/>
        </w:trPr>
        <w:tc>
          <w:tcPr>
            <w:tcW w:w="2235" w:type="dxa"/>
          </w:tcPr>
          <w:p w14:paraId="7C2CA22E" w14:textId="3E31635B" w:rsidR="00F6791A" w:rsidRDefault="00F32415" w:rsidP="00F32415">
            <w:pPr>
              <w:spacing w:after="120" w:line="360" w:lineRule="auto"/>
              <w:jc w:val="center"/>
              <w:rPr>
                <w:color w:val="000000" w:themeColor="text1"/>
                <w:szCs w:val="28"/>
                <w:lang w:val="en-US"/>
              </w:rPr>
            </w:pPr>
            <w:r w:rsidRPr="00F6791A">
              <w:rPr>
                <w:color w:val="000000" w:themeColor="text1"/>
                <w:szCs w:val="28"/>
                <w:lang w:val="en-US"/>
              </w:rPr>
              <w:t>CONTRIBUTING.md</w:t>
            </w:r>
          </w:p>
        </w:tc>
        <w:tc>
          <w:tcPr>
            <w:tcW w:w="7066" w:type="dxa"/>
          </w:tcPr>
          <w:p w14:paraId="5756B060" w14:textId="7163EBBF" w:rsidR="00F6791A" w:rsidRDefault="00F32415" w:rsidP="00F32415">
            <w:pPr>
              <w:spacing w:after="120" w:line="360" w:lineRule="auto"/>
              <w:rPr>
                <w:color w:val="000000" w:themeColor="text1"/>
                <w:szCs w:val="28"/>
                <w:lang w:val="en-US"/>
              </w:rPr>
            </w:pPr>
            <w:r w:rsidRPr="00F6791A">
              <w:rPr>
                <w:color w:val="000000" w:themeColor="text1"/>
                <w:szCs w:val="28"/>
                <w:lang w:val="en-US"/>
              </w:rPr>
              <w:t>Chứa hướng dẫn đóng góp vào Laravel Framework</w:t>
            </w:r>
          </w:p>
        </w:tc>
      </w:tr>
      <w:tr w:rsidR="00F6791A" w14:paraId="149F6C5C" w14:textId="77777777" w:rsidTr="00A62C46">
        <w:trPr>
          <w:trHeight w:val="1118"/>
        </w:trPr>
        <w:tc>
          <w:tcPr>
            <w:tcW w:w="2235" w:type="dxa"/>
          </w:tcPr>
          <w:p w14:paraId="651FD5AE" w14:textId="45E48685" w:rsidR="00F6791A" w:rsidRDefault="00F32415" w:rsidP="00F32415">
            <w:pPr>
              <w:spacing w:after="120" w:line="360" w:lineRule="auto"/>
              <w:jc w:val="center"/>
              <w:rPr>
                <w:color w:val="000000" w:themeColor="text1"/>
                <w:szCs w:val="28"/>
                <w:lang w:val="en-US"/>
              </w:rPr>
            </w:pPr>
            <w:r w:rsidRPr="00F6791A">
              <w:rPr>
                <w:color w:val="000000" w:themeColor="text1"/>
                <w:szCs w:val="28"/>
                <w:lang w:val="en-US"/>
              </w:rPr>
              <w:t>readme.md</w:t>
            </w:r>
          </w:p>
        </w:tc>
        <w:tc>
          <w:tcPr>
            <w:tcW w:w="7066" w:type="dxa"/>
          </w:tcPr>
          <w:p w14:paraId="115568BA" w14:textId="4F4E8240" w:rsidR="00F6791A" w:rsidRDefault="00F32415" w:rsidP="00F6791A">
            <w:pPr>
              <w:spacing w:after="120" w:line="360" w:lineRule="auto"/>
              <w:rPr>
                <w:color w:val="000000" w:themeColor="text1"/>
                <w:szCs w:val="28"/>
                <w:lang w:val="en-US"/>
              </w:rPr>
            </w:pPr>
            <w:r w:rsidRPr="00F6791A">
              <w:rPr>
                <w:color w:val="000000" w:themeColor="text1"/>
                <w:szCs w:val="28"/>
                <w:lang w:val="en-US"/>
              </w:rPr>
              <w:t>Cung cấp thông tin chung về Laravel và các liên kết tới tài liệu, các yêu cầu và giấy phép của ứng dụng.</w:t>
            </w:r>
          </w:p>
        </w:tc>
      </w:tr>
      <w:tr w:rsidR="00F6791A" w14:paraId="512BC1AC" w14:textId="77777777" w:rsidTr="00A62C46">
        <w:trPr>
          <w:trHeight w:val="1631"/>
        </w:trPr>
        <w:tc>
          <w:tcPr>
            <w:tcW w:w="2235" w:type="dxa"/>
          </w:tcPr>
          <w:p w14:paraId="430CAF28" w14:textId="5E045324" w:rsidR="00F6791A" w:rsidRDefault="00F32415" w:rsidP="00F32415">
            <w:pPr>
              <w:spacing w:after="120" w:line="360" w:lineRule="auto"/>
              <w:jc w:val="center"/>
              <w:rPr>
                <w:color w:val="000000" w:themeColor="text1"/>
                <w:szCs w:val="28"/>
                <w:lang w:val="en-US"/>
              </w:rPr>
            </w:pPr>
            <w:r w:rsidRPr="00F6791A">
              <w:rPr>
                <w:color w:val="000000" w:themeColor="text1"/>
                <w:szCs w:val="28"/>
                <w:lang w:val="en-US"/>
              </w:rPr>
              <w:t>server.php</w:t>
            </w:r>
          </w:p>
        </w:tc>
        <w:tc>
          <w:tcPr>
            <w:tcW w:w="7066" w:type="dxa"/>
          </w:tcPr>
          <w:p w14:paraId="58A8720A" w14:textId="02BBC8F2" w:rsidR="00F6791A" w:rsidRDefault="00F32415" w:rsidP="00F6791A">
            <w:pPr>
              <w:spacing w:after="120" w:line="360" w:lineRule="auto"/>
              <w:rPr>
                <w:color w:val="000000" w:themeColor="text1"/>
                <w:szCs w:val="28"/>
                <w:lang w:val="en-US"/>
              </w:rPr>
            </w:pPr>
            <w:r w:rsidRPr="00F6791A">
              <w:rPr>
                <w:color w:val="000000" w:themeColor="text1"/>
                <w:szCs w:val="28"/>
                <w:lang w:val="en-US"/>
              </w:rPr>
              <w:t>Laravel có một lệnh đặc biệt chạy ứng dụng hiện tại trên máy chủ PHP của hệ thống. Tệp này giúp cho chức năng đó.</w:t>
            </w:r>
          </w:p>
        </w:tc>
      </w:tr>
      <w:tr w:rsidR="00F6791A" w14:paraId="1652101A" w14:textId="77777777" w:rsidTr="00A62C46">
        <w:trPr>
          <w:trHeight w:val="1118"/>
        </w:trPr>
        <w:tc>
          <w:tcPr>
            <w:tcW w:w="2235" w:type="dxa"/>
          </w:tcPr>
          <w:p w14:paraId="16B1CDBC" w14:textId="18AA1AD4" w:rsidR="00F6791A" w:rsidRDefault="00F32415" w:rsidP="00F32415">
            <w:pPr>
              <w:spacing w:after="120" w:line="360" w:lineRule="auto"/>
              <w:jc w:val="center"/>
              <w:rPr>
                <w:color w:val="000000" w:themeColor="text1"/>
                <w:szCs w:val="28"/>
                <w:lang w:val="en-US"/>
              </w:rPr>
            </w:pPr>
            <w:r w:rsidRPr="00F6791A">
              <w:rPr>
                <w:color w:val="000000" w:themeColor="text1"/>
                <w:szCs w:val="28"/>
                <w:lang w:val="en-US"/>
              </w:rPr>
              <w:t>Artisan</w:t>
            </w:r>
          </w:p>
        </w:tc>
        <w:tc>
          <w:tcPr>
            <w:tcW w:w="7066" w:type="dxa"/>
          </w:tcPr>
          <w:p w14:paraId="3E2E6E81" w14:textId="31EC04FF" w:rsidR="00F6791A" w:rsidRDefault="00F32415" w:rsidP="00F32415">
            <w:pPr>
              <w:spacing w:after="120" w:line="360" w:lineRule="auto"/>
              <w:rPr>
                <w:color w:val="000000" w:themeColor="text1"/>
                <w:szCs w:val="28"/>
                <w:lang w:val="en-US"/>
              </w:rPr>
            </w:pPr>
            <w:r w:rsidRPr="00F6791A">
              <w:rPr>
                <w:color w:val="000000" w:themeColor="text1"/>
                <w:szCs w:val="28"/>
                <w:lang w:val="en-US"/>
              </w:rPr>
              <w:t>Cung  cấp  tích  hợp  trong  giao  diện  dòng  lệnh  của  Laravel, giúp nhà phát triển có thể tăng tốc công việc.</w:t>
            </w:r>
          </w:p>
        </w:tc>
      </w:tr>
      <w:tr w:rsidR="00F6791A" w14:paraId="17D66B5C" w14:textId="77777777" w:rsidTr="00A62C46">
        <w:trPr>
          <w:trHeight w:val="1118"/>
        </w:trPr>
        <w:tc>
          <w:tcPr>
            <w:tcW w:w="2235" w:type="dxa"/>
          </w:tcPr>
          <w:p w14:paraId="654062A0" w14:textId="6E41C76C" w:rsidR="00F6791A" w:rsidRDefault="00F32415" w:rsidP="00F32415">
            <w:pPr>
              <w:spacing w:after="120" w:line="360" w:lineRule="auto"/>
              <w:jc w:val="center"/>
              <w:rPr>
                <w:color w:val="000000" w:themeColor="text1"/>
                <w:szCs w:val="28"/>
                <w:lang w:val="en-US"/>
              </w:rPr>
            </w:pPr>
            <w:r w:rsidRPr="00F6791A">
              <w:rPr>
                <w:color w:val="000000" w:themeColor="text1"/>
                <w:szCs w:val="28"/>
                <w:lang w:val="en-US"/>
              </w:rPr>
              <w:t>phpunit.xml</w:t>
            </w:r>
          </w:p>
        </w:tc>
        <w:tc>
          <w:tcPr>
            <w:tcW w:w="7066" w:type="dxa"/>
          </w:tcPr>
          <w:p w14:paraId="72148244" w14:textId="5CE31BCA" w:rsidR="00F6791A" w:rsidRDefault="00F32415" w:rsidP="00F32415">
            <w:pPr>
              <w:spacing w:after="120" w:line="360" w:lineRule="auto"/>
              <w:rPr>
                <w:color w:val="000000" w:themeColor="text1"/>
                <w:szCs w:val="28"/>
                <w:lang w:val="en-US"/>
              </w:rPr>
            </w:pPr>
            <w:r w:rsidRPr="00F6791A">
              <w:rPr>
                <w:color w:val="000000" w:themeColor="text1"/>
                <w:szCs w:val="28"/>
                <w:lang w:val="en-US"/>
              </w:rPr>
              <w:t>Tệp cấu hình cho PHPUnit người dùng công cụng kiểm tra.</w:t>
            </w:r>
          </w:p>
        </w:tc>
      </w:tr>
    </w:tbl>
    <w:p w14:paraId="53E94CD0" w14:textId="5F528A04" w:rsidR="00F6791A" w:rsidRDefault="00F6791A" w:rsidP="00A62C46">
      <w:pPr>
        <w:spacing w:after="120" w:line="360" w:lineRule="auto"/>
        <w:ind w:firstLine="720"/>
        <w:rPr>
          <w:color w:val="000000" w:themeColor="text1"/>
          <w:szCs w:val="28"/>
          <w:lang w:val="en-US"/>
        </w:rPr>
      </w:pPr>
      <w:r>
        <w:rPr>
          <w:color w:val="000000" w:themeColor="text1"/>
          <w:szCs w:val="28"/>
          <w:lang w:val="en-US"/>
        </w:rPr>
        <w:tab/>
      </w:r>
    </w:p>
    <w:p w14:paraId="078D62D5" w14:textId="78A4A335" w:rsidR="00F6791A" w:rsidRDefault="00F6791A" w:rsidP="00D83FAB">
      <w:pPr>
        <w:spacing w:after="120" w:line="360" w:lineRule="auto"/>
        <w:rPr>
          <w:color w:val="000000" w:themeColor="text1"/>
          <w:szCs w:val="28"/>
          <w:lang w:val="en-US"/>
        </w:rPr>
      </w:pPr>
      <w:r w:rsidRPr="00F6791A">
        <w:rPr>
          <w:color w:val="000000" w:themeColor="text1"/>
          <w:szCs w:val="28"/>
          <w:lang w:val="en-US"/>
        </w:rPr>
        <w:lastRenderedPageBreak/>
        <w:t>Nội dung thư mục app</w:t>
      </w:r>
    </w:p>
    <w:p w14:paraId="03318BA8" w14:textId="50C294F0" w:rsidR="00F6791A" w:rsidRDefault="00F6791A" w:rsidP="00F6791A">
      <w:pPr>
        <w:spacing w:after="120" w:line="360" w:lineRule="auto"/>
        <w:ind w:firstLine="720"/>
        <w:rPr>
          <w:color w:val="000000" w:themeColor="text1"/>
          <w:szCs w:val="28"/>
          <w:lang w:val="en-US"/>
        </w:rPr>
      </w:pPr>
      <w:r w:rsidRPr="00F6791A">
        <w:rPr>
          <w:color w:val="000000" w:themeColor="text1"/>
          <w:szCs w:val="28"/>
          <w:lang w:val="en-US"/>
        </w:rPr>
        <w:t>Khi  xây  dựng  một  ứng  dụng  với  Laravel,  các  định  tuyến,  các  bộ  lọc định tuyến, cấu hình thiết lập khác và di trú cơ sở dữ liệu cho ứng dụng sẽ nằm trong thư mục này</w:t>
      </w:r>
    </w:p>
    <w:p w14:paraId="4B1B634E" w14:textId="47349C42" w:rsidR="00F6791A" w:rsidRDefault="00F6791A" w:rsidP="00D83FAB">
      <w:pPr>
        <w:spacing w:after="120" w:line="360" w:lineRule="auto"/>
        <w:jc w:val="center"/>
        <w:rPr>
          <w:color w:val="000000" w:themeColor="text1"/>
          <w:szCs w:val="28"/>
          <w:lang w:val="en-US"/>
        </w:rPr>
      </w:pPr>
      <w:r w:rsidRPr="00F6791A">
        <w:rPr>
          <w:color w:val="000000" w:themeColor="text1"/>
          <w:szCs w:val="28"/>
          <w:lang w:val="en-US"/>
        </w:rPr>
        <w:t>Bảng 1.2: Mô tả các tệp và thư mục trong thư mục app của laravel</w:t>
      </w:r>
    </w:p>
    <w:tbl>
      <w:tblPr>
        <w:tblStyle w:val="TableGrid"/>
        <w:tblW w:w="9300" w:type="dxa"/>
        <w:tblLook w:val="04A0" w:firstRow="1" w:lastRow="0" w:firstColumn="1" w:lastColumn="0" w:noHBand="0" w:noVBand="1"/>
      </w:tblPr>
      <w:tblGrid>
        <w:gridCol w:w="2238"/>
        <w:gridCol w:w="7062"/>
      </w:tblGrid>
      <w:tr w:rsidR="00D83FAB" w14:paraId="0DC5F93C" w14:textId="77777777" w:rsidTr="00A62C46">
        <w:trPr>
          <w:trHeight w:val="745"/>
        </w:trPr>
        <w:tc>
          <w:tcPr>
            <w:tcW w:w="2238" w:type="dxa"/>
            <w:shd w:val="clear" w:color="auto" w:fill="C9C9C9" w:themeFill="accent3" w:themeFillTint="99"/>
          </w:tcPr>
          <w:p w14:paraId="6592C78B" w14:textId="63F146CB" w:rsidR="00D83FAB" w:rsidRDefault="00D83FAB" w:rsidP="00D83FAB">
            <w:pPr>
              <w:spacing w:after="120" w:line="360" w:lineRule="auto"/>
              <w:jc w:val="center"/>
              <w:rPr>
                <w:color w:val="000000" w:themeColor="text1"/>
                <w:szCs w:val="28"/>
                <w:lang w:val="en-US"/>
              </w:rPr>
            </w:pPr>
            <w:r w:rsidRPr="00F6791A">
              <w:rPr>
                <w:color w:val="000000" w:themeColor="text1"/>
                <w:szCs w:val="28"/>
                <w:lang w:val="en-US"/>
              </w:rPr>
              <w:t>Tệp/Thư mục</w:t>
            </w:r>
          </w:p>
        </w:tc>
        <w:tc>
          <w:tcPr>
            <w:tcW w:w="7062" w:type="dxa"/>
            <w:shd w:val="clear" w:color="auto" w:fill="C9C9C9" w:themeFill="accent3" w:themeFillTint="99"/>
          </w:tcPr>
          <w:p w14:paraId="4AFE0300" w14:textId="3A35C305" w:rsidR="00D83FAB" w:rsidRDefault="00D83FAB" w:rsidP="00D83FAB">
            <w:pPr>
              <w:spacing w:after="120" w:line="360" w:lineRule="auto"/>
              <w:jc w:val="center"/>
              <w:rPr>
                <w:color w:val="000000" w:themeColor="text1"/>
                <w:szCs w:val="28"/>
                <w:lang w:val="en-US"/>
              </w:rPr>
            </w:pPr>
            <w:r w:rsidRPr="00F6791A">
              <w:rPr>
                <w:color w:val="000000" w:themeColor="text1"/>
                <w:szCs w:val="28"/>
                <w:lang w:val="en-US"/>
              </w:rPr>
              <w:t>Mục đích</w:t>
            </w:r>
          </w:p>
        </w:tc>
      </w:tr>
      <w:tr w:rsidR="00D83FAB" w14:paraId="45CAFE96" w14:textId="77777777" w:rsidTr="00A62C46">
        <w:trPr>
          <w:trHeight w:val="745"/>
        </w:trPr>
        <w:tc>
          <w:tcPr>
            <w:tcW w:w="2238" w:type="dxa"/>
          </w:tcPr>
          <w:p w14:paraId="7EF72B4A" w14:textId="34FCFEF5" w:rsidR="00D83FAB" w:rsidRDefault="00D83FAB" w:rsidP="006D449C">
            <w:pPr>
              <w:spacing w:after="120" w:line="360" w:lineRule="auto"/>
              <w:jc w:val="center"/>
              <w:rPr>
                <w:color w:val="000000" w:themeColor="text1"/>
                <w:szCs w:val="28"/>
                <w:lang w:val="en-US"/>
              </w:rPr>
            </w:pPr>
            <w:r w:rsidRPr="00F6791A">
              <w:rPr>
                <w:color w:val="000000" w:themeColor="text1"/>
                <w:szCs w:val="28"/>
                <w:lang w:val="en-US"/>
              </w:rPr>
              <w:t>/models</w:t>
            </w:r>
          </w:p>
        </w:tc>
        <w:tc>
          <w:tcPr>
            <w:tcW w:w="7062" w:type="dxa"/>
          </w:tcPr>
          <w:p w14:paraId="6B44B46F" w14:textId="1EECADF1" w:rsidR="00D83FAB" w:rsidRDefault="00D83FAB" w:rsidP="00D83FAB">
            <w:pPr>
              <w:spacing w:after="120" w:line="360" w:lineRule="auto"/>
              <w:rPr>
                <w:color w:val="000000" w:themeColor="text1"/>
                <w:szCs w:val="28"/>
                <w:lang w:val="en-US"/>
              </w:rPr>
            </w:pPr>
            <w:r w:rsidRPr="00F6791A">
              <w:rPr>
                <w:color w:val="000000" w:themeColor="text1"/>
                <w:szCs w:val="28"/>
                <w:lang w:val="en-US"/>
              </w:rPr>
              <w:t>Chứa các lớp đại diện cho các mô hình dữ liệu</w:t>
            </w:r>
          </w:p>
        </w:tc>
      </w:tr>
      <w:tr w:rsidR="00D83FAB" w14:paraId="163008A3" w14:textId="77777777" w:rsidTr="00A62C46">
        <w:trPr>
          <w:trHeight w:val="745"/>
        </w:trPr>
        <w:tc>
          <w:tcPr>
            <w:tcW w:w="2238" w:type="dxa"/>
          </w:tcPr>
          <w:p w14:paraId="17958880" w14:textId="000F0BB4" w:rsidR="00D83FAB" w:rsidRDefault="00D83FAB" w:rsidP="006D449C">
            <w:pPr>
              <w:spacing w:after="120" w:line="360" w:lineRule="auto"/>
              <w:jc w:val="center"/>
              <w:rPr>
                <w:color w:val="000000" w:themeColor="text1"/>
                <w:szCs w:val="28"/>
                <w:lang w:val="en-US"/>
              </w:rPr>
            </w:pPr>
            <w:r w:rsidRPr="00F6791A">
              <w:rPr>
                <w:color w:val="000000" w:themeColor="text1"/>
                <w:szCs w:val="28"/>
                <w:lang w:val="en-US"/>
              </w:rPr>
              <w:t>/views</w:t>
            </w:r>
          </w:p>
        </w:tc>
        <w:tc>
          <w:tcPr>
            <w:tcW w:w="7062" w:type="dxa"/>
          </w:tcPr>
          <w:p w14:paraId="5EA25F54" w14:textId="52C1E58E" w:rsidR="00D83FAB" w:rsidRDefault="00D83FAB" w:rsidP="00D83FAB">
            <w:pPr>
              <w:spacing w:after="120" w:line="360" w:lineRule="auto"/>
              <w:rPr>
                <w:color w:val="000000" w:themeColor="text1"/>
                <w:szCs w:val="28"/>
                <w:lang w:val="en-US"/>
              </w:rPr>
            </w:pPr>
            <w:r w:rsidRPr="00F6791A">
              <w:rPr>
                <w:color w:val="000000" w:themeColor="text1"/>
                <w:szCs w:val="28"/>
                <w:lang w:val="en-US"/>
              </w:rPr>
              <w:t>Chứa các bản mẫu cho views và bố cục của view</w:t>
            </w:r>
          </w:p>
        </w:tc>
      </w:tr>
      <w:tr w:rsidR="00D83FAB" w14:paraId="3BE60DF7" w14:textId="77777777" w:rsidTr="00A62C46">
        <w:trPr>
          <w:trHeight w:val="726"/>
        </w:trPr>
        <w:tc>
          <w:tcPr>
            <w:tcW w:w="2238" w:type="dxa"/>
          </w:tcPr>
          <w:p w14:paraId="4BC81700" w14:textId="431A29E4" w:rsidR="00D83FAB" w:rsidRDefault="00D83FAB" w:rsidP="006D449C">
            <w:pPr>
              <w:spacing w:after="120" w:line="360" w:lineRule="auto"/>
              <w:jc w:val="center"/>
              <w:rPr>
                <w:color w:val="000000" w:themeColor="text1"/>
                <w:szCs w:val="28"/>
                <w:lang w:val="en-US"/>
              </w:rPr>
            </w:pPr>
            <w:r w:rsidRPr="00F6791A">
              <w:rPr>
                <w:color w:val="000000" w:themeColor="text1"/>
                <w:szCs w:val="28"/>
                <w:lang w:val="en-US"/>
              </w:rPr>
              <w:t>/controller</w:t>
            </w:r>
          </w:p>
        </w:tc>
        <w:tc>
          <w:tcPr>
            <w:tcW w:w="7062" w:type="dxa"/>
          </w:tcPr>
          <w:p w14:paraId="56274745" w14:textId="115B3F2B" w:rsidR="00D83FAB" w:rsidRDefault="00D83FAB" w:rsidP="00D83FAB">
            <w:pPr>
              <w:spacing w:after="120" w:line="360" w:lineRule="auto"/>
              <w:rPr>
                <w:color w:val="000000" w:themeColor="text1"/>
                <w:szCs w:val="28"/>
                <w:lang w:val="en-US"/>
              </w:rPr>
            </w:pPr>
            <w:r w:rsidRPr="00F6791A">
              <w:rPr>
                <w:color w:val="000000" w:themeColor="text1"/>
                <w:szCs w:val="28"/>
                <w:lang w:val="en-US"/>
              </w:rPr>
              <w:t>Chứa các controllers của ứng dụng</w:t>
            </w:r>
          </w:p>
        </w:tc>
      </w:tr>
      <w:tr w:rsidR="00D83FAB" w14:paraId="4987E7FF" w14:textId="77777777" w:rsidTr="00A62C46">
        <w:trPr>
          <w:trHeight w:val="1360"/>
        </w:trPr>
        <w:tc>
          <w:tcPr>
            <w:tcW w:w="2238" w:type="dxa"/>
          </w:tcPr>
          <w:p w14:paraId="03B285CA" w14:textId="0932601A" w:rsidR="00D83FAB" w:rsidRDefault="00D83FAB" w:rsidP="006D449C">
            <w:pPr>
              <w:spacing w:after="120" w:line="360" w:lineRule="auto"/>
              <w:jc w:val="center"/>
              <w:rPr>
                <w:color w:val="000000" w:themeColor="text1"/>
                <w:szCs w:val="28"/>
                <w:lang w:val="en-US"/>
              </w:rPr>
            </w:pPr>
            <w:r w:rsidRPr="00F6791A">
              <w:rPr>
                <w:color w:val="000000" w:themeColor="text1"/>
                <w:szCs w:val="28"/>
                <w:lang w:val="en-US"/>
              </w:rPr>
              <w:t>/config</w:t>
            </w:r>
          </w:p>
        </w:tc>
        <w:tc>
          <w:tcPr>
            <w:tcW w:w="7062" w:type="dxa"/>
          </w:tcPr>
          <w:p w14:paraId="72C34DAD" w14:textId="353D2BC1" w:rsidR="00D83FAB" w:rsidRDefault="00D83FAB" w:rsidP="00D83FAB">
            <w:pPr>
              <w:spacing w:after="120" w:line="360" w:lineRule="auto"/>
              <w:rPr>
                <w:color w:val="000000" w:themeColor="text1"/>
                <w:szCs w:val="28"/>
                <w:lang w:val="en-US"/>
              </w:rPr>
            </w:pPr>
            <w:r w:rsidRPr="00F6791A">
              <w:rPr>
                <w:color w:val="000000" w:themeColor="text1"/>
                <w:szCs w:val="28"/>
                <w:lang w:val="en-US"/>
              </w:rPr>
              <w:t>Cài đặt các ứng dụng cụ thể như thông tin cơ sở dữ liệu, thiết đặt trình điều khiển phiên và các bộ đệm.</w:t>
            </w:r>
          </w:p>
        </w:tc>
      </w:tr>
      <w:tr w:rsidR="00D83FAB" w14:paraId="6E4C7104" w14:textId="77777777" w:rsidTr="00A62C46">
        <w:trPr>
          <w:trHeight w:val="726"/>
        </w:trPr>
        <w:tc>
          <w:tcPr>
            <w:tcW w:w="2238" w:type="dxa"/>
          </w:tcPr>
          <w:p w14:paraId="7DDC0F1A" w14:textId="5B35293A" w:rsidR="00D83FAB" w:rsidRDefault="00D83FAB" w:rsidP="006D449C">
            <w:pPr>
              <w:spacing w:after="120" w:line="360" w:lineRule="auto"/>
              <w:jc w:val="center"/>
              <w:rPr>
                <w:color w:val="000000" w:themeColor="text1"/>
                <w:szCs w:val="28"/>
                <w:lang w:val="en-US"/>
              </w:rPr>
            </w:pPr>
            <w:r w:rsidRPr="00F6791A">
              <w:rPr>
                <w:color w:val="000000" w:themeColor="text1"/>
                <w:szCs w:val="28"/>
                <w:lang w:val="en-US"/>
              </w:rPr>
              <w:t>/database</w:t>
            </w:r>
          </w:p>
        </w:tc>
        <w:tc>
          <w:tcPr>
            <w:tcW w:w="7062" w:type="dxa"/>
          </w:tcPr>
          <w:p w14:paraId="7E3C671B" w14:textId="2A3CBA7F" w:rsidR="00D83FAB" w:rsidRDefault="00D83FAB" w:rsidP="00D83FAB">
            <w:pPr>
              <w:spacing w:after="120" w:line="360" w:lineRule="auto"/>
              <w:rPr>
                <w:color w:val="000000" w:themeColor="text1"/>
                <w:szCs w:val="28"/>
                <w:lang w:val="en-US"/>
              </w:rPr>
            </w:pPr>
            <w:r w:rsidRPr="00F6791A">
              <w:rPr>
                <w:color w:val="000000" w:themeColor="text1"/>
                <w:szCs w:val="28"/>
                <w:lang w:val="en-US"/>
              </w:rPr>
              <w:t>Dữ liệu mẫu và di trú cơ sở dữ liệu</w:t>
            </w:r>
          </w:p>
        </w:tc>
      </w:tr>
      <w:tr w:rsidR="00D83FAB" w14:paraId="5C8F2033" w14:textId="77777777" w:rsidTr="00A62C46">
        <w:trPr>
          <w:trHeight w:val="1341"/>
        </w:trPr>
        <w:tc>
          <w:tcPr>
            <w:tcW w:w="2238" w:type="dxa"/>
          </w:tcPr>
          <w:p w14:paraId="05988A30" w14:textId="4A3C9888" w:rsidR="00D83FAB" w:rsidRDefault="00D83FAB" w:rsidP="006D449C">
            <w:pPr>
              <w:spacing w:after="120" w:line="360" w:lineRule="auto"/>
              <w:jc w:val="center"/>
              <w:rPr>
                <w:color w:val="000000" w:themeColor="text1"/>
                <w:szCs w:val="28"/>
                <w:lang w:val="en-US"/>
              </w:rPr>
            </w:pPr>
            <w:r w:rsidRPr="00F6791A">
              <w:rPr>
                <w:color w:val="000000" w:themeColor="text1"/>
                <w:szCs w:val="28"/>
                <w:lang w:val="en-US"/>
              </w:rPr>
              <w:t>/lang</w:t>
            </w:r>
          </w:p>
        </w:tc>
        <w:tc>
          <w:tcPr>
            <w:tcW w:w="7062" w:type="dxa"/>
          </w:tcPr>
          <w:p w14:paraId="47F9FDEC" w14:textId="3D454310" w:rsidR="00D83FAB" w:rsidRDefault="00D83FAB" w:rsidP="00D83FAB">
            <w:pPr>
              <w:spacing w:after="120" w:line="360" w:lineRule="auto"/>
              <w:rPr>
                <w:color w:val="000000" w:themeColor="text1"/>
                <w:szCs w:val="28"/>
                <w:lang w:val="en-US"/>
              </w:rPr>
            </w:pPr>
            <w:r w:rsidRPr="00F6791A">
              <w:rPr>
                <w:color w:val="000000" w:themeColor="text1"/>
                <w:szCs w:val="28"/>
                <w:lang w:val="en-US"/>
              </w:rPr>
              <w:t>Chuỗi ngôn ngữ cho validation, pagination và các email nhắc nhở</w:t>
            </w:r>
          </w:p>
        </w:tc>
      </w:tr>
      <w:tr w:rsidR="00D83FAB" w14:paraId="23172576" w14:textId="77777777" w:rsidTr="00A62C46">
        <w:trPr>
          <w:trHeight w:val="745"/>
        </w:trPr>
        <w:tc>
          <w:tcPr>
            <w:tcW w:w="2238" w:type="dxa"/>
          </w:tcPr>
          <w:p w14:paraId="79D319B8" w14:textId="055A4189" w:rsidR="00D83FAB" w:rsidRDefault="00D83FAB" w:rsidP="006D449C">
            <w:pPr>
              <w:spacing w:after="120" w:line="360" w:lineRule="auto"/>
              <w:jc w:val="center"/>
              <w:rPr>
                <w:color w:val="000000" w:themeColor="text1"/>
                <w:szCs w:val="28"/>
                <w:lang w:val="en-US"/>
              </w:rPr>
            </w:pPr>
            <w:r w:rsidRPr="00F6791A">
              <w:rPr>
                <w:color w:val="000000" w:themeColor="text1"/>
                <w:szCs w:val="28"/>
                <w:lang w:val="en-US"/>
              </w:rPr>
              <w:t>/commands</w:t>
            </w:r>
          </w:p>
        </w:tc>
        <w:tc>
          <w:tcPr>
            <w:tcW w:w="7062" w:type="dxa"/>
          </w:tcPr>
          <w:p w14:paraId="328E95D7" w14:textId="7A8C06CC" w:rsidR="00D83FAB" w:rsidRDefault="00D83FAB" w:rsidP="00D83FAB">
            <w:pPr>
              <w:spacing w:after="120" w:line="360" w:lineRule="auto"/>
              <w:rPr>
                <w:color w:val="000000" w:themeColor="text1"/>
                <w:szCs w:val="28"/>
                <w:lang w:val="en-US"/>
              </w:rPr>
            </w:pPr>
            <w:r w:rsidRPr="00F6791A">
              <w:rPr>
                <w:color w:val="000000" w:themeColor="text1"/>
                <w:szCs w:val="28"/>
                <w:lang w:val="en-US"/>
              </w:rPr>
              <w:t>Các lớp tùy biến bao gồm các lệnh Artisan</w:t>
            </w:r>
          </w:p>
        </w:tc>
      </w:tr>
      <w:tr w:rsidR="00D83FAB" w14:paraId="293BE5D5" w14:textId="77777777" w:rsidTr="00A62C46">
        <w:trPr>
          <w:trHeight w:val="745"/>
        </w:trPr>
        <w:tc>
          <w:tcPr>
            <w:tcW w:w="2238" w:type="dxa"/>
          </w:tcPr>
          <w:p w14:paraId="4A04D6DD" w14:textId="742A76A4" w:rsidR="00D83FAB" w:rsidRDefault="00D83FAB" w:rsidP="006D449C">
            <w:pPr>
              <w:spacing w:after="120" w:line="360" w:lineRule="auto"/>
              <w:jc w:val="center"/>
              <w:rPr>
                <w:color w:val="000000" w:themeColor="text1"/>
                <w:szCs w:val="28"/>
                <w:lang w:val="en-US"/>
              </w:rPr>
            </w:pPr>
            <w:r w:rsidRPr="00F6791A">
              <w:rPr>
                <w:color w:val="000000" w:themeColor="text1"/>
                <w:szCs w:val="28"/>
                <w:lang w:val="en-US"/>
              </w:rPr>
              <w:t>/storage</w:t>
            </w:r>
          </w:p>
        </w:tc>
        <w:tc>
          <w:tcPr>
            <w:tcW w:w="7062" w:type="dxa"/>
          </w:tcPr>
          <w:p w14:paraId="36B3C290" w14:textId="5F5C9891" w:rsidR="00D83FAB" w:rsidRDefault="00D83FAB" w:rsidP="00D83FAB">
            <w:pPr>
              <w:spacing w:after="120" w:line="360" w:lineRule="auto"/>
              <w:rPr>
                <w:color w:val="000000" w:themeColor="text1"/>
                <w:szCs w:val="28"/>
                <w:lang w:val="en-US"/>
              </w:rPr>
            </w:pPr>
            <w:r w:rsidRPr="00F6791A">
              <w:rPr>
                <w:color w:val="000000" w:themeColor="text1"/>
                <w:szCs w:val="28"/>
                <w:lang w:val="en-US"/>
              </w:rPr>
              <w:t>Bộ đệm, phiên tạm thời và các views được biên dịch</w:t>
            </w:r>
          </w:p>
        </w:tc>
      </w:tr>
      <w:tr w:rsidR="00D83FAB" w14:paraId="379E863A" w14:textId="77777777" w:rsidTr="00A62C46">
        <w:trPr>
          <w:trHeight w:val="745"/>
        </w:trPr>
        <w:tc>
          <w:tcPr>
            <w:tcW w:w="2238" w:type="dxa"/>
          </w:tcPr>
          <w:p w14:paraId="79ECD5D8" w14:textId="140997D4" w:rsidR="00D83FAB" w:rsidRDefault="00D83FAB" w:rsidP="006D449C">
            <w:pPr>
              <w:spacing w:after="120" w:line="360" w:lineRule="auto"/>
              <w:jc w:val="center"/>
              <w:rPr>
                <w:color w:val="000000" w:themeColor="text1"/>
                <w:szCs w:val="28"/>
                <w:lang w:val="en-US"/>
              </w:rPr>
            </w:pPr>
            <w:r w:rsidRPr="00F6791A">
              <w:rPr>
                <w:color w:val="000000" w:themeColor="text1"/>
                <w:szCs w:val="28"/>
                <w:lang w:val="en-US"/>
              </w:rPr>
              <w:t>/start</w:t>
            </w:r>
          </w:p>
        </w:tc>
        <w:tc>
          <w:tcPr>
            <w:tcW w:w="7062" w:type="dxa"/>
          </w:tcPr>
          <w:p w14:paraId="0DD4CBE3" w14:textId="411AC17D" w:rsidR="00D83FAB" w:rsidRDefault="00D83FAB" w:rsidP="00D83FAB">
            <w:pPr>
              <w:spacing w:after="120" w:line="360" w:lineRule="auto"/>
              <w:rPr>
                <w:color w:val="000000" w:themeColor="text1"/>
                <w:szCs w:val="28"/>
                <w:lang w:val="en-US"/>
              </w:rPr>
            </w:pPr>
            <w:r w:rsidRPr="00F6791A">
              <w:rPr>
                <w:color w:val="000000" w:themeColor="text1"/>
                <w:szCs w:val="28"/>
                <w:lang w:val="en-US"/>
              </w:rPr>
              <w:t>Các file hỗ trợ điều chỉnh lỗi và chế độ bảo trì ứng dụng</w:t>
            </w:r>
          </w:p>
        </w:tc>
      </w:tr>
      <w:tr w:rsidR="00D83FAB" w14:paraId="2EA4BFAC" w14:textId="77777777" w:rsidTr="00A62C46">
        <w:trPr>
          <w:trHeight w:val="1341"/>
        </w:trPr>
        <w:tc>
          <w:tcPr>
            <w:tcW w:w="2238" w:type="dxa"/>
          </w:tcPr>
          <w:p w14:paraId="579032D7" w14:textId="4D716D03" w:rsidR="00D83FAB" w:rsidRDefault="00D83FAB" w:rsidP="006D449C">
            <w:pPr>
              <w:spacing w:after="120" w:line="360" w:lineRule="auto"/>
              <w:jc w:val="center"/>
              <w:rPr>
                <w:color w:val="000000" w:themeColor="text1"/>
                <w:szCs w:val="28"/>
                <w:lang w:val="en-US"/>
              </w:rPr>
            </w:pPr>
            <w:r w:rsidRPr="00F6791A">
              <w:rPr>
                <w:color w:val="000000" w:themeColor="text1"/>
                <w:szCs w:val="28"/>
                <w:lang w:val="en-US"/>
              </w:rPr>
              <w:t>/test</w:t>
            </w:r>
          </w:p>
        </w:tc>
        <w:tc>
          <w:tcPr>
            <w:tcW w:w="7062" w:type="dxa"/>
          </w:tcPr>
          <w:p w14:paraId="51FB3ECA" w14:textId="3F816054" w:rsidR="00D83FAB" w:rsidRDefault="00D83FAB" w:rsidP="00D83FAB">
            <w:pPr>
              <w:spacing w:after="120" w:line="360" w:lineRule="auto"/>
              <w:rPr>
                <w:color w:val="000000" w:themeColor="text1"/>
                <w:szCs w:val="28"/>
                <w:lang w:val="en-US"/>
              </w:rPr>
            </w:pPr>
            <w:r w:rsidRPr="00F6791A">
              <w:rPr>
                <w:color w:val="000000" w:themeColor="text1"/>
                <w:szCs w:val="28"/>
                <w:lang w:val="en-US"/>
              </w:rPr>
              <w:t>Người dùng kiểm tra của ứng dụngfilter.php Logic và định nghĩa các bộ lọc sử dụng trong ứng dụng</w:t>
            </w:r>
          </w:p>
        </w:tc>
      </w:tr>
      <w:tr w:rsidR="00D83FAB" w14:paraId="46AE954B" w14:textId="77777777" w:rsidTr="00A62C46">
        <w:trPr>
          <w:trHeight w:val="745"/>
        </w:trPr>
        <w:tc>
          <w:tcPr>
            <w:tcW w:w="2238" w:type="dxa"/>
          </w:tcPr>
          <w:p w14:paraId="0159FFBB" w14:textId="3E64544F" w:rsidR="00D83FAB" w:rsidRDefault="00D83FAB" w:rsidP="006D449C">
            <w:pPr>
              <w:spacing w:after="120" w:line="360" w:lineRule="auto"/>
              <w:jc w:val="center"/>
              <w:rPr>
                <w:color w:val="000000" w:themeColor="text1"/>
                <w:szCs w:val="28"/>
                <w:lang w:val="en-US"/>
              </w:rPr>
            </w:pPr>
            <w:r w:rsidRPr="00F6791A">
              <w:rPr>
                <w:color w:val="000000" w:themeColor="text1"/>
                <w:szCs w:val="28"/>
                <w:lang w:val="en-US"/>
              </w:rPr>
              <w:t>routes.php</w:t>
            </w:r>
          </w:p>
        </w:tc>
        <w:tc>
          <w:tcPr>
            <w:tcW w:w="7062" w:type="dxa"/>
          </w:tcPr>
          <w:p w14:paraId="74B45F07" w14:textId="618223C1" w:rsidR="00D83FAB" w:rsidRDefault="00D83FAB" w:rsidP="00D83FAB">
            <w:pPr>
              <w:spacing w:after="120" w:line="360" w:lineRule="auto"/>
              <w:rPr>
                <w:color w:val="000000" w:themeColor="text1"/>
                <w:szCs w:val="28"/>
                <w:lang w:val="en-US"/>
              </w:rPr>
            </w:pPr>
            <w:r w:rsidRPr="00F6791A">
              <w:rPr>
                <w:color w:val="000000" w:themeColor="text1"/>
                <w:szCs w:val="28"/>
                <w:lang w:val="en-US"/>
              </w:rPr>
              <w:t>Danh sách đầu cuối được đăng ký của ứng dụng</w:t>
            </w:r>
          </w:p>
        </w:tc>
      </w:tr>
    </w:tbl>
    <w:p w14:paraId="3A244F8F" w14:textId="0AE50ACE" w:rsidR="00806564" w:rsidRDefault="0088512A" w:rsidP="006D449C">
      <w:pPr>
        <w:pStyle w:val="ListParagraph"/>
        <w:numPr>
          <w:ilvl w:val="2"/>
          <w:numId w:val="4"/>
        </w:numPr>
        <w:spacing w:before="240" w:after="120" w:line="360" w:lineRule="auto"/>
        <w:rPr>
          <w:rFonts w:ascii="Times New Roman" w:hAnsi="Times New Roman"/>
          <w:b/>
          <w:sz w:val="28"/>
          <w:szCs w:val="28"/>
        </w:rPr>
      </w:pPr>
      <w:r>
        <w:rPr>
          <w:rFonts w:ascii="Times New Roman" w:hAnsi="Times New Roman"/>
          <w:b/>
          <w:sz w:val="28"/>
          <w:szCs w:val="28"/>
        </w:rPr>
        <w:lastRenderedPageBreak/>
        <w:t>Ưu điểm của Laravel.</w:t>
      </w:r>
    </w:p>
    <w:p w14:paraId="0FDC2D46" w14:textId="7A0DECBA" w:rsidR="00806564" w:rsidRPr="00806564" w:rsidRDefault="00806564" w:rsidP="00806564">
      <w:pPr>
        <w:spacing w:before="240" w:after="120" w:line="360" w:lineRule="auto"/>
        <w:ind w:firstLine="567"/>
        <w:rPr>
          <w:rFonts w:ascii="Calibri" w:hAnsi="Calibri"/>
          <w:sz w:val="22"/>
          <w:szCs w:val="28"/>
          <w:lang w:val="en-US"/>
        </w:rPr>
      </w:pPr>
      <w:r w:rsidRPr="00806564">
        <w:rPr>
          <w:szCs w:val="28"/>
        </w:rPr>
        <w:t>Trước hết, sự tinh tế của Laravel nằm ở chỗ bắt kịp được xu hướng công</w:t>
      </w:r>
      <w:r w:rsidRPr="00806564">
        <w:rPr>
          <w:szCs w:val="28"/>
          <w:lang w:val="en-US"/>
        </w:rPr>
        <w:t xml:space="preserve"> nghệ mà điểm nhấn ở đây là các tính năng mới trong các phiên bản PHP 5.3 trở lên. Điều đó được thể hiện qua khái niệm namespace, composer, closure  và  rất nhiều những tiêu chuẩn trong Design Pattern được áp dụng trên nền tảng Framework này. Đồng thời, với cách hướng dẫn đơn giản và dễ tiếp cận đã khiến người dùng thích ngay từ lần đầu làm việc với Framework này.</w:t>
      </w:r>
    </w:p>
    <w:p w14:paraId="43050BE9" w14:textId="77777777" w:rsidR="00CC192A" w:rsidRDefault="00CC192A" w:rsidP="00CC192A">
      <w:pPr>
        <w:spacing w:after="120" w:line="360" w:lineRule="auto"/>
        <w:ind w:firstLine="567"/>
        <w:rPr>
          <w:szCs w:val="28"/>
        </w:rPr>
      </w:pPr>
      <w:r w:rsidRPr="00803FCD">
        <w:rPr>
          <w:szCs w:val="28"/>
        </w:rPr>
        <w:t>Laravel</w:t>
      </w:r>
      <w:r>
        <w:rPr>
          <w:szCs w:val="28"/>
        </w:rPr>
        <w:t xml:space="preserve"> </w:t>
      </w:r>
      <w:r>
        <w:rPr>
          <w:szCs w:val="28"/>
          <w:lang w:val="en-US"/>
        </w:rPr>
        <w:t>có nhiều ưu điểm so với nhiều thể loại cùng họ. Nó đ</w:t>
      </w:r>
      <w:r>
        <w:rPr>
          <w:szCs w:val="28"/>
        </w:rPr>
        <w:t>ược thiết kế theo mô hình Model-View-Controller: Mô hình MVC giúp tách thành phần hiển thị giao diện (presentation) và xử lý (business logic) của một phần mềm thành những thành phần độc lập, từ đó giúp cho việc thiết kế, xử lý và bảo trì mã nguồn dễ dàng, đồng thời tăng khả năng mở rộng của phần mềm. CodeIgniter vận dụng mô hình này trong thiết kế, giúp tách biệt các tập tin giao diện với các tập tin xử lý dữ liệu, nâng cao khả năng quản lý và dễ bảo trì.</w:t>
      </w:r>
    </w:p>
    <w:p w14:paraId="33A6C4C2" w14:textId="77777777" w:rsidR="00CC192A" w:rsidRDefault="00CC192A" w:rsidP="00CC192A">
      <w:pPr>
        <w:spacing w:after="120" w:line="360" w:lineRule="auto"/>
        <w:ind w:firstLine="567"/>
        <w:rPr>
          <w:szCs w:val="28"/>
        </w:rPr>
      </w:pPr>
      <w:r>
        <w:rPr>
          <w:szCs w:val="28"/>
        </w:rPr>
        <w:t>Hệ thống tài liệu (document) đã được làm lại một cách cẩn thận và rõ ràng hơn: Mỗi trang tài liệu đã được dành vô số thời gian tỉ mỉ để chăm chút cẩn thận. Điều này cũng giúp cho người sử dụng nhanh chóng nắm được cách sử dụng Laravel, từ đó nhiều người sử dụng nó hơn. Hệ thống tài liệu lần này đi kèm với khả năng tìm kiếm real-time và auto-complete.</w:t>
      </w:r>
    </w:p>
    <w:p w14:paraId="1FD71B86" w14:textId="77777777" w:rsidR="00CC192A" w:rsidRDefault="00CC192A" w:rsidP="00CC192A">
      <w:pPr>
        <w:spacing w:after="120" w:line="360" w:lineRule="auto"/>
        <w:ind w:firstLine="567"/>
        <w:rPr>
          <w:szCs w:val="28"/>
        </w:rPr>
      </w:pPr>
      <w:r>
        <w:rPr>
          <w:szCs w:val="28"/>
        </w:rPr>
        <w:t>Việc quản lý layout thật giản đơn. Dễ dàng tích hợp các thư viện của Zend và các gói bundle (giống như model) vào project. Có rất nhiều gói bundle được cộng đồng mạng build sẵn và chia sẻ trên Internet.</w:t>
      </w:r>
    </w:p>
    <w:p w14:paraId="486D4078" w14:textId="77777777" w:rsidR="00CC192A" w:rsidRPr="00EF78A8" w:rsidRDefault="00CC192A" w:rsidP="00CC192A">
      <w:pPr>
        <w:spacing w:line="360" w:lineRule="auto"/>
        <w:ind w:firstLine="567"/>
        <w:rPr>
          <w:sz w:val="24"/>
        </w:rPr>
      </w:pPr>
      <w:r w:rsidRPr="00EF78A8">
        <w:t>Nguồn tài nguyên của</w:t>
      </w:r>
      <w:r w:rsidRPr="00EF78A8">
        <w:rPr>
          <w:rStyle w:val="Strong"/>
          <w:b w:val="0"/>
        </w:rPr>
        <w:t> Laravel </w:t>
      </w:r>
      <w:r w:rsidRPr="00EF78A8">
        <w:t>rất thân thiện với các lập trình viên với đa dạng tài liệu khác nhau để tham khảo. Các phiên bản được phát hành đều có nguồn tài li</w:t>
      </w:r>
      <w:r>
        <w:t>ệu phù hợp với ứng dụng</w:t>
      </w:r>
      <w:r w:rsidRPr="00EF78A8">
        <w:t>.</w:t>
      </w:r>
    </w:p>
    <w:p w14:paraId="224F1835" w14:textId="7FD0C88D" w:rsidR="00CC192A" w:rsidRPr="00EF78A8" w:rsidRDefault="00CC192A" w:rsidP="00CC192A">
      <w:pPr>
        <w:spacing w:line="360" w:lineRule="auto"/>
        <w:ind w:firstLine="567"/>
        <w:rPr>
          <w:sz w:val="24"/>
        </w:rPr>
      </w:pPr>
      <w:r w:rsidRPr="00EF78A8">
        <w:t>Lavarel là framework được trang bị API sạch trên thư viện </w:t>
      </w:r>
      <w:r w:rsidRPr="00EF78A8">
        <w:rPr>
          <w:rStyle w:val="Strong"/>
          <w:b w:val="0"/>
        </w:rPr>
        <w:t>SwiftMailer</w:t>
      </w:r>
      <w:r w:rsidRPr="00EF78A8">
        <w:t>, do đó, có thể gửi thư qua các dịch vụ dựa trên nền tảng đám mây hoặc local.</w:t>
      </w:r>
    </w:p>
    <w:p w14:paraId="4F607036" w14:textId="382F7C08" w:rsidR="00CC192A" w:rsidRDefault="00CC192A" w:rsidP="00CC192A">
      <w:pPr>
        <w:spacing w:line="360" w:lineRule="auto"/>
      </w:pPr>
      <w:r w:rsidRPr="00EF78A8">
        <w:lastRenderedPageBreak/>
        <w:t xml:space="preserve">Laravel hỗ trợ hiệu quả cho việc tạo lập website hay các dự án lớn trong thời gian ngắn. </w:t>
      </w:r>
    </w:p>
    <w:p w14:paraId="355EA35F" w14:textId="77777777" w:rsidR="006B6D6A" w:rsidRPr="006B6D6A" w:rsidRDefault="006B6D6A" w:rsidP="006B6D6A">
      <w:pPr>
        <w:spacing w:line="360" w:lineRule="auto"/>
        <w:ind w:firstLine="720"/>
        <w:rPr>
          <w:szCs w:val="28"/>
        </w:rPr>
      </w:pPr>
      <w:r w:rsidRPr="006B6D6A">
        <w:rPr>
          <w:szCs w:val="28"/>
        </w:rPr>
        <w:t>Laravel sử dụng Blade Template Engine. Rất nhẹ nhàng và hữu dụng. Chỉ cần có 1 trang master template sẽ được sử dụng và kế thừa từ các file template con.</w:t>
      </w:r>
    </w:p>
    <w:p w14:paraId="0AAE3108" w14:textId="77777777" w:rsidR="006B6D6A" w:rsidRPr="006B6D6A" w:rsidRDefault="006B6D6A" w:rsidP="006B6D6A">
      <w:pPr>
        <w:spacing w:line="360" w:lineRule="auto"/>
        <w:ind w:firstLine="720"/>
        <w:rPr>
          <w:szCs w:val="28"/>
        </w:rPr>
      </w:pPr>
      <w:r w:rsidRPr="006B6D6A">
        <w:rPr>
          <w:szCs w:val="28"/>
        </w:rPr>
        <w:t>Laravel hỗ trợ nhiều cách viết để ngắn gọn nhất có thể và nhiều cách viết khác nhau như Fluent Query Builder (trình tạo truy vấn) và Eloquent (tài hùng biện). Cực kỳ ngắn gọn – dễ quản lý và hữu dụng. Hỗ trợ sẵn các hàm để tìm dữ liệu, nạp dữ liệu, đếm dòng ,… Laravel hỗ trợ tương tác với cơ sở dữ  liệu  như  tạo  cơ  sở  dữ  liệu,  tạo  bảng,  chỉnh  sửa  bảng,  insert  dữ  liệu… thông qua Schema Builder (trình tạo giản đồ).</w:t>
      </w:r>
    </w:p>
    <w:p w14:paraId="579BB840" w14:textId="77777777" w:rsidR="006B6D6A" w:rsidRPr="006B6D6A" w:rsidRDefault="006B6D6A" w:rsidP="006B6D6A">
      <w:pPr>
        <w:spacing w:line="360" w:lineRule="auto"/>
        <w:ind w:firstLine="720"/>
        <w:rPr>
          <w:szCs w:val="28"/>
        </w:rPr>
      </w:pPr>
      <w:r w:rsidRPr="006B6D6A">
        <w:rPr>
          <w:szCs w:val="28"/>
        </w:rPr>
        <w:t xml:space="preserve">Route trong  Laravel, có  thể nhóm các rule (quy định) lại với nhau, các rule con nằm trong rule mẹ sẽ chịu ảnh hưởng.  </w:t>
      </w:r>
    </w:p>
    <w:p w14:paraId="0BF85FDF" w14:textId="77777777" w:rsidR="006B6D6A" w:rsidRDefault="006B6D6A" w:rsidP="006B6D6A">
      <w:pPr>
        <w:spacing w:line="360" w:lineRule="auto"/>
        <w:rPr>
          <w:szCs w:val="28"/>
          <w:lang w:val="en-US"/>
        </w:rPr>
      </w:pPr>
      <w:r>
        <w:rPr>
          <w:szCs w:val="28"/>
          <w:lang w:val="en-US"/>
        </w:rPr>
        <w:t>Ví dụ</w:t>
      </w:r>
    </w:p>
    <w:p w14:paraId="5282A1B6" w14:textId="77777777" w:rsidR="006B6D6A" w:rsidRDefault="006B6D6A" w:rsidP="006B6D6A">
      <w:pPr>
        <w:spacing w:line="360" w:lineRule="auto"/>
        <w:rPr>
          <w:szCs w:val="28"/>
        </w:rPr>
      </w:pPr>
      <w:r w:rsidRPr="00D84A62">
        <w:rPr>
          <w:szCs w:val="28"/>
        </w:rPr>
        <w:t>Route::group(array(‘before’=&gt;’auth’),function(){</w:t>
      </w:r>
    </w:p>
    <w:p w14:paraId="7882A9B1" w14:textId="77777777" w:rsidR="006B6D6A" w:rsidRDefault="006B6D6A" w:rsidP="006B6D6A">
      <w:pPr>
        <w:spacing w:line="360" w:lineRule="auto"/>
        <w:ind w:firstLine="720"/>
        <w:rPr>
          <w:szCs w:val="28"/>
        </w:rPr>
      </w:pPr>
      <w:r w:rsidRPr="00D84A62">
        <w:rPr>
          <w:szCs w:val="28"/>
        </w:rPr>
        <w:t>Route::get(‘admin/contacts’,’AdminController@contacts’);</w:t>
      </w:r>
    </w:p>
    <w:p w14:paraId="47B4DEB1" w14:textId="77777777" w:rsidR="006B6D6A" w:rsidRDefault="006B6D6A" w:rsidP="006B6D6A">
      <w:pPr>
        <w:spacing w:line="360" w:lineRule="auto"/>
        <w:ind w:firstLine="720"/>
        <w:rPr>
          <w:szCs w:val="28"/>
        </w:rPr>
      </w:pPr>
      <w:r w:rsidRPr="00D84A62">
        <w:rPr>
          <w:szCs w:val="28"/>
        </w:rPr>
        <w:t>Route::get(‘admin/deletessh’,’AdminController@deletessh’);</w:t>
      </w:r>
    </w:p>
    <w:p w14:paraId="00CFFBA7" w14:textId="77777777" w:rsidR="006B6D6A" w:rsidRDefault="006B6D6A" w:rsidP="006B6D6A">
      <w:pPr>
        <w:spacing w:line="360" w:lineRule="auto"/>
        <w:ind w:firstLine="720"/>
        <w:rPr>
          <w:szCs w:val="28"/>
        </w:rPr>
      </w:pPr>
      <w:r w:rsidRPr="00D84A62">
        <w:rPr>
          <w:szCs w:val="28"/>
        </w:rPr>
        <w:t>Route::post(‘admin/deletessh’,’AdminController@dodel’);</w:t>
      </w:r>
    </w:p>
    <w:p w14:paraId="45F5F6DB" w14:textId="77777777" w:rsidR="006B6D6A" w:rsidRDefault="006B6D6A" w:rsidP="006B6D6A">
      <w:pPr>
        <w:spacing w:line="360" w:lineRule="auto"/>
        <w:ind w:firstLine="720"/>
        <w:rPr>
          <w:szCs w:val="28"/>
        </w:rPr>
      </w:pPr>
      <w:r w:rsidRPr="00D84A62">
        <w:rPr>
          <w:szCs w:val="28"/>
        </w:rPr>
        <w:t>Route::get(‘admin/viewcontact/{id}’,’AdminController@viewcontact’);</w:t>
      </w:r>
    </w:p>
    <w:p w14:paraId="080C0A74" w14:textId="77777777" w:rsidR="006B6D6A" w:rsidRDefault="006B6D6A" w:rsidP="006B6D6A">
      <w:pPr>
        <w:spacing w:line="360" w:lineRule="auto"/>
        <w:rPr>
          <w:szCs w:val="28"/>
        </w:rPr>
      </w:pPr>
      <w:r w:rsidRPr="00D84A62">
        <w:rPr>
          <w:szCs w:val="28"/>
        </w:rPr>
        <w:t>}</w:t>
      </w:r>
    </w:p>
    <w:p w14:paraId="50F9A961" w14:textId="77777777" w:rsidR="006B6D6A" w:rsidRPr="006B6D6A" w:rsidRDefault="006B6D6A" w:rsidP="006B6D6A">
      <w:pPr>
        <w:spacing w:line="360" w:lineRule="auto"/>
        <w:ind w:firstLine="720"/>
        <w:rPr>
          <w:szCs w:val="28"/>
        </w:rPr>
      </w:pPr>
      <w:r w:rsidRPr="006B6D6A">
        <w:rPr>
          <w:szCs w:val="28"/>
        </w:rPr>
        <w:t>Có thể thấy các rule con bên trong trước khi được thực thi sẽ phải chạy qua rule mẹ để kiểm tra, nếu thỏa mãn mới thực thi.</w:t>
      </w:r>
    </w:p>
    <w:p w14:paraId="10B61C0C" w14:textId="4F17BB29" w:rsidR="006B6D6A" w:rsidRPr="006B6D6A" w:rsidRDefault="006B6D6A" w:rsidP="006B6D6A">
      <w:pPr>
        <w:spacing w:line="360" w:lineRule="auto"/>
        <w:ind w:firstLine="720"/>
        <w:rPr>
          <w:szCs w:val="28"/>
        </w:rPr>
      </w:pPr>
      <w:r w:rsidRPr="006B6D6A">
        <w:rPr>
          <w:szCs w:val="28"/>
        </w:rPr>
        <w:t>Laravel được phát hành theo giấy phép MIT, với source code được lưu trữ tại Github nên dễ dàng tìm kiếm và lấy code</w:t>
      </w:r>
    </w:p>
    <w:p w14:paraId="21F3D1C1" w14:textId="06A6214E" w:rsidR="006B6D6A" w:rsidRPr="006B6D6A" w:rsidRDefault="00CC192A" w:rsidP="006B6D6A">
      <w:pPr>
        <w:spacing w:line="360" w:lineRule="auto"/>
        <w:ind w:firstLine="720"/>
      </w:pPr>
      <w:r w:rsidRPr="00EF78A8">
        <w:rPr>
          <w:rStyle w:val="Strong"/>
          <w:b w:val="0"/>
        </w:rPr>
        <w:t>Laravel </w:t>
      </w:r>
      <w:r w:rsidRPr="00EF78A8">
        <w:t>được đón nhận và trở nên sử dụng phổ biến vì nó rất d</w:t>
      </w:r>
      <w:r>
        <w:rPr>
          <w:lang w:val="en-US"/>
        </w:rPr>
        <w:t>ễ</w:t>
      </w:r>
      <w:r w:rsidRPr="00EF78A8">
        <w:t xml:space="preserve"> sử dụ</w:t>
      </w:r>
      <w:r w:rsidR="00C70A1A">
        <w:t xml:space="preserve">ng. Thường chỉ mất vài giờ, </w:t>
      </w:r>
      <w:r w:rsidRPr="00EF78A8">
        <w:t>có thể bắt đầu thực hiện một dự án nhỏ với vốn kiến thức cơ bản nhất về lập trình với PHP.</w:t>
      </w:r>
    </w:p>
    <w:p w14:paraId="6C1CA7EF" w14:textId="0117BBD2" w:rsidR="00A62C46" w:rsidRPr="00A62C46" w:rsidRDefault="00CC192A" w:rsidP="00A62C46">
      <w:pPr>
        <w:spacing w:line="360" w:lineRule="auto"/>
        <w:ind w:firstLine="720"/>
        <w:rPr>
          <w:lang w:val="en-US"/>
        </w:rPr>
      </w:pPr>
      <w:r>
        <w:t xml:space="preserve">Laravel cung cấp sẵn </w:t>
      </w:r>
      <w:r w:rsidRPr="00EF78A8">
        <w:t>các tính năng bảo mật mạnh mẽ để người dùng hoàn toàn tập trung vào vi</w:t>
      </w:r>
      <w:r w:rsidR="00A62C46">
        <w:t>ệc phát triển sản phẩm của mình</w:t>
      </w:r>
      <w:r w:rsidR="00A62C46">
        <w:rPr>
          <w:lang w:val="en-US"/>
        </w:rPr>
        <w:t>.</w:t>
      </w:r>
    </w:p>
    <w:p w14:paraId="60BEFBE8" w14:textId="34C09C69" w:rsidR="00000BC2" w:rsidRPr="00000BC2" w:rsidRDefault="00CC192A" w:rsidP="00000BC2">
      <w:pPr>
        <w:pStyle w:val="ListParagraph"/>
        <w:numPr>
          <w:ilvl w:val="2"/>
          <w:numId w:val="4"/>
        </w:numPr>
        <w:spacing w:before="240" w:after="120" w:line="360" w:lineRule="auto"/>
        <w:rPr>
          <w:rFonts w:ascii="Times New Roman" w:hAnsi="Times New Roman"/>
          <w:b/>
          <w:sz w:val="28"/>
          <w:szCs w:val="28"/>
        </w:rPr>
      </w:pPr>
      <w:r>
        <w:rPr>
          <w:rFonts w:ascii="Times New Roman" w:hAnsi="Times New Roman"/>
          <w:b/>
          <w:sz w:val="28"/>
          <w:szCs w:val="28"/>
          <w:lang w:val="en-US"/>
        </w:rPr>
        <w:lastRenderedPageBreak/>
        <w:t>Nhược điểm của Laravel</w:t>
      </w:r>
    </w:p>
    <w:p w14:paraId="611996FE" w14:textId="77777777" w:rsidR="00D84A62" w:rsidRPr="00806564" w:rsidRDefault="00D84A62" w:rsidP="00806564">
      <w:pPr>
        <w:spacing w:before="240" w:after="120" w:line="360" w:lineRule="auto"/>
        <w:ind w:firstLine="720"/>
        <w:rPr>
          <w:szCs w:val="28"/>
        </w:rPr>
      </w:pPr>
      <w:r w:rsidRPr="00806564">
        <w:rPr>
          <w:szCs w:val="28"/>
        </w:rPr>
        <w:t>Laravel chưa có nhiều tài liệu tiếng việt nên gặp rất nhiều khó khăn trong việc học hỏi và tìm kiếm code, tìm kiếm cách sửa lỗi khi có lỗi trong quá trình code.</w:t>
      </w:r>
    </w:p>
    <w:p w14:paraId="7FED4875" w14:textId="6C87CD75" w:rsidR="00C70A1A" w:rsidRPr="00A62C46" w:rsidRDefault="00D84A62" w:rsidP="00A62C46">
      <w:pPr>
        <w:spacing w:before="240" w:line="360" w:lineRule="auto"/>
        <w:ind w:firstLine="720"/>
        <w:rPr>
          <w:szCs w:val="28"/>
        </w:rPr>
      </w:pPr>
      <w:r w:rsidRPr="00806564">
        <w:rPr>
          <w:szCs w:val="28"/>
        </w:rPr>
        <w:t>Laravel thực hiện điều hướng hoàn toàn qua route. Tại đây người lập trình có thể làm tất cả các việc mà ngay cả Models và Controller đảm nhận theo mô hì</w:t>
      </w:r>
      <w:r w:rsidR="003A543F">
        <w:rPr>
          <w:szCs w:val="28"/>
        </w:rPr>
        <w:t xml:space="preserve">nh MVC rất tiện. Bên cạnh đó </w:t>
      </w:r>
      <w:r w:rsidRPr="00806564">
        <w:rPr>
          <w:szCs w:val="28"/>
        </w:rPr>
        <w:t xml:space="preserve">khi đưa </w:t>
      </w:r>
      <w:r w:rsidR="003A543F">
        <w:rPr>
          <w:szCs w:val="28"/>
        </w:rPr>
        <w:t xml:space="preserve">vào làm </w:t>
      </w:r>
      <w:r w:rsidRPr="00806564">
        <w:rPr>
          <w:szCs w:val="28"/>
        </w:rPr>
        <w:t>việc nhóm rất có  khả năng xảy ra tranh trấp Laravel khi có lỗi ở route thì toàn bộ hệ thống sẽ bị lỗi và ngừng hoạt động.</w:t>
      </w:r>
    </w:p>
    <w:p w14:paraId="48BE5585" w14:textId="399A49CB" w:rsidR="00000BC2" w:rsidRDefault="00000BC2" w:rsidP="00D84A62">
      <w:pPr>
        <w:pStyle w:val="ListParagraph"/>
        <w:numPr>
          <w:ilvl w:val="2"/>
          <w:numId w:val="4"/>
        </w:numPr>
        <w:spacing w:before="240" w:after="120" w:line="360" w:lineRule="auto"/>
        <w:rPr>
          <w:rFonts w:ascii="Times New Roman" w:hAnsi="Times New Roman"/>
          <w:b/>
          <w:sz w:val="28"/>
          <w:szCs w:val="28"/>
        </w:rPr>
      </w:pPr>
      <w:r w:rsidRPr="00000BC2">
        <w:rPr>
          <w:rFonts w:ascii="Times New Roman" w:hAnsi="Times New Roman"/>
          <w:b/>
          <w:sz w:val="28"/>
          <w:szCs w:val="28"/>
        </w:rPr>
        <w:t>Lý do lựa chọn Laravel</w:t>
      </w:r>
    </w:p>
    <w:p w14:paraId="41838143" w14:textId="297C3CFC" w:rsidR="00A62C46" w:rsidRDefault="00A62C46" w:rsidP="00806564">
      <w:pPr>
        <w:spacing w:before="240" w:after="120" w:line="360" w:lineRule="auto"/>
        <w:ind w:firstLine="720"/>
        <w:rPr>
          <w:szCs w:val="28"/>
          <w:lang w:val="en-US"/>
        </w:rPr>
      </w:pPr>
      <w:r>
        <w:rPr>
          <w:szCs w:val="28"/>
        </w:rPr>
        <w:t xml:space="preserve">Với những tính năng </w:t>
      </w:r>
      <w:r w:rsidR="00000BC2" w:rsidRPr="00000BC2">
        <w:rPr>
          <w:szCs w:val="28"/>
        </w:rPr>
        <w:t>nổi</w:t>
      </w:r>
      <w:r>
        <w:rPr>
          <w:szCs w:val="28"/>
        </w:rPr>
        <w:t xml:space="preserve"> bật của Laravel bao gồm cú pháp dễ </w:t>
      </w:r>
      <w:r w:rsidR="00C70A1A">
        <w:rPr>
          <w:szCs w:val="28"/>
        </w:rPr>
        <w:t xml:space="preserve">hiểu </w:t>
      </w:r>
      <w:r>
        <w:rPr>
          <w:szCs w:val="28"/>
        </w:rPr>
        <w:t xml:space="preserve"> rõ ràng, một hệ thống đóng gói modular (khối </w:t>
      </w:r>
      <w:r w:rsidR="00000BC2" w:rsidRPr="00000BC2">
        <w:rPr>
          <w:szCs w:val="28"/>
        </w:rPr>
        <w:t>kế</w:t>
      </w:r>
      <w:r>
        <w:rPr>
          <w:szCs w:val="28"/>
        </w:rPr>
        <w:t>t cấu) và quản lý gói phụ</w:t>
      </w:r>
      <w:r w:rsidR="00000BC2" w:rsidRPr="00000BC2">
        <w:rPr>
          <w:szCs w:val="28"/>
        </w:rPr>
        <w:t xml:space="preserve"> thuộc, nhiều cách khác nhau để truy cập vào các cơ sở dữ liệu quan hệ, nhiều tiện ích khác nhau hỗ trợ việc triển khai vào bảo trì ứng dụng, Laravel đã bắt đầu được</w:t>
      </w:r>
      <w:r w:rsidR="00D84A62">
        <w:rPr>
          <w:szCs w:val="28"/>
          <w:lang w:val="en-US"/>
        </w:rPr>
        <w:t xml:space="preserve"> </w:t>
      </w:r>
      <w:r w:rsidR="00D84A62" w:rsidRPr="00D84A62">
        <w:rPr>
          <w:szCs w:val="28"/>
          <w:lang w:val="en-US"/>
        </w:rPr>
        <w:t xml:space="preserve">nhiều lập trình viên Việt Nam hướng tới với những khả năng mà nó đem lại. </w:t>
      </w:r>
    </w:p>
    <w:p w14:paraId="6F0DBDC5" w14:textId="465E8D55" w:rsidR="00000BC2" w:rsidRPr="00D84A62" w:rsidRDefault="00A62C46" w:rsidP="00806564">
      <w:pPr>
        <w:spacing w:before="240" w:after="120" w:line="360" w:lineRule="auto"/>
        <w:ind w:firstLine="720"/>
        <w:rPr>
          <w:szCs w:val="28"/>
          <w:lang w:val="en-US"/>
        </w:rPr>
      </w:pPr>
      <w:r>
        <w:rPr>
          <w:szCs w:val="28"/>
          <w:lang w:val="en-US"/>
        </w:rPr>
        <w:t xml:space="preserve">Cũng như các Framework khác, Laravel cho phép xây dựng bộ thư </w:t>
      </w:r>
      <w:r w:rsidR="00D84A62" w:rsidRPr="00D84A62">
        <w:rPr>
          <w:szCs w:val="28"/>
          <w:lang w:val="en-US"/>
        </w:rPr>
        <w:t>viện riêng và cho phép bất cứ đâu trong hệ thống có thể gọi tới và sử dụng</w:t>
      </w:r>
      <w:r w:rsidR="0085398B">
        <w:rPr>
          <w:szCs w:val="28"/>
          <w:lang w:val="en-US"/>
        </w:rPr>
        <w:t xml:space="preserve"> thuận </w:t>
      </w:r>
      <w:r w:rsidR="003A543F">
        <w:rPr>
          <w:szCs w:val="28"/>
          <w:lang w:val="en-US"/>
        </w:rPr>
        <w:t>tiện cho việc lập trình</w:t>
      </w:r>
      <w:r w:rsidR="00D84A62" w:rsidRPr="00D84A62">
        <w:rPr>
          <w:szCs w:val="28"/>
          <w:lang w:val="en-US"/>
        </w:rPr>
        <w:t xml:space="preserve">. Những đặc điểm quan trọng này là cơ sở để phát triển ứng dụng lựa chọn Laravel làm công cụ chung để xây dựng hệ thống quản lý </w:t>
      </w:r>
      <w:r w:rsidR="00BD0240">
        <w:rPr>
          <w:szCs w:val="28"/>
          <w:lang w:val="en-US"/>
        </w:rPr>
        <w:t>và tra cứu danh mục</w:t>
      </w:r>
      <w:r w:rsidR="005F2734">
        <w:rPr>
          <w:szCs w:val="28"/>
          <w:lang w:val="en-US"/>
        </w:rPr>
        <w:t xml:space="preserve"> các công trình nghiên cứu khoa học</w:t>
      </w:r>
    </w:p>
    <w:p w14:paraId="62CF8E2D" w14:textId="77777777" w:rsidR="007123F6" w:rsidRDefault="007123F6" w:rsidP="0025779A">
      <w:pPr>
        <w:pStyle w:val="Heading2"/>
      </w:pPr>
      <w:r w:rsidRPr="007123F6">
        <w:t>CÀI ĐẶT</w:t>
      </w:r>
    </w:p>
    <w:p w14:paraId="4F8E3335" w14:textId="77777777" w:rsidR="00570CAF" w:rsidRDefault="007123F6" w:rsidP="00DB6B8E">
      <w:pPr>
        <w:pStyle w:val="ListParagraph"/>
        <w:numPr>
          <w:ilvl w:val="2"/>
          <w:numId w:val="4"/>
        </w:numPr>
        <w:spacing w:after="120" w:line="360" w:lineRule="auto"/>
        <w:rPr>
          <w:rFonts w:ascii="Times New Roman" w:hAnsi="Times New Roman"/>
          <w:b/>
          <w:sz w:val="28"/>
          <w:szCs w:val="28"/>
        </w:rPr>
      </w:pPr>
      <w:r w:rsidRPr="007123F6">
        <w:rPr>
          <w:rFonts w:ascii="Times New Roman" w:hAnsi="Times New Roman"/>
          <w:b/>
          <w:sz w:val="28"/>
          <w:szCs w:val="28"/>
        </w:rPr>
        <w:t>Yêu cầu hệ thống.</w:t>
      </w:r>
    </w:p>
    <w:p w14:paraId="1D4F5072" w14:textId="5035F075" w:rsidR="001A5413" w:rsidRPr="006E711A" w:rsidRDefault="00AC77B1" w:rsidP="00960B9E">
      <w:pPr>
        <w:spacing w:after="120" w:line="360" w:lineRule="auto"/>
        <w:ind w:firstLine="720"/>
        <w:rPr>
          <w:szCs w:val="28"/>
        </w:rPr>
      </w:pPr>
      <w:r>
        <w:rPr>
          <w:szCs w:val="28"/>
          <w:lang w:val="en-US"/>
        </w:rPr>
        <w:t xml:space="preserve">Cũng như các yêu cầu cơ bản của </w:t>
      </w:r>
      <w:r w:rsidRPr="00570CAF">
        <w:rPr>
          <w:b/>
          <w:szCs w:val="28"/>
        </w:rPr>
        <w:t>LARAVEL</w:t>
      </w:r>
      <w:r w:rsidR="00A96B97" w:rsidRPr="00A96B97">
        <w:rPr>
          <w:b/>
          <w:szCs w:val="28"/>
        </w:rPr>
        <w:t xml:space="preserve"> </w:t>
      </w:r>
      <w:r w:rsidR="00A96B97" w:rsidRPr="00570CAF">
        <w:rPr>
          <w:b/>
          <w:szCs w:val="28"/>
        </w:rPr>
        <w:t>FRAMEWORK</w:t>
      </w:r>
      <w:r>
        <w:rPr>
          <w:b/>
          <w:szCs w:val="28"/>
          <w:lang w:val="en-US"/>
        </w:rPr>
        <w:t>.</w:t>
      </w:r>
      <w:r w:rsidRPr="006E711A">
        <w:rPr>
          <w:szCs w:val="28"/>
        </w:rPr>
        <w:t xml:space="preserve"> </w:t>
      </w:r>
      <w:r w:rsidR="001A5413" w:rsidRPr="006E711A">
        <w:rPr>
          <w:szCs w:val="28"/>
        </w:rPr>
        <w:t>Trước tiên khi cài đặt Laravel, cần phải đảm bảo rằng Apache, PHP, MySQL đã được cài đặt. Để có thể cài Laravel, yêu cầu bắt buộc như sau:</w:t>
      </w:r>
    </w:p>
    <w:p w14:paraId="06CDF73D" w14:textId="77777777" w:rsidR="001A5413" w:rsidRDefault="001A5413" w:rsidP="00DB6B8E">
      <w:pPr>
        <w:pStyle w:val="ListParagraph"/>
        <w:numPr>
          <w:ilvl w:val="0"/>
          <w:numId w:val="3"/>
        </w:numPr>
        <w:spacing w:after="120" w:line="360" w:lineRule="auto"/>
        <w:rPr>
          <w:rFonts w:ascii="Times New Roman" w:hAnsi="Times New Roman"/>
          <w:sz w:val="28"/>
          <w:szCs w:val="28"/>
        </w:rPr>
      </w:pPr>
      <w:r>
        <w:rPr>
          <w:rFonts w:ascii="Times New Roman" w:hAnsi="Times New Roman"/>
          <w:sz w:val="28"/>
          <w:szCs w:val="28"/>
        </w:rPr>
        <w:t>PHP &gt;=5.5.9</w:t>
      </w:r>
    </w:p>
    <w:p w14:paraId="2692A020" w14:textId="77777777" w:rsidR="001A5413" w:rsidRDefault="001A5413" w:rsidP="00DB6B8E">
      <w:pPr>
        <w:pStyle w:val="ListParagraph"/>
        <w:numPr>
          <w:ilvl w:val="0"/>
          <w:numId w:val="3"/>
        </w:numPr>
        <w:spacing w:after="120" w:line="360" w:lineRule="auto"/>
        <w:rPr>
          <w:rFonts w:ascii="Times New Roman" w:hAnsi="Times New Roman"/>
          <w:sz w:val="28"/>
          <w:szCs w:val="28"/>
        </w:rPr>
      </w:pPr>
      <w:r>
        <w:rPr>
          <w:rFonts w:ascii="Times New Roman" w:hAnsi="Times New Roman"/>
          <w:sz w:val="28"/>
          <w:szCs w:val="28"/>
        </w:rPr>
        <w:lastRenderedPageBreak/>
        <w:t>OpenSSL PHP Extension</w:t>
      </w:r>
    </w:p>
    <w:p w14:paraId="6215B19B" w14:textId="77777777" w:rsidR="001A5413" w:rsidRDefault="001A5413" w:rsidP="00DB6B8E">
      <w:pPr>
        <w:pStyle w:val="ListParagraph"/>
        <w:numPr>
          <w:ilvl w:val="0"/>
          <w:numId w:val="3"/>
        </w:numPr>
        <w:spacing w:after="120" w:line="360" w:lineRule="auto"/>
        <w:rPr>
          <w:rFonts w:ascii="Times New Roman" w:hAnsi="Times New Roman"/>
          <w:sz w:val="28"/>
          <w:szCs w:val="28"/>
        </w:rPr>
      </w:pPr>
      <w:r>
        <w:rPr>
          <w:rFonts w:ascii="Times New Roman" w:hAnsi="Times New Roman"/>
          <w:sz w:val="28"/>
          <w:szCs w:val="28"/>
        </w:rPr>
        <w:t>PDO PHP Extension</w:t>
      </w:r>
    </w:p>
    <w:p w14:paraId="754B7A2C" w14:textId="77777777" w:rsidR="001A5413" w:rsidRDefault="001A5413" w:rsidP="00DB6B8E">
      <w:pPr>
        <w:pStyle w:val="ListParagraph"/>
        <w:numPr>
          <w:ilvl w:val="0"/>
          <w:numId w:val="3"/>
        </w:numPr>
        <w:spacing w:after="120" w:line="360" w:lineRule="auto"/>
        <w:rPr>
          <w:rFonts w:ascii="Times New Roman" w:hAnsi="Times New Roman"/>
          <w:sz w:val="28"/>
          <w:szCs w:val="28"/>
        </w:rPr>
      </w:pPr>
      <w:r>
        <w:rPr>
          <w:rFonts w:ascii="Times New Roman" w:hAnsi="Times New Roman"/>
          <w:sz w:val="28"/>
          <w:szCs w:val="28"/>
        </w:rPr>
        <w:t>Mbstring PHP Extension</w:t>
      </w:r>
    </w:p>
    <w:p w14:paraId="6B9AD548" w14:textId="31B26F2E" w:rsidR="00BE5C83" w:rsidRDefault="001A5413" w:rsidP="00DB6B8E">
      <w:pPr>
        <w:pStyle w:val="ListParagraph"/>
        <w:numPr>
          <w:ilvl w:val="0"/>
          <w:numId w:val="3"/>
        </w:numPr>
        <w:spacing w:after="120" w:line="360" w:lineRule="auto"/>
        <w:rPr>
          <w:rFonts w:ascii="Times New Roman" w:hAnsi="Times New Roman"/>
          <w:sz w:val="28"/>
          <w:szCs w:val="28"/>
        </w:rPr>
      </w:pPr>
      <w:r>
        <w:rPr>
          <w:rFonts w:ascii="Times New Roman" w:hAnsi="Times New Roman"/>
          <w:sz w:val="28"/>
          <w:szCs w:val="28"/>
        </w:rPr>
        <w:t>Tokenizer PHP Extension</w:t>
      </w:r>
    </w:p>
    <w:p w14:paraId="255FFE98" w14:textId="77777777" w:rsidR="009F1FBB" w:rsidRPr="001A5413" w:rsidRDefault="009F1FBB" w:rsidP="009F1FBB">
      <w:pPr>
        <w:pStyle w:val="ListParagraph"/>
        <w:spacing w:after="120" w:line="360" w:lineRule="auto"/>
        <w:ind w:left="1800"/>
        <w:rPr>
          <w:rFonts w:ascii="Times New Roman" w:hAnsi="Times New Roman"/>
          <w:sz w:val="28"/>
          <w:szCs w:val="28"/>
        </w:rPr>
      </w:pPr>
    </w:p>
    <w:p w14:paraId="2DF50931" w14:textId="77777777" w:rsidR="007123F6" w:rsidRDefault="007123F6" w:rsidP="00DB6B8E">
      <w:pPr>
        <w:pStyle w:val="ListParagraph"/>
        <w:numPr>
          <w:ilvl w:val="2"/>
          <w:numId w:val="4"/>
        </w:numPr>
        <w:spacing w:after="120" w:line="360" w:lineRule="auto"/>
        <w:rPr>
          <w:rFonts w:ascii="Times New Roman" w:hAnsi="Times New Roman"/>
          <w:b/>
          <w:sz w:val="28"/>
          <w:szCs w:val="28"/>
        </w:rPr>
      </w:pPr>
      <w:r w:rsidRPr="007123F6">
        <w:rPr>
          <w:rFonts w:ascii="Times New Roman" w:hAnsi="Times New Roman"/>
          <w:b/>
          <w:sz w:val="28"/>
          <w:szCs w:val="28"/>
        </w:rPr>
        <w:t>Hướng dẫn cài đặt.</w:t>
      </w:r>
    </w:p>
    <w:p w14:paraId="2C6E7525" w14:textId="77777777" w:rsidR="001A5413" w:rsidRPr="001A5413" w:rsidRDefault="001A5413" w:rsidP="00DB6B8E">
      <w:pPr>
        <w:spacing w:after="120" w:line="360" w:lineRule="auto"/>
        <w:ind w:firstLine="720"/>
        <w:rPr>
          <w:color w:val="000000" w:themeColor="text1"/>
          <w:szCs w:val="28"/>
        </w:rPr>
      </w:pPr>
      <w:r w:rsidRPr="001A5413">
        <w:rPr>
          <w:color w:val="000000" w:themeColor="text1"/>
          <w:szCs w:val="28"/>
        </w:rPr>
        <w:t xml:space="preserve">Để cài Laravel, ta sẽ thực hiện theo </w:t>
      </w:r>
      <w:r w:rsidR="005F28DC">
        <w:rPr>
          <w:color w:val="000000" w:themeColor="text1"/>
          <w:szCs w:val="28"/>
          <w:lang w:val="en-US"/>
        </w:rPr>
        <w:t>các</w:t>
      </w:r>
      <w:r w:rsidRPr="001A5413">
        <w:rPr>
          <w:color w:val="000000" w:themeColor="text1"/>
          <w:szCs w:val="28"/>
        </w:rPr>
        <w:t xml:space="preserve"> bước</w:t>
      </w:r>
      <w:r w:rsidR="005F28DC">
        <w:rPr>
          <w:color w:val="000000" w:themeColor="text1"/>
          <w:szCs w:val="28"/>
          <w:lang w:val="en-US"/>
        </w:rPr>
        <w:t xml:space="preserve"> tuần tự</w:t>
      </w:r>
      <w:r w:rsidR="00222D49">
        <w:rPr>
          <w:color w:val="000000" w:themeColor="text1"/>
          <w:szCs w:val="28"/>
          <w:lang w:val="en-US"/>
        </w:rPr>
        <w:t>.</w:t>
      </w:r>
    </w:p>
    <w:p w14:paraId="2490C5D7" w14:textId="73F68E1C" w:rsidR="001A5413" w:rsidRDefault="001A5413" w:rsidP="00DB6B8E">
      <w:pPr>
        <w:spacing w:after="120" w:line="360" w:lineRule="auto"/>
        <w:rPr>
          <w:color w:val="000000" w:themeColor="text1"/>
          <w:szCs w:val="28"/>
        </w:rPr>
      </w:pPr>
      <w:r w:rsidRPr="001A5413">
        <w:rPr>
          <w:color w:val="000000" w:themeColor="text1"/>
          <w:szCs w:val="28"/>
        </w:rPr>
        <w:t xml:space="preserve">Lưu ý: </w:t>
      </w:r>
      <w:r w:rsidR="00EF7CD8" w:rsidRPr="001A5413">
        <w:rPr>
          <w:color w:val="000000" w:themeColor="text1"/>
          <w:szCs w:val="28"/>
        </w:rPr>
        <w:t xml:space="preserve">Máy </w:t>
      </w:r>
      <w:r w:rsidRPr="001A5413">
        <w:rPr>
          <w:color w:val="000000" w:themeColor="text1"/>
          <w:szCs w:val="28"/>
        </w:rPr>
        <w:t>tính phải được cài sẵn Xampp hoặc Wamp.</w:t>
      </w:r>
    </w:p>
    <w:p w14:paraId="200E0B56" w14:textId="77777777" w:rsidR="009F1FBB" w:rsidRPr="00C5338B" w:rsidRDefault="009F1FBB" w:rsidP="009F1FBB">
      <w:pPr>
        <w:pStyle w:val="ListParagraph"/>
        <w:numPr>
          <w:ilvl w:val="0"/>
          <w:numId w:val="39"/>
        </w:numPr>
        <w:rPr>
          <w:rFonts w:ascii="Times New Roman" w:hAnsi="Times New Roman"/>
          <w:sz w:val="28"/>
          <w:szCs w:val="28"/>
          <w:lang w:val="en-US"/>
        </w:rPr>
      </w:pPr>
      <w:r w:rsidRPr="00C5338B">
        <w:rPr>
          <w:rFonts w:ascii="Times New Roman" w:hAnsi="Times New Roman"/>
          <w:sz w:val="28"/>
          <w:szCs w:val="28"/>
        </w:rPr>
        <w:t>Cách 1: Thông qua Laravel Installer</w:t>
      </w:r>
    </w:p>
    <w:p w14:paraId="55D5B736" w14:textId="77777777" w:rsidR="009F1FBB" w:rsidRDefault="009F1FBB" w:rsidP="009F1FBB">
      <w:pPr>
        <w:pStyle w:val="NormalWeb"/>
        <w:shd w:val="clear" w:color="auto" w:fill="FFFFFF"/>
        <w:spacing w:before="0" w:beforeAutospacing="0" w:after="300" w:afterAutospacing="0"/>
        <w:ind w:firstLine="720"/>
        <w:rPr>
          <w:szCs w:val="28"/>
        </w:rPr>
      </w:pPr>
      <w:r w:rsidRPr="00B1782F">
        <w:rPr>
          <w:szCs w:val="28"/>
        </w:rPr>
        <w:t>Đây là một thư viện của </w:t>
      </w:r>
      <w:r w:rsidRPr="00A92D69">
        <w:rPr>
          <w:rStyle w:val="Strong"/>
          <w:b w:val="0"/>
          <w:szCs w:val="28"/>
        </w:rPr>
        <w:t>Laravel</w:t>
      </w:r>
      <w:r w:rsidRPr="00B1782F">
        <w:rPr>
          <w:rStyle w:val="Strong"/>
          <w:szCs w:val="28"/>
        </w:rPr>
        <w:t> </w:t>
      </w:r>
      <w:r w:rsidRPr="00B1782F">
        <w:rPr>
          <w:szCs w:val="28"/>
        </w:rPr>
        <w:t>viết ra giúp cài đặt </w:t>
      </w:r>
      <w:r w:rsidRPr="00A92D69">
        <w:rPr>
          <w:rStyle w:val="Strong"/>
          <w:b w:val="0"/>
          <w:szCs w:val="28"/>
        </w:rPr>
        <w:t>Laravel</w:t>
      </w:r>
      <w:r w:rsidRPr="00B1782F">
        <w:rPr>
          <w:rStyle w:val="Strong"/>
          <w:szCs w:val="28"/>
        </w:rPr>
        <w:t> </w:t>
      </w:r>
      <w:r>
        <w:rPr>
          <w:szCs w:val="28"/>
        </w:rPr>
        <w:t>bởi 1 câu lệnh duy nhất,</w:t>
      </w:r>
      <w:r w:rsidRPr="00B1782F">
        <w:rPr>
          <w:szCs w:val="28"/>
        </w:rPr>
        <w:t xml:space="preserve"> cài đặt thông qua Composer. </w:t>
      </w:r>
      <w:r>
        <w:rPr>
          <w:szCs w:val="28"/>
          <w:lang w:val="en-US"/>
        </w:rPr>
        <w:t>M</w:t>
      </w:r>
      <w:r w:rsidRPr="00B1782F">
        <w:rPr>
          <w:szCs w:val="28"/>
        </w:rPr>
        <w:t>ở Terminal (CMD hoặc Git Bash) ở bất kỳ vị trí nào và gõ dòng lệnh sau:</w:t>
      </w:r>
    </w:p>
    <w:p w14:paraId="02E26BB6" w14:textId="77777777" w:rsidR="009F1FBB" w:rsidRPr="00B1782F" w:rsidRDefault="009F1FBB" w:rsidP="009F1FBB">
      <w:pPr>
        <w:pStyle w:val="NormalWeb"/>
        <w:shd w:val="clear" w:color="auto" w:fill="FFFFFF"/>
        <w:spacing w:before="0" w:beforeAutospacing="0" w:after="300" w:afterAutospacing="0"/>
        <w:ind w:firstLine="720"/>
        <w:rPr>
          <w:szCs w:val="28"/>
        </w:rPr>
      </w:pPr>
      <w:r w:rsidRPr="00B1782F">
        <w:rPr>
          <w:rStyle w:val="HTMLCode"/>
          <w:rFonts w:ascii="Times New Roman" w:hAnsi="Times New Roman" w:cs="Times New Roman"/>
          <w:sz w:val="28"/>
          <w:szCs w:val="28"/>
        </w:rPr>
        <w:t>composer global require "laravel/installer"</w:t>
      </w:r>
    </w:p>
    <w:p w14:paraId="434AD778" w14:textId="77777777" w:rsidR="009F1FBB" w:rsidRPr="00B1782F" w:rsidRDefault="009F1FBB" w:rsidP="009F1FBB">
      <w:pPr>
        <w:pStyle w:val="NormalWeb"/>
        <w:shd w:val="clear" w:color="auto" w:fill="FFFFFF"/>
        <w:spacing w:before="0" w:beforeAutospacing="0" w:after="300" w:afterAutospacing="0"/>
        <w:ind w:firstLine="720"/>
        <w:rPr>
          <w:szCs w:val="28"/>
        </w:rPr>
      </w:pPr>
      <w:r w:rsidRPr="00B1782F">
        <w:rPr>
          <w:szCs w:val="28"/>
        </w:rPr>
        <w:t>Khi cài đặt xong bạn cần chắc chắn rằng đường dẫn tập tin thực thi</w:t>
      </w:r>
      <w:r>
        <w:rPr>
          <w:szCs w:val="28"/>
        </w:rPr>
        <w:t xml:space="preserve"> </w:t>
      </w:r>
      <w:r w:rsidRPr="00B1782F">
        <w:rPr>
          <w:szCs w:val="28"/>
        </w:rPr>
        <w:t>của</w:t>
      </w:r>
      <w:r>
        <w:rPr>
          <w:szCs w:val="28"/>
        </w:rPr>
        <w:t xml:space="preserve"> </w:t>
      </w:r>
      <w:r>
        <w:rPr>
          <w:szCs w:val="28"/>
          <w:lang w:val="en-US"/>
        </w:rPr>
        <w:t>Composer</w:t>
      </w:r>
      <w:r w:rsidRPr="00B1782F">
        <w:rPr>
          <w:rStyle w:val="Strong"/>
          <w:szCs w:val="28"/>
        </w:rPr>
        <w:t> </w:t>
      </w:r>
      <w:r w:rsidRPr="00B1782F">
        <w:rPr>
          <w:szCs w:val="28"/>
        </w:rPr>
        <w:t>đã được thêm vào</w:t>
      </w:r>
      <w:r w:rsidRPr="00B1782F">
        <w:rPr>
          <w:rStyle w:val="Strong"/>
          <w:szCs w:val="28"/>
        </w:rPr>
        <w:t> </w:t>
      </w:r>
      <w:r w:rsidRPr="00A92D69">
        <w:rPr>
          <w:rStyle w:val="Strong"/>
          <w:b w:val="0"/>
          <w:szCs w:val="28"/>
        </w:rPr>
        <w:t>Windows Enviroment Variables Path</w:t>
      </w:r>
    </w:p>
    <w:p w14:paraId="2938F2D6" w14:textId="77777777" w:rsidR="009F1FBB" w:rsidRPr="00B1782F" w:rsidRDefault="009F1FBB" w:rsidP="009F1FBB">
      <w:pPr>
        <w:pStyle w:val="NormalWeb"/>
        <w:shd w:val="clear" w:color="auto" w:fill="FFFFFF"/>
        <w:spacing w:before="0" w:beforeAutospacing="0" w:after="300" w:afterAutospacing="0"/>
        <w:ind w:firstLine="720"/>
        <w:rPr>
          <w:szCs w:val="28"/>
        </w:rPr>
      </w:pPr>
      <w:r w:rsidRPr="00B1782F">
        <w:rPr>
          <w:szCs w:val="28"/>
        </w:rPr>
        <w:t xml:space="preserve">Đối với Windows, đường dẫn đó là </w:t>
      </w:r>
      <w:r w:rsidRPr="00A92D69">
        <w:rPr>
          <w:szCs w:val="28"/>
        </w:rPr>
        <w:t>"</w:t>
      </w:r>
      <w:r w:rsidRPr="00A92D69">
        <w:rPr>
          <w:rStyle w:val="HTMLCode"/>
          <w:rFonts w:ascii="Times New Roman" w:hAnsi="Times New Roman" w:cs="Times New Roman"/>
          <w:sz w:val="28"/>
          <w:szCs w:val="28"/>
        </w:rPr>
        <w:t>%appdata%\Composer\vendor\bin</w:t>
      </w:r>
      <w:r w:rsidRPr="00B1782F">
        <w:rPr>
          <w:szCs w:val="28"/>
        </w:rPr>
        <w:t xml:space="preserve">" và đối với macOS và Linux thì nó ở </w:t>
      </w:r>
      <w:r w:rsidRPr="00A92D69">
        <w:rPr>
          <w:szCs w:val="28"/>
        </w:rPr>
        <w:t>"</w:t>
      </w:r>
      <w:r w:rsidRPr="00A92D69">
        <w:rPr>
          <w:rStyle w:val="HTMLCode"/>
          <w:rFonts w:ascii="Times New Roman" w:hAnsi="Times New Roman" w:cs="Times New Roman"/>
          <w:sz w:val="28"/>
          <w:szCs w:val="28"/>
        </w:rPr>
        <w:t>~/.composer/vendor/bin</w:t>
      </w:r>
      <w:r w:rsidRPr="00B1782F">
        <w:rPr>
          <w:szCs w:val="28"/>
        </w:rPr>
        <w:t>".</w:t>
      </w:r>
    </w:p>
    <w:p w14:paraId="08C8B6DD" w14:textId="77777777" w:rsidR="009F1FBB" w:rsidRDefault="009F1FBB" w:rsidP="009F1FBB">
      <w:pPr>
        <w:pStyle w:val="NormalWeb"/>
        <w:shd w:val="clear" w:color="auto" w:fill="FFFFFF"/>
        <w:spacing w:before="0" w:beforeAutospacing="0" w:after="300" w:afterAutospacing="0"/>
        <w:ind w:firstLine="720"/>
        <w:rPr>
          <w:szCs w:val="28"/>
        </w:rPr>
      </w:pPr>
      <w:r w:rsidRPr="00B1782F">
        <w:rPr>
          <w:szCs w:val="28"/>
        </w:rPr>
        <w:t>Sau khi cài đặt xong, di chuyển vào thư mục </w:t>
      </w:r>
      <w:r w:rsidRPr="00A92D69">
        <w:rPr>
          <w:rStyle w:val="HTMLCode"/>
          <w:rFonts w:ascii="Times New Roman" w:hAnsi="Times New Roman" w:cs="Times New Roman"/>
          <w:sz w:val="28"/>
          <w:szCs w:val="28"/>
        </w:rPr>
        <w:t>htdocs</w:t>
      </w:r>
      <w:r>
        <w:rPr>
          <w:szCs w:val="28"/>
        </w:rPr>
        <w:t> của XAMPP, tại đây</w:t>
      </w:r>
      <w:r w:rsidRPr="00B1782F">
        <w:rPr>
          <w:szCs w:val="28"/>
        </w:rPr>
        <w:t xml:space="preserve"> mở cửa sổ lệnh (đối với windows thì nhấp </w:t>
      </w:r>
      <w:r w:rsidRPr="00B1782F">
        <w:rPr>
          <w:rStyle w:val="HTMLKeyboard"/>
          <w:szCs w:val="28"/>
        </w:rPr>
        <w:t>Shift </w:t>
      </w:r>
      <w:r>
        <w:rPr>
          <w:szCs w:val="28"/>
        </w:rPr>
        <w:t xml:space="preserve">+ chuột phải và </w:t>
      </w:r>
      <w:r w:rsidRPr="00B1782F">
        <w:rPr>
          <w:szCs w:val="28"/>
        </w:rPr>
        <w:t>chọn</w:t>
      </w:r>
      <w:r>
        <w:rPr>
          <w:rStyle w:val="Strong"/>
          <w:szCs w:val="28"/>
        </w:rPr>
        <w:t xml:space="preserve"> </w:t>
      </w:r>
      <w:r w:rsidRPr="00A92D69">
        <w:rPr>
          <w:rStyle w:val="Strong"/>
          <w:b w:val="0"/>
          <w:szCs w:val="28"/>
        </w:rPr>
        <w:t>Commad Window Here</w:t>
      </w:r>
      <w:r w:rsidRPr="00B1782F">
        <w:rPr>
          <w:rStyle w:val="Strong"/>
          <w:szCs w:val="28"/>
        </w:rPr>
        <w:t> </w:t>
      </w:r>
      <w:r w:rsidRPr="00B1782F">
        <w:rPr>
          <w:szCs w:val="28"/>
        </w:rPr>
        <w:t>hoặc </w:t>
      </w:r>
      <w:r w:rsidRPr="00A92D69">
        <w:rPr>
          <w:rStyle w:val="Strong"/>
          <w:b w:val="0"/>
          <w:szCs w:val="28"/>
        </w:rPr>
        <w:t>Git Bash Here</w:t>
      </w:r>
      <w:r w:rsidRPr="00B1782F">
        <w:rPr>
          <w:szCs w:val="28"/>
        </w:rPr>
        <w:t>) và gõ dòng lệnh sau:</w:t>
      </w:r>
    </w:p>
    <w:p w14:paraId="171BFBD4" w14:textId="77777777" w:rsidR="009F1FBB" w:rsidRPr="00B1782F" w:rsidRDefault="009F1FBB" w:rsidP="009F1FBB">
      <w:pPr>
        <w:pStyle w:val="NormalWeb"/>
        <w:shd w:val="clear" w:color="auto" w:fill="FFFFFF"/>
        <w:spacing w:before="0" w:beforeAutospacing="0" w:after="300" w:afterAutospacing="0"/>
        <w:ind w:firstLine="720"/>
        <w:rPr>
          <w:szCs w:val="28"/>
        </w:rPr>
      </w:pPr>
      <w:r w:rsidRPr="00B1782F">
        <w:rPr>
          <w:rStyle w:val="HTMLCode"/>
          <w:rFonts w:ascii="Times New Roman" w:hAnsi="Times New Roman" w:cs="Times New Roman"/>
          <w:sz w:val="28"/>
          <w:szCs w:val="28"/>
        </w:rPr>
        <w:t>laravel new blog</w:t>
      </w:r>
    </w:p>
    <w:p w14:paraId="2798A8B1" w14:textId="77777777" w:rsidR="009F1FBB" w:rsidRPr="00B1782F" w:rsidRDefault="009F1FBB" w:rsidP="009F1FBB">
      <w:pPr>
        <w:pStyle w:val="NormalWeb"/>
        <w:shd w:val="clear" w:color="auto" w:fill="FFFFFF"/>
        <w:spacing w:before="0" w:beforeAutospacing="0" w:after="300" w:afterAutospacing="0"/>
        <w:ind w:firstLine="720"/>
        <w:rPr>
          <w:szCs w:val="28"/>
        </w:rPr>
      </w:pPr>
      <w:r w:rsidRPr="00B1782F">
        <w:rPr>
          <w:szCs w:val="28"/>
        </w:rPr>
        <w:t xml:space="preserve">Trong </w:t>
      </w:r>
      <w:r w:rsidRPr="00A92D69">
        <w:rPr>
          <w:szCs w:val="28"/>
        </w:rPr>
        <w:t>đó </w:t>
      </w:r>
      <w:r>
        <w:rPr>
          <w:szCs w:val="28"/>
          <w:lang w:val="en-US"/>
        </w:rPr>
        <w:t>“</w:t>
      </w:r>
      <w:r w:rsidRPr="00A92D69">
        <w:rPr>
          <w:rStyle w:val="HTMLCode"/>
          <w:rFonts w:ascii="Times New Roman" w:hAnsi="Times New Roman" w:cs="Times New Roman"/>
          <w:sz w:val="28"/>
          <w:szCs w:val="28"/>
        </w:rPr>
        <w:t>blog</w:t>
      </w:r>
      <w:r>
        <w:rPr>
          <w:rStyle w:val="HTMLCode"/>
          <w:rFonts w:ascii="Times New Roman" w:hAnsi="Times New Roman" w:cs="Times New Roman"/>
          <w:sz w:val="28"/>
          <w:szCs w:val="28"/>
          <w:lang w:val="en-US"/>
        </w:rPr>
        <w:t>”</w:t>
      </w:r>
      <w:r w:rsidRPr="00B1782F">
        <w:rPr>
          <w:szCs w:val="28"/>
        </w:rPr>
        <w:t> chính là tên thư mục</w:t>
      </w:r>
      <w:r w:rsidRPr="00B1782F">
        <w:rPr>
          <w:rStyle w:val="Strong"/>
          <w:szCs w:val="28"/>
        </w:rPr>
        <w:t> </w:t>
      </w:r>
      <w:r w:rsidRPr="00A92D69">
        <w:rPr>
          <w:rStyle w:val="Strong"/>
          <w:b w:val="0"/>
          <w:szCs w:val="28"/>
        </w:rPr>
        <w:t>laravel project</w:t>
      </w:r>
      <w:r w:rsidRPr="00B1782F">
        <w:rPr>
          <w:szCs w:val="28"/>
        </w:rPr>
        <w:t>.</w:t>
      </w:r>
    </w:p>
    <w:p w14:paraId="268C5C61" w14:textId="77777777" w:rsidR="009F1FBB" w:rsidRPr="00C5338B" w:rsidRDefault="009F1FBB" w:rsidP="009F1FBB">
      <w:pPr>
        <w:pStyle w:val="ListParagraph"/>
        <w:numPr>
          <w:ilvl w:val="0"/>
          <w:numId w:val="40"/>
        </w:numPr>
        <w:rPr>
          <w:rFonts w:ascii="Times New Roman" w:hAnsi="Times New Roman"/>
          <w:sz w:val="28"/>
          <w:szCs w:val="28"/>
        </w:rPr>
      </w:pPr>
      <w:r w:rsidRPr="00C5338B">
        <w:rPr>
          <w:rFonts w:ascii="Times New Roman" w:hAnsi="Times New Roman"/>
          <w:sz w:val="28"/>
          <w:szCs w:val="28"/>
        </w:rPr>
        <w:t>Cách 2: Thông qua Composer</w:t>
      </w:r>
    </w:p>
    <w:p w14:paraId="71C0B30D" w14:textId="77777777" w:rsidR="009F1FBB" w:rsidRDefault="009F1FBB" w:rsidP="009F1FBB">
      <w:pPr>
        <w:pStyle w:val="NormalWeb"/>
        <w:shd w:val="clear" w:color="auto" w:fill="FFFFFF"/>
        <w:spacing w:before="0" w:beforeAutospacing="0" w:after="300" w:afterAutospacing="0"/>
        <w:ind w:firstLine="720"/>
        <w:rPr>
          <w:szCs w:val="28"/>
        </w:rPr>
      </w:pPr>
      <w:r>
        <w:rPr>
          <w:szCs w:val="28"/>
        </w:rPr>
        <w:t>D</w:t>
      </w:r>
      <w:r w:rsidRPr="00B1782F">
        <w:rPr>
          <w:szCs w:val="28"/>
        </w:rPr>
        <w:t xml:space="preserve">i chuyển thẳng vào thư </w:t>
      </w:r>
      <w:r w:rsidRPr="00A92D69">
        <w:rPr>
          <w:szCs w:val="28"/>
        </w:rPr>
        <w:t>mục </w:t>
      </w:r>
      <w:r w:rsidRPr="00A92D69">
        <w:rPr>
          <w:rStyle w:val="HTMLCode"/>
          <w:rFonts w:ascii="Times New Roman" w:hAnsi="Times New Roman" w:cs="Times New Roman"/>
          <w:sz w:val="28"/>
          <w:szCs w:val="28"/>
        </w:rPr>
        <w:t>htdocs</w:t>
      </w:r>
      <w:r w:rsidRPr="00B1782F">
        <w:rPr>
          <w:szCs w:val="28"/>
        </w:rPr>
        <w:t> của XAMPP, tại đây các bạn mở cửa sổ lệnh (như trên) và gõ dòng lệnh sau:</w:t>
      </w:r>
    </w:p>
    <w:p w14:paraId="08A1F44F" w14:textId="77777777" w:rsidR="009F1FBB" w:rsidRPr="00B1782F" w:rsidRDefault="009F1FBB" w:rsidP="009F1FBB">
      <w:pPr>
        <w:pStyle w:val="NormalWeb"/>
        <w:shd w:val="clear" w:color="auto" w:fill="FFFFFF"/>
        <w:spacing w:before="0" w:beforeAutospacing="0" w:after="300" w:afterAutospacing="0"/>
        <w:ind w:firstLine="720"/>
        <w:rPr>
          <w:szCs w:val="28"/>
        </w:rPr>
      </w:pPr>
      <w:r w:rsidRPr="00B1782F">
        <w:rPr>
          <w:rStyle w:val="HTMLCode"/>
          <w:rFonts w:ascii="Times New Roman" w:hAnsi="Times New Roman" w:cs="Times New Roman"/>
          <w:sz w:val="28"/>
          <w:szCs w:val="28"/>
        </w:rPr>
        <w:lastRenderedPageBreak/>
        <w:t>composer create-project --prefer-dist laravel/laravel</w:t>
      </w:r>
      <w:r w:rsidRPr="00B1782F">
        <w:rPr>
          <w:szCs w:val="28"/>
        </w:rPr>
        <w:t xml:space="preserve"> </w:t>
      </w:r>
      <w:r w:rsidRPr="00B1782F">
        <w:rPr>
          <w:rStyle w:val="HTMLCode"/>
          <w:rFonts w:ascii="Times New Roman" w:hAnsi="Times New Roman" w:cs="Times New Roman"/>
          <w:sz w:val="28"/>
          <w:szCs w:val="28"/>
        </w:rPr>
        <w:t>blog</w:t>
      </w:r>
    </w:p>
    <w:p w14:paraId="48263478" w14:textId="77777777" w:rsidR="009F1FBB" w:rsidRDefault="009F1FBB" w:rsidP="009F1FBB">
      <w:pPr>
        <w:pStyle w:val="NormalWeb"/>
        <w:shd w:val="clear" w:color="auto" w:fill="FFFFFF"/>
        <w:spacing w:before="0" w:beforeAutospacing="0" w:after="300" w:afterAutospacing="0"/>
        <w:ind w:firstLine="720"/>
        <w:rPr>
          <w:szCs w:val="28"/>
        </w:rPr>
      </w:pPr>
      <w:r w:rsidRPr="00B1782F">
        <w:rPr>
          <w:szCs w:val="28"/>
        </w:rPr>
        <w:t>Trong đó </w:t>
      </w:r>
      <w:r w:rsidRPr="00A92D69">
        <w:rPr>
          <w:rStyle w:val="HTMLCode"/>
          <w:rFonts w:ascii="Times New Roman" w:hAnsi="Times New Roman" w:cs="Times New Roman"/>
          <w:sz w:val="28"/>
          <w:szCs w:val="28"/>
        </w:rPr>
        <w:t>blog</w:t>
      </w:r>
      <w:r w:rsidRPr="00B1782F">
        <w:rPr>
          <w:szCs w:val="28"/>
        </w:rPr>
        <w:t> chính là tên thư mục </w:t>
      </w:r>
      <w:r w:rsidRPr="00A92D69">
        <w:rPr>
          <w:rStyle w:val="Strong"/>
          <w:b w:val="0"/>
          <w:szCs w:val="28"/>
        </w:rPr>
        <w:t>laravel project</w:t>
      </w:r>
      <w:r w:rsidRPr="00B1782F">
        <w:rPr>
          <w:szCs w:val="28"/>
        </w:rPr>
        <w:t>.</w:t>
      </w:r>
    </w:p>
    <w:p w14:paraId="7CB7BB27" w14:textId="77777777" w:rsidR="009F1FBB" w:rsidRDefault="009F1FBB" w:rsidP="009F1FBB">
      <w:pPr>
        <w:pStyle w:val="NormalWeb"/>
        <w:shd w:val="clear" w:color="auto" w:fill="FFFFFF"/>
        <w:spacing w:before="0" w:beforeAutospacing="0" w:after="300" w:afterAutospacing="0"/>
        <w:ind w:firstLine="720"/>
        <w:rPr>
          <w:color w:val="1B1B1B"/>
          <w:spacing w:val="-1"/>
          <w:szCs w:val="28"/>
          <w:shd w:val="clear" w:color="auto" w:fill="FFFFFF"/>
        </w:rPr>
      </w:pPr>
      <w:r w:rsidRPr="00C5338B">
        <w:rPr>
          <w:color w:val="1B1B1B"/>
          <w:spacing w:val="-1"/>
          <w:szCs w:val="28"/>
          <w:shd w:val="clear" w:color="auto" w:fill="FFFFFF"/>
        </w:rPr>
        <w:t>Qua</w:t>
      </w:r>
      <w:r>
        <w:rPr>
          <w:color w:val="1B1B1B"/>
          <w:spacing w:val="-1"/>
          <w:szCs w:val="28"/>
          <w:shd w:val="clear" w:color="auto" w:fill="FFFFFF"/>
        </w:rPr>
        <w:t xml:space="preserve"> một trong hai cách trên,</w:t>
      </w:r>
      <w:r w:rsidRPr="00C5338B">
        <w:rPr>
          <w:color w:val="1B1B1B"/>
          <w:spacing w:val="-1"/>
          <w:szCs w:val="28"/>
          <w:shd w:val="clear" w:color="auto" w:fill="FFFFFF"/>
        </w:rPr>
        <w:t>ta đã có thể khởi tạo một ứng dụng Laravel framework rồi</w:t>
      </w:r>
      <w:r>
        <w:rPr>
          <w:color w:val="1B1B1B"/>
          <w:spacing w:val="-1"/>
          <w:szCs w:val="28"/>
          <w:shd w:val="clear" w:color="auto" w:fill="FFFFFF"/>
        </w:rPr>
        <w:t>, tiếp theo là</w:t>
      </w:r>
      <w:r w:rsidRPr="00C5338B">
        <w:rPr>
          <w:color w:val="1B1B1B"/>
          <w:spacing w:val="-1"/>
          <w:szCs w:val="28"/>
          <w:shd w:val="clear" w:color="auto" w:fill="FFFFFF"/>
        </w:rPr>
        <w:t xml:space="preserve"> cách để khởi động ứng dụng.</w:t>
      </w:r>
    </w:p>
    <w:p w14:paraId="2F93C606" w14:textId="77777777" w:rsidR="009F1FBB" w:rsidRDefault="009F1FBB" w:rsidP="009F1FBB">
      <w:pPr>
        <w:pStyle w:val="NormalWeb"/>
        <w:shd w:val="clear" w:color="auto" w:fill="FFFFFF"/>
        <w:spacing w:before="120" w:beforeAutospacing="0" w:after="0" w:afterAutospacing="0"/>
        <w:ind w:firstLine="720"/>
        <w:rPr>
          <w:spacing w:val="-1"/>
          <w:szCs w:val="28"/>
          <w:lang w:val="en-US"/>
        </w:rPr>
      </w:pPr>
      <w:r w:rsidRPr="00C5338B">
        <w:rPr>
          <w:spacing w:val="-1"/>
          <w:szCs w:val="28"/>
        </w:rPr>
        <w:t>Nếu máy tính đã cài đặt PHP thì có thể chạy dòng lệnh sau để khởi động server:</w:t>
      </w:r>
    </w:p>
    <w:p w14:paraId="53209B96" w14:textId="77777777" w:rsidR="009F1FBB" w:rsidRDefault="009F1FBB" w:rsidP="009F1FBB">
      <w:pPr>
        <w:pStyle w:val="NormalWeb"/>
        <w:shd w:val="clear" w:color="auto" w:fill="FFFFFF"/>
        <w:spacing w:before="120" w:beforeAutospacing="0" w:after="0" w:afterAutospacing="0"/>
        <w:ind w:firstLine="720"/>
        <w:rPr>
          <w:spacing w:val="-1"/>
          <w:szCs w:val="28"/>
          <w:lang w:val="en-US"/>
        </w:rPr>
      </w:pPr>
      <w:r w:rsidRPr="00C5338B">
        <w:rPr>
          <w:spacing w:val="-1"/>
          <w:szCs w:val="28"/>
        </w:rPr>
        <w:t>php artisan serve</w:t>
      </w:r>
    </w:p>
    <w:p w14:paraId="24FDA74E" w14:textId="77777777" w:rsidR="009F1FBB" w:rsidRPr="00775953" w:rsidRDefault="009F1FBB" w:rsidP="009F1FBB">
      <w:pPr>
        <w:pStyle w:val="NormalWeb"/>
        <w:shd w:val="clear" w:color="auto" w:fill="FFFFFF"/>
        <w:spacing w:before="120" w:beforeAutospacing="0" w:after="0" w:afterAutospacing="0"/>
        <w:ind w:firstLine="720"/>
        <w:rPr>
          <w:spacing w:val="-1"/>
          <w:szCs w:val="28"/>
          <w:lang w:val="en-US"/>
        </w:rPr>
      </w:pPr>
      <w:r w:rsidRPr="00C5338B">
        <w:rPr>
          <w:spacing w:val="-1"/>
          <w:szCs w:val="28"/>
        </w:rPr>
        <w:t>Sau khi chạy dòng lệnh,</w:t>
      </w:r>
      <w:r>
        <w:rPr>
          <w:spacing w:val="-1"/>
          <w:szCs w:val="28"/>
        </w:rPr>
        <w:t xml:space="preserve"> mở trình duyệt và truy cập địa </w:t>
      </w:r>
      <w:r w:rsidRPr="00C5338B">
        <w:rPr>
          <w:spacing w:val="-1"/>
          <w:szCs w:val="28"/>
        </w:rPr>
        <w:t>chỉ</w:t>
      </w:r>
      <w:r>
        <w:rPr>
          <w:spacing w:val="-1"/>
          <w:szCs w:val="28"/>
        </w:rPr>
        <w:t xml:space="preserve"> </w:t>
      </w:r>
      <w:hyperlink r:id="rId10" w:tgtFrame="_blank" w:history="1">
        <w:r w:rsidRPr="00775953">
          <w:rPr>
            <w:rStyle w:val="Hyperlink"/>
            <w:color w:val="auto"/>
            <w:spacing w:val="-1"/>
            <w:szCs w:val="28"/>
            <w:u w:val="none"/>
          </w:rPr>
          <w:t>http://localhost:8000</w:t>
        </w:r>
      </w:hyperlink>
      <w:r w:rsidRPr="00C5338B">
        <w:rPr>
          <w:spacing w:val="-1"/>
          <w:szCs w:val="28"/>
        </w:rPr>
        <w:t xml:space="preserve"> sẽ thu được kết quả như hình bên dưới:</w:t>
      </w:r>
    </w:p>
    <w:p w14:paraId="32081EB3" w14:textId="77777777" w:rsidR="009F1FBB" w:rsidRDefault="009F1FBB" w:rsidP="009F1FBB">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noProof/>
          <w:color w:val="1B1B1B"/>
          <w:spacing w:val="-1"/>
          <w:sz w:val="27"/>
          <w:szCs w:val="27"/>
          <w:lang w:val="en-US"/>
        </w:rPr>
        <w:drawing>
          <wp:inline distT="0" distB="0" distL="0" distR="0" wp14:anchorId="4C8A70B9" wp14:editId="27832350">
            <wp:extent cx="5763895" cy="3971925"/>
            <wp:effectExtent l="0" t="0" r="8255" b="9525"/>
            <wp:docPr id="1" name="Picture 1" descr="https://images.viblo.asia/c5122d21-0786-47ca-bc93-b990a72fdab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viblo.asia/c5122d21-0786-47ca-bc93-b990a72fdab9.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1418"/>
                    <a:stretch/>
                  </pic:blipFill>
                  <pic:spPr bwMode="auto">
                    <a:xfrm>
                      <a:off x="0" y="0"/>
                      <a:ext cx="5771135" cy="3976914"/>
                    </a:xfrm>
                    <a:prstGeom prst="rect">
                      <a:avLst/>
                    </a:prstGeom>
                    <a:noFill/>
                    <a:ln>
                      <a:noFill/>
                    </a:ln>
                    <a:extLst>
                      <a:ext uri="{53640926-AAD7-44D8-BBD7-CCE9431645EC}">
                        <a14:shadowObscured xmlns:a14="http://schemas.microsoft.com/office/drawing/2010/main"/>
                      </a:ext>
                    </a:extLst>
                  </pic:spPr>
                </pic:pic>
              </a:graphicData>
            </a:graphic>
          </wp:inline>
        </w:drawing>
      </w:r>
    </w:p>
    <w:p w14:paraId="7C8E77D0" w14:textId="77777777" w:rsidR="009F1FBB" w:rsidRPr="00775953" w:rsidRDefault="009F1FBB" w:rsidP="009F1FBB">
      <w:pPr>
        <w:pStyle w:val="NormalWeb"/>
        <w:shd w:val="clear" w:color="auto" w:fill="FFFFFF"/>
        <w:spacing w:before="360" w:beforeAutospacing="0" w:after="0" w:afterAutospacing="0"/>
        <w:ind w:firstLine="720"/>
        <w:rPr>
          <w:color w:val="1B1B1B"/>
          <w:spacing w:val="-1"/>
          <w:szCs w:val="28"/>
        </w:rPr>
      </w:pPr>
      <w:r w:rsidRPr="00775953">
        <w:rPr>
          <w:color w:val="1B1B1B"/>
          <w:spacing w:val="-1"/>
          <w:szCs w:val="28"/>
        </w:rPr>
        <w:t>Mặc định, Laravel khi khởi động chạy ở port 8000, nếu muốn thay đổi thiết lập này có thể thêm tham số </w:t>
      </w:r>
      <w:r w:rsidRPr="00775953">
        <w:rPr>
          <w:rStyle w:val="HTMLCode"/>
          <w:rFonts w:ascii="Times New Roman" w:hAnsi="Times New Roman" w:cs="Times New Roman"/>
          <w:color w:val="1B1B1B"/>
          <w:spacing w:val="-1"/>
          <w:sz w:val="28"/>
          <w:szCs w:val="28"/>
        </w:rPr>
        <w:t>port</w:t>
      </w:r>
      <w:r w:rsidRPr="00775953">
        <w:rPr>
          <w:color w:val="1B1B1B"/>
          <w:spacing w:val="-1"/>
          <w:szCs w:val="28"/>
        </w:rPr>
        <w:t> vào lệnh:</w:t>
      </w:r>
    </w:p>
    <w:p w14:paraId="00976F03" w14:textId="77777777" w:rsidR="009F1FBB" w:rsidRPr="00775953" w:rsidRDefault="009F1FBB" w:rsidP="009F1FBB">
      <w:pPr>
        <w:pStyle w:val="NormalWeb"/>
        <w:spacing w:before="0" w:beforeAutospacing="0" w:after="0" w:afterAutospacing="0"/>
        <w:ind w:firstLine="720"/>
        <w:rPr>
          <w:spacing w:val="-1"/>
          <w:szCs w:val="28"/>
        </w:rPr>
      </w:pPr>
      <w:r w:rsidRPr="00775953">
        <w:rPr>
          <w:spacing w:val="-1"/>
          <w:szCs w:val="28"/>
        </w:rPr>
        <w:t>php artisan serve --port=8080</w:t>
      </w:r>
    </w:p>
    <w:p w14:paraId="54B6AE99" w14:textId="77777777" w:rsidR="009F1FBB" w:rsidRDefault="009F1FBB" w:rsidP="00DB6B8E">
      <w:pPr>
        <w:spacing w:after="120" w:line="360" w:lineRule="auto"/>
        <w:rPr>
          <w:color w:val="000000" w:themeColor="text1"/>
          <w:szCs w:val="28"/>
        </w:rPr>
      </w:pPr>
    </w:p>
    <w:p w14:paraId="610281D3" w14:textId="77777777" w:rsidR="007123F6" w:rsidRDefault="007123F6" w:rsidP="0025779A">
      <w:pPr>
        <w:pStyle w:val="Heading2"/>
      </w:pPr>
      <w:r>
        <w:lastRenderedPageBreak/>
        <w:t>MÔ HÌNH MVC TRONG FRAMEWORK LARAVEL.</w:t>
      </w:r>
    </w:p>
    <w:p w14:paraId="383B68C0" w14:textId="34198DA7" w:rsidR="001A5413" w:rsidRDefault="001A5413" w:rsidP="00DB6B8E">
      <w:pPr>
        <w:shd w:val="clear" w:color="auto" w:fill="FFFFFF"/>
        <w:spacing w:after="150" w:line="360" w:lineRule="auto"/>
        <w:ind w:firstLine="720"/>
        <w:rPr>
          <w:color w:val="000000" w:themeColor="text1"/>
          <w:szCs w:val="28"/>
          <w:lang w:eastAsia="vi-VN"/>
        </w:rPr>
      </w:pPr>
      <w:r w:rsidRPr="001A5413">
        <w:rPr>
          <w:color w:val="000000" w:themeColor="text1"/>
          <w:szCs w:val="28"/>
          <w:lang w:eastAsia="vi-VN"/>
        </w:rPr>
        <w:t>MVC là viết tắt của ba từ Model - View - Controller. Trong đó:</w:t>
      </w:r>
    </w:p>
    <w:p w14:paraId="535C214C" w14:textId="649651AA" w:rsidR="009F1FBB" w:rsidRPr="001A5413" w:rsidRDefault="009F1FBB" w:rsidP="009F1FBB">
      <w:pPr>
        <w:shd w:val="clear" w:color="auto" w:fill="FFFFFF"/>
        <w:spacing w:after="150" w:line="360" w:lineRule="auto"/>
        <w:rPr>
          <w:color w:val="000000" w:themeColor="text1"/>
          <w:szCs w:val="28"/>
          <w:lang w:eastAsia="vi-VN"/>
        </w:rPr>
      </w:pPr>
      <w:r>
        <w:rPr>
          <w:noProof/>
          <w:lang w:val="en-US"/>
        </w:rPr>
        <w:drawing>
          <wp:inline distT="0" distB="0" distL="0" distR="0" wp14:anchorId="4B7C94B2" wp14:editId="0ED9C5AD">
            <wp:extent cx="5457825" cy="3238500"/>
            <wp:effectExtent l="0" t="0" r="9525" b="0"/>
            <wp:docPr id="8" name="Picture 8"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V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989" cy="3244531"/>
                    </a:xfrm>
                    <a:prstGeom prst="rect">
                      <a:avLst/>
                    </a:prstGeom>
                    <a:noFill/>
                    <a:ln>
                      <a:noFill/>
                    </a:ln>
                  </pic:spPr>
                </pic:pic>
              </a:graphicData>
            </a:graphic>
          </wp:inline>
        </w:drawing>
      </w:r>
    </w:p>
    <w:p w14:paraId="5A2E5335" w14:textId="77777777" w:rsidR="001A5413" w:rsidRPr="001A5413" w:rsidRDefault="001A5413" w:rsidP="00DB6B8E">
      <w:pPr>
        <w:shd w:val="clear" w:color="auto" w:fill="FFFFFF"/>
        <w:spacing w:after="150" w:line="360" w:lineRule="auto"/>
        <w:ind w:firstLine="720"/>
        <w:rPr>
          <w:color w:val="000000" w:themeColor="text1"/>
          <w:szCs w:val="28"/>
          <w:lang w:eastAsia="vi-VN"/>
        </w:rPr>
      </w:pPr>
      <w:r w:rsidRPr="001A5413">
        <w:rPr>
          <w:color w:val="000000" w:themeColor="text1"/>
          <w:szCs w:val="28"/>
          <w:lang w:eastAsia="vi-VN"/>
        </w:rPr>
        <w:t>Model: cấu trúc dữ liệu theo cách tin cậy và chuẩn bị dữ liệu theo lệnh của controller</w:t>
      </w:r>
    </w:p>
    <w:p w14:paraId="3E3B00B4" w14:textId="77777777" w:rsidR="001A5413" w:rsidRPr="001A5413" w:rsidRDefault="001A5413" w:rsidP="00DB6B8E">
      <w:pPr>
        <w:shd w:val="clear" w:color="auto" w:fill="FFFFFF"/>
        <w:spacing w:after="150" w:line="360" w:lineRule="auto"/>
        <w:ind w:firstLine="720"/>
        <w:rPr>
          <w:color w:val="000000" w:themeColor="text1"/>
          <w:szCs w:val="28"/>
          <w:lang w:eastAsia="vi-VN"/>
        </w:rPr>
      </w:pPr>
      <w:r w:rsidRPr="001A5413">
        <w:rPr>
          <w:color w:val="000000" w:themeColor="text1"/>
          <w:szCs w:val="28"/>
          <w:lang w:eastAsia="vi-VN"/>
        </w:rPr>
        <w:t>View Hiển thị dữ liệu cho người dùng theo cách dễ hiểu dựa trên hành động của người dùng.</w:t>
      </w:r>
    </w:p>
    <w:p w14:paraId="01A9E19C" w14:textId="59916F1D" w:rsidR="009F1FBB" w:rsidRDefault="001A5413" w:rsidP="009F1FBB">
      <w:pPr>
        <w:shd w:val="clear" w:color="auto" w:fill="FFFFFF"/>
        <w:spacing w:after="150" w:line="360" w:lineRule="auto"/>
        <w:ind w:firstLine="720"/>
        <w:rPr>
          <w:color w:val="000000" w:themeColor="text1"/>
          <w:szCs w:val="28"/>
          <w:lang w:eastAsia="vi-VN"/>
        </w:rPr>
      </w:pPr>
      <w:r w:rsidRPr="001A5413">
        <w:rPr>
          <w:color w:val="000000" w:themeColor="text1"/>
          <w:szCs w:val="28"/>
          <w:lang w:eastAsia="vi-VN"/>
        </w:rPr>
        <w:t>Controller Nhận lệnh từ người dùng, gửi lệnh đến cho Model để cập nhập dữ liệu, truyền lệnh đến View để cập nhập giao diện hiển thị</w:t>
      </w:r>
    </w:p>
    <w:p w14:paraId="3B609EC7" w14:textId="77777777" w:rsidR="00C22633" w:rsidRPr="001A5413" w:rsidRDefault="00C22633" w:rsidP="009F1FBB">
      <w:pPr>
        <w:shd w:val="clear" w:color="auto" w:fill="FFFFFF"/>
        <w:spacing w:after="150" w:line="360" w:lineRule="auto"/>
        <w:ind w:firstLine="720"/>
        <w:rPr>
          <w:color w:val="000000" w:themeColor="text1"/>
          <w:szCs w:val="28"/>
          <w:lang w:eastAsia="vi-VN"/>
        </w:rPr>
      </w:pPr>
    </w:p>
    <w:p w14:paraId="4E630265" w14:textId="77777777" w:rsidR="0088512A" w:rsidRDefault="0088512A" w:rsidP="0025779A">
      <w:pPr>
        <w:pStyle w:val="Heading2"/>
      </w:pPr>
      <w:r>
        <w:t>HỆ QUẢN TRỊ CƠ SỞ DỮ LIỆU.</w:t>
      </w:r>
    </w:p>
    <w:p w14:paraId="6B891F97" w14:textId="21788585" w:rsidR="009F1FBB" w:rsidRDefault="002F560A" w:rsidP="009F1FBB">
      <w:pPr>
        <w:spacing w:after="120" w:line="360" w:lineRule="auto"/>
        <w:ind w:firstLine="720"/>
        <w:rPr>
          <w:color w:val="000000" w:themeColor="text1"/>
          <w:szCs w:val="28"/>
          <w:shd w:val="clear" w:color="auto" w:fill="FFFFFF"/>
        </w:rPr>
      </w:pPr>
      <w:r w:rsidRPr="002F560A">
        <w:rPr>
          <w:rStyle w:val="Strong"/>
          <w:b w:val="0"/>
          <w:color w:val="000000" w:themeColor="text1"/>
          <w:szCs w:val="28"/>
          <w:shd w:val="clear" w:color="auto" w:fill="FFFFFF"/>
        </w:rPr>
        <w:t>Hệ quản trị cơ sở dữ liệu</w:t>
      </w:r>
      <w:r w:rsidRPr="002F560A">
        <w:rPr>
          <w:color w:val="000000" w:themeColor="text1"/>
          <w:szCs w:val="28"/>
          <w:shd w:val="clear" w:color="auto" w:fill="FFFFFF"/>
        </w:rPr>
        <w:t> (</w:t>
      </w:r>
      <w:r w:rsidRPr="002F560A">
        <w:rPr>
          <w:i/>
          <w:iCs/>
          <w:color w:val="000000" w:themeColor="text1"/>
          <w:szCs w:val="28"/>
          <w:shd w:val="clear" w:color="auto" w:fill="FFFFFF"/>
        </w:rPr>
        <w:t>Database Management System) </w:t>
      </w:r>
      <w:r w:rsidRPr="002F560A">
        <w:rPr>
          <w:color w:val="000000" w:themeColor="text1"/>
          <w:szCs w:val="28"/>
          <w:shd w:val="clear" w:color="auto" w:fill="FFFFFF"/>
        </w:rPr>
        <w:t>có thể hiểu là hệ thống được thiết kế để quản lí một khối lượng dữ liệu nhất định một cách tự động và có trật tự. Các hành động quản lý này bao gồm chỉnh sửa, xóa, lưu thông tin và tìm kiếm (truy xuất thông tin) trong một nhóm dữ liệu nhất định.</w:t>
      </w:r>
    </w:p>
    <w:p w14:paraId="27A7132A" w14:textId="77777777" w:rsidR="00C22633" w:rsidRPr="009F1FBB" w:rsidRDefault="00C22633" w:rsidP="009F1FBB">
      <w:pPr>
        <w:spacing w:after="120" w:line="360" w:lineRule="auto"/>
        <w:ind w:firstLine="720"/>
        <w:rPr>
          <w:color w:val="000000" w:themeColor="text1"/>
          <w:szCs w:val="28"/>
          <w:shd w:val="clear" w:color="auto" w:fill="FFFFFF"/>
        </w:rPr>
      </w:pPr>
    </w:p>
    <w:p w14:paraId="415FA93F" w14:textId="77777777" w:rsidR="0088512A" w:rsidRPr="007123F6" w:rsidRDefault="0088512A" w:rsidP="0025779A">
      <w:pPr>
        <w:pStyle w:val="Heading2"/>
      </w:pPr>
      <w:r w:rsidRPr="007123F6">
        <w:lastRenderedPageBreak/>
        <w:t>HƯỚNG DẪN SỬ DỤNG LARAVEL FRAMEWORK.</w:t>
      </w:r>
    </w:p>
    <w:p w14:paraId="0DECABFC" w14:textId="63F1BCB3" w:rsidR="007123F6" w:rsidRDefault="0088512A" w:rsidP="0085398B">
      <w:pPr>
        <w:pStyle w:val="ListParagraph"/>
        <w:numPr>
          <w:ilvl w:val="2"/>
          <w:numId w:val="4"/>
        </w:numPr>
        <w:spacing w:before="240" w:after="120" w:line="360" w:lineRule="auto"/>
        <w:rPr>
          <w:rFonts w:ascii="Times New Roman" w:hAnsi="Times New Roman"/>
          <w:b/>
          <w:sz w:val="28"/>
          <w:szCs w:val="28"/>
        </w:rPr>
      </w:pPr>
      <w:r>
        <w:rPr>
          <w:rFonts w:ascii="Times New Roman" w:hAnsi="Times New Roman"/>
          <w:b/>
          <w:sz w:val="28"/>
          <w:szCs w:val="28"/>
        </w:rPr>
        <w:t>Cách sử dụng Route.</w:t>
      </w:r>
    </w:p>
    <w:p w14:paraId="176FFB1D" w14:textId="173C5E04" w:rsidR="00E30515" w:rsidRPr="00BD372A" w:rsidRDefault="00E30515" w:rsidP="0085398B">
      <w:pPr>
        <w:spacing w:after="120" w:line="360" w:lineRule="auto"/>
        <w:rPr>
          <w:szCs w:val="28"/>
          <w:lang w:val="en-US"/>
        </w:rPr>
      </w:pPr>
      <w:r w:rsidRPr="00BD372A">
        <w:rPr>
          <w:szCs w:val="28"/>
          <w:lang w:val="en-US"/>
        </w:rPr>
        <w:t xml:space="preserve">Câu lệnh: </w:t>
      </w:r>
    </w:p>
    <w:p w14:paraId="76CB8DFB" w14:textId="274C26D6" w:rsidR="00582F56" w:rsidRPr="00BD372A" w:rsidRDefault="000155DC" w:rsidP="00E30515">
      <w:pPr>
        <w:spacing w:after="120" w:line="360" w:lineRule="auto"/>
        <w:ind w:left="720" w:firstLine="720"/>
        <w:rPr>
          <w:szCs w:val="28"/>
          <w:lang w:val="en-US"/>
        </w:rPr>
      </w:pPr>
      <w:r>
        <w:rPr>
          <w:noProof/>
          <w:szCs w:val="28"/>
          <w:lang w:val="en-US"/>
        </w:rPr>
        <mc:AlternateContent>
          <mc:Choice Requires="wps">
            <w:drawing>
              <wp:anchor distT="0" distB="0" distL="114300" distR="114300" simplePos="0" relativeHeight="251659776" behindDoc="0" locked="0" layoutInCell="1" allowOverlap="1" wp14:anchorId="6A9BBF41" wp14:editId="1967384B">
                <wp:simplePos x="0" y="0"/>
                <wp:positionH relativeFrom="column">
                  <wp:posOffset>3863551</wp:posOffset>
                </wp:positionH>
                <wp:positionV relativeFrom="paragraph">
                  <wp:posOffset>189016</wp:posOffset>
                </wp:positionV>
                <wp:extent cx="0" cy="235612"/>
                <wp:effectExtent l="76200" t="0" r="57150" b="50165"/>
                <wp:wrapNone/>
                <wp:docPr id="5" name="Straight Arrow Connector 5"/>
                <wp:cNvGraphicFramePr/>
                <a:graphic xmlns:a="http://schemas.openxmlformats.org/drawingml/2006/main">
                  <a:graphicData uri="http://schemas.microsoft.com/office/word/2010/wordprocessingShape">
                    <wps:wsp>
                      <wps:cNvCnPr/>
                      <wps:spPr>
                        <a:xfrm>
                          <a:off x="0" y="0"/>
                          <a:ext cx="0" cy="23561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0952F0C" id="_x0000_t32" coordsize="21600,21600" o:spt="32" o:oned="t" path="m,l21600,21600e" filled="f">
                <v:path arrowok="t" fillok="f" o:connecttype="none"/>
                <o:lock v:ext="edit" shapetype="t"/>
              </v:shapetype>
              <v:shape id="Straight Arrow Connector 5" o:spid="_x0000_s1026" type="#_x0000_t32" style="position:absolute;margin-left:304.2pt;margin-top:14.9pt;width:0;height:18.5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" strokecolor="black [3200]" strokeweight="1pt">
                <v:stroke endarrow="block" joinstyle="miter"/>
              </v:shape>
            </w:pict>
          </mc:Fallback>
        </mc:AlternateContent>
      </w:r>
      <w:r>
        <w:rPr>
          <w:noProof/>
          <w:szCs w:val="28"/>
          <w:lang w:val="en-US"/>
        </w:rPr>
        <mc:AlternateContent>
          <mc:Choice Requires="wps">
            <w:drawing>
              <wp:anchor distT="0" distB="0" distL="114300" distR="114300" simplePos="0" relativeHeight="251664896" behindDoc="0" locked="0" layoutInCell="1" allowOverlap="1" wp14:anchorId="6214730D" wp14:editId="0B18BAA5">
                <wp:simplePos x="0" y="0"/>
                <wp:positionH relativeFrom="column">
                  <wp:posOffset>2632500</wp:posOffset>
                </wp:positionH>
                <wp:positionV relativeFrom="paragraph">
                  <wp:posOffset>188171</wp:posOffset>
                </wp:positionV>
                <wp:extent cx="0" cy="235612"/>
                <wp:effectExtent l="76200" t="0" r="57150" b="50165"/>
                <wp:wrapNone/>
                <wp:docPr id="6" name="Straight Arrow Connector 6"/>
                <wp:cNvGraphicFramePr/>
                <a:graphic xmlns:a="http://schemas.openxmlformats.org/drawingml/2006/main">
                  <a:graphicData uri="http://schemas.microsoft.com/office/word/2010/wordprocessingShape">
                    <wps:wsp>
                      <wps:cNvCnPr/>
                      <wps:spPr>
                        <a:xfrm>
                          <a:off x="0" y="0"/>
                          <a:ext cx="0" cy="23561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611C3B" id="Straight Arrow Connector 6" o:spid="_x0000_s1026" type="#_x0000_t32" style="position:absolute;margin-left:207.3pt;margin-top:14.8pt;width:0;height:18.55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" strokecolor="black [3200]" strokeweight="1pt">
                <v:stroke endarrow="block" joinstyle="miter"/>
              </v:shape>
            </w:pict>
          </mc:Fallback>
        </mc:AlternateContent>
      </w:r>
      <w:r>
        <w:rPr>
          <w:noProof/>
          <w:szCs w:val="28"/>
          <w:lang w:val="en-US"/>
        </w:rPr>
        <mc:AlternateContent>
          <mc:Choice Requires="wps">
            <w:drawing>
              <wp:anchor distT="0" distB="0" distL="114300" distR="114300" simplePos="0" relativeHeight="251654656" behindDoc="0" locked="0" layoutInCell="1" allowOverlap="1" wp14:anchorId="255CFCF0" wp14:editId="24223590">
                <wp:simplePos x="0" y="0"/>
                <wp:positionH relativeFrom="column">
                  <wp:posOffset>1318895</wp:posOffset>
                </wp:positionH>
                <wp:positionV relativeFrom="paragraph">
                  <wp:posOffset>187960</wp:posOffset>
                </wp:positionV>
                <wp:extent cx="0" cy="235585"/>
                <wp:effectExtent l="76200" t="0" r="57150" b="50165"/>
                <wp:wrapNone/>
                <wp:docPr id="4" name="Straight Arrow Connector 4"/>
                <wp:cNvGraphicFramePr/>
                <a:graphic xmlns:a="http://schemas.openxmlformats.org/drawingml/2006/main">
                  <a:graphicData uri="http://schemas.microsoft.com/office/word/2010/wordprocessingShape">
                    <wps:wsp>
                      <wps:cNvCnPr/>
                      <wps:spPr>
                        <a:xfrm>
                          <a:off x="0" y="0"/>
                          <a:ext cx="0" cy="2355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94FFD9C" id="Straight Arrow Connector 4" o:spid="_x0000_s1026" type="#_x0000_t32" style="position:absolute;margin-left:103.85pt;margin-top:14.8pt;width:0;height:18.55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" strokecolor="black [3200]" strokeweight="1pt">
                <v:stroke endarrow="block" joinstyle="miter"/>
              </v:shape>
            </w:pict>
          </mc:Fallback>
        </mc:AlternateContent>
      </w:r>
      <w:r w:rsidR="00582F56" w:rsidRPr="00BD372A">
        <w:rPr>
          <w:szCs w:val="28"/>
          <w:lang w:val="en-US"/>
        </w:rPr>
        <w:t xml:space="preserve">Phương thức  </w:t>
      </w:r>
      <w:r w:rsidR="00582F56" w:rsidRPr="00BD372A">
        <w:rPr>
          <w:szCs w:val="28"/>
          <w:lang w:val="en-US"/>
        </w:rPr>
        <w:tab/>
        <w:t xml:space="preserve">đường dẫn </w:t>
      </w:r>
      <w:r w:rsidR="00582F56" w:rsidRPr="00BD372A">
        <w:rPr>
          <w:szCs w:val="28"/>
          <w:lang w:val="en-US"/>
        </w:rPr>
        <w:tab/>
        <w:t xml:space="preserve"> </w:t>
      </w:r>
      <w:r w:rsidR="00582F56" w:rsidRPr="00BD372A">
        <w:rPr>
          <w:szCs w:val="28"/>
          <w:lang w:val="en-US"/>
        </w:rPr>
        <w:tab/>
        <w:t>tham số</w:t>
      </w:r>
    </w:p>
    <w:p w14:paraId="0A2C735C" w14:textId="1CC92A14" w:rsidR="00E30515" w:rsidRPr="00BD372A" w:rsidRDefault="00E30515" w:rsidP="0085398B">
      <w:pPr>
        <w:spacing w:before="240" w:after="120" w:line="360" w:lineRule="auto"/>
        <w:ind w:left="720" w:firstLine="720"/>
        <w:rPr>
          <w:szCs w:val="28"/>
          <w:lang w:val="en-US"/>
        </w:rPr>
      </w:pPr>
      <w:r w:rsidRPr="00BD372A">
        <w:rPr>
          <w:szCs w:val="28"/>
          <w:lang w:val="en-US"/>
        </w:rPr>
        <w:t>Route::get(</w:t>
      </w:r>
      <w:r w:rsidR="00582F56" w:rsidRPr="00BD372A">
        <w:rPr>
          <w:szCs w:val="28"/>
          <w:lang w:val="en-US"/>
        </w:rPr>
        <w:t xml:space="preserve">      </w:t>
      </w:r>
      <w:r w:rsidR="00582F56" w:rsidRPr="00BD372A">
        <w:rPr>
          <w:szCs w:val="28"/>
          <w:lang w:val="en-US"/>
        </w:rPr>
        <w:tab/>
        <w:t xml:space="preserve">   </w:t>
      </w:r>
      <w:r w:rsidRPr="00BD372A">
        <w:rPr>
          <w:szCs w:val="28"/>
          <w:lang w:val="en-US"/>
        </w:rPr>
        <w:t xml:space="preserve">‘home’, </w:t>
      </w:r>
      <w:r w:rsidR="00582F56" w:rsidRPr="00BD372A">
        <w:rPr>
          <w:szCs w:val="28"/>
          <w:lang w:val="en-US"/>
        </w:rPr>
        <w:t xml:space="preserve"> </w:t>
      </w:r>
      <w:r w:rsidR="00582F56" w:rsidRPr="00BD372A">
        <w:rPr>
          <w:szCs w:val="28"/>
          <w:lang w:val="en-US"/>
        </w:rPr>
        <w:tab/>
        <w:t xml:space="preserve">        </w:t>
      </w:r>
      <w:r w:rsidRPr="00BD372A">
        <w:rPr>
          <w:szCs w:val="28"/>
          <w:lang w:val="en-US"/>
        </w:rPr>
        <w:t>function(){} );</w:t>
      </w:r>
    </w:p>
    <w:p w14:paraId="4B8E8AB5" w14:textId="7164087B" w:rsidR="007123F6" w:rsidRDefault="0088512A" w:rsidP="0085398B">
      <w:pPr>
        <w:pStyle w:val="ListParagraph"/>
        <w:numPr>
          <w:ilvl w:val="2"/>
          <w:numId w:val="4"/>
        </w:numPr>
        <w:spacing w:before="240" w:after="120" w:line="360" w:lineRule="auto"/>
        <w:rPr>
          <w:rFonts w:ascii="Times New Roman" w:hAnsi="Times New Roman"/>
          <w:b/>
          <w:sz w:val="28"/>
          <w:szCs w:val="28"/>
        </w:rPr>
      </w:pPr>
      <w:r w:rsidRPr="007123F6">
        <w:rPr>
          <w:rFonts w:ascii="Times New Roman" w:hAnsi="Times New Roman"/>
          <w:b/>
          <w:sz w:val="28"/>
          <w:szCs w:val="28"/>
        </w:rPr>
        <w:t>Sử dụng View.</w:t>
      </w:r>
    </w:p>
    <w:p w14:paraId="25A6388B" w14:textId="4530C0E6" w:rsidR="00582F56" w:rsidRPr="00BD372A" w:rsidRDefault="00582F56" w:rsidP="00582F56">
      <w:pPr>
        <w:pStyle w:val="ListParagraph"/>
        <w:spacing w:after="120" w:line="360" w:lineRule="auto"/>
        <w:rPr>
          <w:rFonts w:ascii="Times New Roman" w:hAnsi="Times New Roman"/>
          <w:sz w:val="28"/>
          <w:szCs w:val="28"/>
          <w:lang w:val="en-US"/>
        </w:rPr>
      </w:pPr>
      <w:r w:rsidRPr="00BD372A">
        <w:rPr>
          <w:rFonts w:ascii="Times New Roman" w:hAnsi="Times New Roman"/>
          <w:sz w:val="28"/>
          <w:szCs w:val="28"/>
          <w:lang w:val="en-US"/>
        </w:rPr>
        <w:t>Vào thư mục resources/views trong laravel</w:t>
      </w:r>
    </w:p>
    <w:p w14:paraId="74833A5D" w14:textId="43A64A40" w:rsidR="001F106E" w:rsidRPr="00BD372A" w:rsidRDefault="00582F56" w:rsidP="001F106E">
      <w:pPr>
        <w:pStyle w:val="ListParagraph"/>
        <w:spacing w:after="120" w:line="360" w:lineRule="auto"/>
        <w:rPr>
          <w:rFonts w:ascii="Times New Roman" w:hAnsi="Times New Roman"/>
          <w:sz w:val="28"/>
          <w:szCs w:val="28"/>
          <w:lang w:val="en-US"/>
        </w:rPr>
      </w:pPr>
      <w:r w:rsidRPr="00BD372A">
        <w:rPr>
          <w:rFonts w:ascii="Times New Roman" w:hAnsi="Times New Roman"/>
          <w:sz w:val="28"/>
          <w:szCs w:val="28"/>
          <w:lang w:val="en-US"/>
        </w:rPr>
        <w:t>Tạo một file view có đuôi .blade</w:t>
      </w:r>
      <w:r w:rsidR="001F106E" w:rsidRPr="00BD372A">
        <w:rPr>
          <w:rFonts w:ascii="Times New Roman" w:hAnsi="Times New Roman"/>
          <w:sz w:val="28"/>
          <w:szCs w:val="28"/>
          <w:lang w:val="en-US"/>
        </w:rPr>
        <w:t>.php (ví dụ: home.blade.php)</w:t>
      </w:r>
    </w:p>
    <w:p w14:paraId="3859AD67" w14:textId="2F0BBF14" w:rsidR="00582F56" w:rsidRPr="00BD372A" w:rsidRDefault="001F106E" w:rsidP="001F106E">
      <w:pPr>
        <w:pStyle w:val="ListParagraph"/>
        <w:spacing w:after="120" w:line="360" w:lineRule="auto"/>
        <w:rPr>
          <w:rFonts w:ascii="Times New Roman" w:hAnsi="Times New Roman"/>
          <w:sz w:val="28"/>
          <w:szCs w:val="28"/>
          <w:lang w:val="en-US"/>
        </w:rPr>
      </w:pPr>
      <w:r w:rsidRPr="00BD372A">
        <w:rPr>
          <w:rFonts w:ascii="Times New Roman" w:hAnsi="Times New Roman"/>
          <w:sz w:val="28"/>
          <w:szCs w:val="28"/>
          <w:lang w:val="en-US"/>
        </w:rPr>
        <w:t>Sau đó dùng câu lệnh sau:</w:t>
      </w:r>
    </w:p>
    <w:p w14:paraId="42018D79" w14:textId="77777777" w:rsidR="001F106E" w:rsidRPr="00BD372A" w:rsidRDefault="001F106E" w:rsidP="001F106E">
      <w:pPr>
        <w:spacing w:after="120" w:line="360" w:lineRule="auto"/>
        <w:ind w:left="720" w:firstLine="720"/>
        <w:rPr>
          <w:szCs w:val="28"/>
          <w:lang w:val="en-US"/>
        </w:rPr>
      </w:pPr>
      <w:r w:rsidRPr="00BD372A">
        <w:rPr>
          <w:szCs w:val="28"/>
          <w:lang w:val="en-US"/>
        </w:rPr>
        <w:t>Route::get( ‘home’, function(){</w:t>
      </w:r>
    </w:p>
    <w:p w14:paraId="3B91B5AD" w14:textId="52130924" w:rsidR="001F106E" w:rsidRPr="00BD372A" w:rsidRDefault="001F106E" w:rsidP="001F106E">
      <w:pPr>
        <w:spacing w:after="120" w:line="360" w:lineRule="auto"/>
        <w:ind w:left="720" w:firstLine="720"/>
        <w:rPr>
          <w:szCs w:val="28"/>
          <w:lang w:val="en-US"/>
        </w:rPr>
      </w:pPr>
      <w:r w:rsidRPr="00BD372A">
        <w:rPr>
          <w:szCs w:val="28"/>
          <w:lang w:val="en-US"/>
        </w:rPr>
        <w:tab/>
        <w:t>Return view(‘home’);</w:t>
      </w:r>
    </w:p>
    <w:p w14:paraId="3BBDDEFA" w14:textId="5E675FD7" w:rsidR="00582F56" w:rsidRPr="00BD372A" w:rsidRDefault="001F106E" w:rsidP="001F106E">
      <w:pPr>
        <w:spacing w:after="120" w:line="360" w:lineRule="auto"/>
        <w:ind w:left="720" w:firstLine="720"/>
        <w:rPr>
          <w:szCs w:val="28"/>
          <w:lang w:val="en-US"/>
        </w:rPr>
      </w:pPr>
      <w:r w:rsidRPr="00BD372A">
        <w:rPr>
          <w:szCs w:val="28"/>
          <w:lang w:val="en-US"/>
        </w:rPr>
        <w:t>} );</w:t>
      </w:r>
    </w:p>
    <w:p w14:paraId="366C2961" w14:textId="3064DA67" w:rsidR="007123F6" w:rsidRDefault="0088512A" w:rsidP="00DB6B8E">
      <w:pPr>
        <w:pStyle w:val="ListParagraph"/>
        <w:numPr>
          <w:ilvl w:val="2"/>
          <w:numId w:val="4"/>
        </w:numPr>
        <w:spacing w:after="120" w:line="360" w:lineRule="auto"/>
        <w:rPr>
          <w:rFonts w:ascii="Times New Roman" w:hAnsi="Times New Roman"/>
          <w:b/>
          <w:sz w:val="28"/>
          <w:szCs w:val="28"/>
        </w:rPr>
      </w:pPr>
      <w:r w:rsidRPr="007123F6">
        <w:rPr>
          <w:rFonts w:ascii="Times New Roman" w:hAnsi="Times New Roman"/>
          <w:b/>
          <w:sz w:val="28"/>
          <w:szCs w:val="28"/>
        </w:rPr>
        <w:t>Sử dụng Controller trong Laravel 5.</w:t>
      </w:r>
    </w:p>
    <w:p w14:paraId="281B8154" w14:textId="2EE938D6" w:rsidR="004E3F7A" w:rsidRPr="00BD372A" w:rsidRDefault="00BD372A" w:rsidP="00BD372A">
      <w:pPr>
        <w:spacing w:after="120" w:line="360" w:lineRule="auto"/>
        <w:rPr>
          <w:szCs w:val="28"/>
          <w:lang w:val="en-US"/>
        </w:rPr>
      </w:pPr>
      <w:r w:rsidRPr="00BD372A">
        <w:rPr>
          <w:szCs w:val="28"/>
          <w:lang w:val="en-US"/>
        </w:rPr>
        <w:t xml:space="preserve">     </w:t>
      </w:r>
      <w:r w:rsidRPr="00BD372A">
        <w:rPr>
          <w:szCs w:val="28"/>
          <w:lang w:val="en-US"/>
        </w:rPr>
        <w:tab/>
      </w:r>
      <w:r w:rsidR="004E3F7A" w:rsidRPr="00BD372A">
        <w:rPr>
          <w:szCs w:val="28"/>
          <w:lang w:val="en-US"/>
        </w:rPr>
        <w:t>Vào thư mục laravel gõ cmd</w:t>
      </w:r>
      <w:r w:rsidRPr="00BD372A">
        <w:rPr>
          <w:szCs w:val="28"/>
          <w:lang w:val="en-US"/>
        </w:rPr>
        <w:t>:</w:t>
      </w:r>
    </w:p>
    <w:p w14:paraId="367B8E02" w14:textId="443647ED" w:rsidR="004E3F7A" w:rsidRPr="00BD372A" w:rsidRDefault="004E3F7A" w:rsidP="00BD372A">
      <w:pPr>
        <w:pStyle w:val="ListParagraph"/>
        <w:spacing w:after="120" w:line="360" w:lineRule="auto"/>
        <w:ind w:firstLine="720"/>
        <w:rPr>
          <w:rFonts w:ascii="Times New Roman" w:hAnsi="Times New Roman"/>
          <w:sz w:val="28"/>
          <w:szCs w:val="28"/>
          <w:lang w:val="en-US"/>
        </w:rPr>
      </w:pPr>
      <w:r w:rsidRPr="00BD372A">
        <w:rPr>
          <w:rFonts w:ascii="Times New Roman" w:hAnsi="Times New Roman"/>
          <w:sz w:val="28"/>
          <w:szCs w:val="28"/>
          <w:lang w:val="en-US"/>
        </w:rPr>
        <w:t>Câu lệnh: php artisan make:controller homeController</w:t>
      </w:r>
    </w:p>
    <w:p w14:paraId="46E33FAF" w14:textId="56D3E042" w:rsidR="004E3F7A" w:rsidRPr="00BD372A" w:rsidRDefault="004E3F7A" w:rsidP="004E3F7A">
      <w:pPr>
        <w:pStyle w:val="ListParagraph"/>
        <w:spacing w:after="120" w:line="360" w:lineRule="auto"/>
        <w:rPr>
          <w:rFonts w:ascii="Times New Roman" w:hAnsi="Times New Roman"/>
          <w:sz w:val="28"/>
          <w:szCs w:val="28"/>
          <w:lang w:val="en-US"/>
        </w:rPr>
      </w:pPr>
      <w:r w:rsidRPr="00BD372A">
        <w:rPr>
          <w:rFonts w:ascii="Times New Roman" w:hAnsi="Times New Roman"/>
          <w:sz w:val="28"/>
          <w:szCs w:val="28"/>
          <w:lang w:val="en-US"/>
        </w:rPr>
        <w:t>Trong homeController</w:t>
      </w:r>
      <w:r w:rsidR="00BD372A" w:rsidRPr="00BD372A">
        <w:rPr>
          <w:rFonts w:ascii="Times New Roman" w:hAnsi="Times New Roman"/>
          <w:sz w:val="28"/>
          <w:szCs w:val="28"/>
          <w:lang w:val="en-US"/>
        </w:rPr>
        <w:t>:</w:t>
      </w:r>
    </w:p>
    <w:p w14:paraId="44E7347E" w14:textId="36ABFD05" w:rsidR="004E3F7A" w:rsidRPr="00BD372A" w:rsidRDefault="004E3F7A" w:rsidP="00BD372A">
      <w:pPr>
        <w:pStyle w:val="ListParagraph"/>
        <w:spacing w:after="120" w:line="360" w:lineRule="auto"/>
        <w:ind w:firstLine="720"/>
        <w:rPr>
          <w:rFonts w:ascii="Times New Roman" w:hAnsi="Times New Roman"/>
          <w:sz w:val="28"/>
          <w:szCs w:val="28"/>
          <w:lang w:val="en-US"/>
        </w:rPr>
      </w:pPr>
      <w:r w:rsidRPr="00BD372A">
        <w:rPr>
          <w:rFonts w:ascii="Times New Roman" w:hAnsi="Times New Roman"/>
          <w:sz w:val="28"/>
          <w:szCs w:val="28"/>
          <w:lang w:val="en-US"/>
        </w:rPr>
        <w:t>Public function viewhome(){</w:t>
      </w:r>
    </w:p>
    <w:p w14:paraId="122E2F5D" w14:textId="77777777" w:rsidR="004E3F7A" w:rsidRPr="00BD372A" w:rsidRDefault="004E3F7A" w:rsidP="00BD372A">
      <w:pPr>
        <w:pStyle w:val="ListParagraph"/>
        <w:spacing w:after="120" w:line="360" w:lineRule="auto"/>
        <w:ind w:left="1440" w:firstLine="720"/>
        <w:rPr>
          <w:rFonts w:ascii="Times New Roman" w:hAnsi="Times New Roman"/>
          <w:sz w:val="28"/>
          <w:szCs w:val="28"/>
          <w:lang w:val="en-US"/>
        </w:rPr>
      </w:pPr>
      <w:r w:rsidRPr="00BD372A">
        <w:rPr>
          <w:rFonts w:ascii="Times New Roman" w:hAnsi="Times New Roman"/>
          <w:sz w:val="28"/>
          <w:szCs w:val="28"/>
          <w:lang w:val="en-US"/>
        </w:rPr>
        <w:t>Return view(‘home’);</w:t>
      </w:r>
    </w:p>
    <w:p w14:paraId="7F1667FA" w14:textId="10DBB7C3" w:rsidR="004E3F7A" w:rsidRPr="00BD372A" w:rsidRDefault="004E3F7A" w:rsidP="00BD372A">
      <w:pPr>
        <w:pStyle w:val="ListParagraph"/>
        <w:spacing w:after="120" w:line="360" w:lineRule="auto"/>
        <w:ind w:firstLine="720"/>
        <w:rPr>
          <w:rFonts w:ascii="Times New Roman" w:hAnsi="Times New Roman"/>
          <w:sz w:val="28"/>
          <w:szCs w:val="28"/>
          <w:lang w:val="en-US"/>
        </w:rPr>
      </w:pPr>
      <w:r w:rsidRPr="00BD372A">
        <w:rPr>
          <w:rFonts w:ascii="Times New Roman" w:hAnsi="Times New Roman"/>
          <w:sz w:val="28"/>
          <w:szCs w:val="28"/>
          <w:lang w:val="en-US"/>
        </w:rPr>
        <w:t>}</w:t>
      </w:r>
    </w:p>
    <w:p w14:paraId="5825776D" w14:textId="0C3B37AF" w:rsidR="004E3F7A" w:rsidRPr="00BD372A" w:rsidRDefault="004E3F7A" w:rsidP="004E3F7A">
      <w:pPr>
        <w:pStyle w:val="ListParagraph"/>
        <w:spacing w:after="120" w:line="360" w:lineRule="auto"/>
        <w:rPr>
          <w:rFonts w:ascii="Times New Roman" w:hAnsi="Times New Roman"/>
          <w:sz w:val="28"/>
          <w:szCs w:val="28"/>
          <w:lang w:val="en-US"/>
        </w:rPr>
      </w:pPr>
      <w:r w:rsidRPr="00BD372A">
        <w:rPr>
          <w:rFonts w:ascii="Times New Roman" w:hAnsi="Times New Roman"/>
          <w:sz w:val="28"/>
          <w:szCs w:val="28"/>
          <w:lang w:val="en-US"/>
        </w:rPr>
        <w:t>Trong route</w:t>
      </w:r>
      <w:r w:rsidR="00BD372A" w:rsidRPr="00BD372A">
        <w:rPr>
          <w:rFonts w:ascii="Times New Roman" w:hAnsi="Times New Roman"/>
          <w:sz w:val="28"/>
          <w:szCs w:val="28"/>
          <w:lang w:val="en-US"/>
        </w:rPr>
        <w:t>:</w:t>
      </w:r>
    </w:p>
    <w:p w14:paraId="7DC469AD" w14:textId="22797E34" w:rsidR="001F106E" w:rsidRPr="00BD372A" w:rsidRDefault="004E3F7A" w:rsidP="00BD372A">
      <w:pPr>
        <w:spacing w:after="120" w:line="360" w:lineRule="auto"/>
        <w:ind w:left="720" w:firstLine="720"/>
        <w:rPr>
          <w:szCs w:val="28"/>
          <w:lang w:val="en-US"/>
        </w:rPr>
      </w:pPr>
      <w:r w:rsidRPr="00BD372A">
        <w:rPr>
          <w:szCs w:val="28"/>
          <w:lang w:val="en-US"/>
        </w:rPr>
        <w:t>Route::get( ‘home’, ‘homeController@viewhome’);</w:t>
      </w:r>
    </w:p>
    <w:p w14:paraId="46C7F447" w14:textId="77777777" w:rsidR="00BD372A" w:rsidRDefault="0088512A" w:rsidP="00BD372A">
      <w:pPr>
        <w:pStyle w:val="ListParagraph"/>
        <w:numPr>
          <w:ilvl w:val="2"/>
          <w:numId w:val="4"/>
        </w:numPr>
        <w:spacing w:after="120" w:line="360" w:lineRule="auto"/>
        <w:rPr>
          <w:rFonts w:ascii="Times New Roman" w:hAnsi="Times New Roman"/>
          <w:b/>
          <w:sz w:val="28"/>
          <w:szCs w:val="28"/>
        </w:rPr>
      </w:pPr>
      <w:r w:rsidRPr="007123F6">
        <w:rPr>
          <w:rFonts w:ascii="Times New Roman" w:hAnsi="Times New Roman"/>
          <w:b/>
          <w:sz w:val="28"/>
          <w:szCs w:val="28"/>
        </w:rPr>
        <w:t>Tạo bảng và khóa ngoại tr</w:t>
      </w:r>
      <w:r w:rsidR="00AC5FA4">
        <w:rPr>
          <w:rFonts w:ascii="Times New Roman" w:hAnsi="Times New Roman"/>
          <w:b/>
          <w:sz w:val="28"/>
          <w:szCs w:val="28"/>
        </w:rPr>
        <w:t>ong</w:t>
      </w:r>
      <w:r w:rsidRPr="007123F6">
        <w:rPr>
          <w:rFonts w:ascii="Times New Roman" w:hAnsi="Times New Roman"/>
          <w:b/>
          <w:sz w:val="28"/>
          <w:szCs w:val="28"/>
        </w:rPr>
        <w:t xml:space="preserve"> database.</w:t>
      </w:r>
    </w:p>
    <w:p w14:paraId="37AF7346" w14:textId="2788D108" w:rsidR="00BD372A" w:rsidRPr="0085398B" w:rsidRDefault="00BD372A" w:rsidP="0085398B">
      <w:pPr>
        <w:spacing w:before="240" w:after="120" w:line="360" w:lineRule="auto"/>
        <w:rPr>
          <w:szCs w:val="28"/>
        </w:rPr>
      </w:pPr>
      <w:r w:rsidRPr="0085398B">
        <w:rPr>
          <w:szCs w:val="28"/>
          <w:lang w:val="en-US"/>
        </w:rPr>
        <w:t>Vào thư mục laravel gõ cmd:</w:t>
      </w:r>
    </w:p>
    <w:p w14:paraId="60E609E3" w14:textId="1F06E823" w:rsidR="00BD372A" w:rsidRPr="0085398B" w:rsidRDefault="00BD372A" w:rsidP="0085398B">
      <w:pPr>
        <w:spacing w:after="120" w:line="360" w:lineRule="auto"/>
        <w:rPr>
          <w:szCs w:val="28"/>
          <w:lang w:val="en-US"/>
        </w:rPr>
      </w:pPr>
      <w:r w:rsidRPr="0085398B">
        <w:rPr>
          <w:szCs w:val="28"/>
          <w:lang w:val="en-US"/>
        </w:rPr>
        <w:t>Câu lệnh: php artisan make:migration create_tablename_table</w:t>
      </w:r>
    </w:p>
    <w:p w14:paraId="409A6F86" w14:textId="0A5AB900" w:rsidR="00BD372A" w:rsidRDefault="00BD372A" w:rsidP="00BD372A">
      <w:pPr>
        <w:pStyle w:val="ListParagraph"/>
        <w:spacing w:after="120" w:line="360" w:lineRule="auto"/>
        <w:rPr>
          <w:rFonts w:ascii="Times New Roman" w:hAnsi="Times New Roman"/>
          <w:color w:val="1B1B1B"/>
          <w:spacing w:val="-1"/>
          <w:sz w:val="28"/>
          <w:szCs w:val="28"/>
          <w:shd w:val="clear" w:color="auto" w:fill="FFFFFF"/>
        </w:rPr>
      </w:pPr>
      <w:r>
        <w:rPr>
          <w:rFonts w:ascii="Times New Roman" w:hAnsi="Times New Roman"/>
          <w:color w:val="1B1B1B"/>
          <w:spacing w:val="-1"/>
          <w:sz w:val="28"/>
          <w:szCs w:val="28"/>
          <w:shd w:val="clear" w:color="auto" w:fill="FFFFFF"/>
          <w:lang w:val="en-US"/>
        </w:rPr>
        <w:lastRenderedPageBreak/>
        <w:t>V</w:t>
      </w:r>
      <w:r w:rsidRPr="00BD372A">
        <w:rPr>
          <w:rFonts w:ascii="Times New Roman" w:hAnsi="Times New Roman"/>
          <w:color w:val="1B1B1B"/>
          <w:spacing w:val="-1"/>
          <w:sz w:val="28"/>
          <w:szCs w:val="28"/>
          <w:shd w:val="clear" w:color="auto" w:fill="FFFFFF"/>
          <w:lang w:val="en-US"/>
        </w:rPr>
        <w:t>ào</w:t>
      </w:r>
      <w:r w:rsidRPr="00BD372A">
        <w:rPr>
          <w:rFonts w:ascii="Times New Roman" w:hAnsi="Times New Roman"/>
          <w:color w:val="1B1B1B"/>
          <w:spacing w:val="-1"/>
          <w:sz w:val="28"/>
          <w:szCs w:val="28"/>
          <w:shd w:val="clear" w:color="auto" w:fill="FFFFFF"/>
        </w:rPr>
        <w:t xml:space="preserve"> database/migration tìm file vừa tạo:</w:t>
      </w:r>
    </w:p>
    <w:p w14:paraId="2D4742BF" w14:textId="08112683" w:rsidR="000633E6" w:rsidRDefault="000633E6" w:rsidP="000633E6">
      <w:pPr>
        <w:pStyle w:val="ListParagraph"/>
        <w:spacing w:after="120" w:line="360" w:lineRule="auto"/>
        <w:ind w:left="1440"/>
        <w:rPr>
          <w:rFonts w:ascii="Times New Roman" w:hAnsi="Times New Roman"/>
          <w:color w:val="1B1B1B"/>
          <w:spacing w:val="-1"/>
          <w:sz w:val="28"/>
          <w:szCs w:val="28"/>
          <w:shd w:val="clear" w:color="auto" w:fill="FFFFFF"/>
          <w:lang w:val="en-US"/>
        </w:rPr>
      </w:pPr>
      <w:r>
        <w:rPr>
          <w:rFonts w:ascii="Times New Roman" w:hAnsi="Times New Roman"/>
          <w:color w:val="1B1B1B"/>
          <w:spacing w:val="-1"/>
          <w:sz w:val="28"/>
          <w:szCs w:val="28"/>
          <w:shd w:val="clear" w:color="auto" w:fill="FFFFFF"/>
          <w:lang w:val="en-US"/>
        </w:rPr>
        <w:t xml:space="preserve">Tạo khóa chính: </w:t>
      </w:r>
    </w:p>
    <w:p w14:paraId="5577FC41" w14:textId="3252CB1F" w:rsidR="00BD372A" w:rsidRDefault="000633E6" w:rsidP="000633E6">
      <w:pPr>
        <w:pStyle w:val="ListParagraph"/>
        <w:spacing w:after="120" w:line="360" w:lineRule="auto"/>
        <w:ind w:left="1440" w:firstLine="720"/>
        <w:rPr>
          <w:rFonts w:ascii="Times New Roman" w:hAnsi="Times New Roman"/>
          <w:color w:val="1B1B1B"/>
          <w:spacing w:val="-1"/>
          <w:sz w:val="28"/>
          <w:szCs w:val="28"/>
          <w:shd w:val="clear" w:color="auto" w:fill="FFFFFF"/>
          <w:lang w:val="en-US"/>
        </w:rPr>
      </w:pPr>
      <w:r>
        <w:rPr>
          <w:rFonts w:ascii="Times New Roman" w:hAnsi="Times New Roman"/>
          <w:color w:val="1B1B1B"/>
          <w:spacing w:val="-1"/>
          <w:sz w:val="28"/>
          <w:szCs w:val="28"/>
          <w:shd w:val="clear" w:color="auto" w:fill="FFFFFF"/>
          <w:lang w:val="en-US"/>
        </w:rPr>
        <w:t>$table -&gt; bigIncrements(‘id’</w:t>
      </w:r>
      <w:r w:rsidRPr="000633E6">
        <w:rPr>
          <w:rFonts w:ascii="Times New Roman" w:hAnsi="Times New Roman"/>
          <w:color w:val="1B1B1B"/>
          <w:spacing w:val="-1"/>
          <w:sz w:val="28"/>
          <w:szCs w:val="28"/>
          <w:shd w:val="clear" w:color="auto" w:fill="FFFFFF"/>
          <w:lang w:val="en-US"/>
        </w:rPr>
        <w:t>);</w:t>
      </w:r>
    </w:p>
    <w:p w14:paraId="731DD71B" w14:textId="77777777" w:rsidR="000633E6" w:rsidRDefault="000633E6" w:rsidP="000633E6">
      <w:pPr>
        <w:pStyle w:val="ListParagraph"/>
        <w:spacing w:after="120" w:line="360" w:lineRule="auto"/>
        <w:ind w:left="1440"/>
        <w:rPr>
          <w:rFonts w:ascii="Times New Roman" w:hAnsi="Times New Roman"/>
          <w:color w:val="1B1B1B"/>
          <w:spacing w:val="-1"/>
          <w:sz w:val="28"/>
          <w:szCs w:val="28"/>
          <w:shd w:val="clear" w:color="auto" w:fill="FFFFFF"/>
          <w:lang w:val="en-US"/>
        </w:rPr>
      </w:pPr>
      <w:r>
        <w:rPr>
          <w:rFonts w:ascii="Times New Roman" w:hAnsi="Times New Roman"/>
          <w:color w:val="1B1B1B"/>
          <w:spacing w:val="-1"/>
          <w:sz w:val="28"/>
          <w:szCs w:val="28"/>
          <w:shd w:val="clear" w:color="auto" w:fill="FFFFFF"/>
          <w:lang w:val="en-US"/>
        </w:rPr>
        <w:t xml:space="preserve">Tạo khóa phụ: </w:t>
      </w:r>
    </w:p>
    <w:p w14:paraId="589715AC" w14:textId="18A7A97D" w:rsidR="000633E6" w:rsidRDefault="000633E6" w:rsidP="000633E6">
      <w:pPr>
        <w:pStyle w:val="ListParagraph"/>
        <w:spacing w:after="120" w:line="360" w:lineRule="auto"/>
        <w:ind w:left="2160"/>
        <w:rPr>
          <w:rFonts w:ascii="Times New Roman" w:hAnsi="Times New Roman"/>
          <w:color w:val="1B1B1B"/>
          <w:spacing w:val="-1"/>
          <w:sz w:val="28"/>
          <w:szCs w:val="28"/>
          <w:shd w:val="clear" w:color="auto" w:fill="FFFFFF"/>
          <w:lang w:val="en-US"/>
        </w:rPr>
      </w:pPr>
      <w:r w:rsidRPr="000633E6">
        <w:rPr>
          <w:rFonts w:ascii="Times New Roman" w:hAnsi="Times New Roman"/>
          <w:color w:val="1B1B1B"/>
          <w:spacing w:val="-1"/>
          <w:sz w:val="28"/>
          <w:szCs w:val="28"/>
          <w:shd w:val="clear" w:color="auto" w:fill="FFFFFF"/>
          <w:lang w:val="en-US"/>
        </w:rPr>
        <w:t>$table</w:t>
      </w:r>
      <w:r>
        <w:rPr>
          <w:rFonts w:ascii="Times New Roman" w:hAnsi="Times New Roman"/>
          <w:color w:val="1B1B1B"/>
          <w:spacing w:val="-1"/>
          <w:sz w:val="28"/>
          <w:szCs w:val="28"/>
          <w:shd w:val="clear" w:color="auto" w:fill="FFFFFF"/>
          <w:lang w:val="en-US"/>
        </w:rPr>
        <w:t xml:space="preserve"> </w:t>
      </w:r>
      <w:r w:rsidRPr="000633E6">
        <w:rPr>
          <w:rFonts w:ascii="Times New Roman" w:hAnsi="Times New Roman"/>
          <w:color w:val="1B1B1B"/>
          <w:spacing w:val="-1"/>
          <w:sz w:val="28"/>
          <w:szCs w:val="28"/>
          <w:shd w:val="clear" w:color="auto" w:fill="FFFFFF"/>
          <w:lang w:val="en-US"/>
        </w:rPr>
        <w:t>-&gt;</w:t>
      </w:r>
      <w:r>
        <w:rPr>
          <w:rFonts w:ascii="Times New Roman" w:hAnsi="Times New Roman"/>
          <w:color w:val="1B1B1B"/>
          <w:spacing w:val="-1"/>
          <w:sz w:val="28"/>
          <w:szCs w:val="28"/>
          <w:shd w:val="clear" w:color="auto" w:fill="FFFFFF"/>
          <w:lang w:val="en-US"/>
        </w:rPr>
        <w:t xml:space="preserve"> </w:t>
      </w:r>
      <w:r w:rsidRPr="000633E6">
        <w:rPr>
          <w:rFonts w:ascii="Times New Roman" w:hAnsi="Times New Roman"/>
          <w:color w:val="1B1B1B"/>
          <w:spacing w:val="-1"/>
          <w:sz w:val="28"/>
          <w:szCs w:val="28"/>
          <w:shd w:val="clear" w:color="auto" w:fill="FFFFFF"/>
          <w:lang w:val="en-US"/>
        </w:rPr>
        <w:t>unsignedBigInteger(</w:t>
      </w:r>
      <w:r>
        <w:rPr>
          <w:rFonts w:ascii="Times New Roman" w:hAnsi="Times New Roman"/>
          <w:color w:val="1B1B1B"/>
          <w:spacing w:val="-1"/>
          <w:sz w:val="28"/>
          <w:szCs w:val="28"/>
          <w:shd w:val="clear" w:color="auto" w:fill="FFFFFF"/>
          <w:lang w:val="en-US"/>
        </w:rPr>
        <w:t>‘tên khóa phụ’</w:t>
      </w:r>
      <w:r w:rsidRPr="000633E6">
        <w:rPr>
          <w:rFonts w:ascii="Times New Roman" w:hAnsi="Times New Roman"/>
          <w:color w:val="1B1B1B"/>
          <w:spacing w:val="-1"/>
          <w:sz w:val="28"/>
          <w:szCs w:val="28"/>
          <w:shd w:val="clear" w:color="auto" w:fill="FFFFFF"/>
          <w:lang w:val="en-US"/>
        </w:rPr>
        <w:t>);</w:t>
      </w:r>
    </w:p>
    <w:p w14:paraId="2DAFB85C" w14:textId="79D7D1CB" w:rsidR="0085398B" w:rsidRDefault="000633E6" w:rsidP="0085398B">
      <w:pPr>
        <w:pStyle w:val="ListParagraph"/>
        <w:spacing w:after="120" w:line="360" w:lineRule="auto"/>
        <w:ind w:left="2160"/>
        <w:rPr>
          <w:rFonts w:ascii="Times New Roman" w:hAnsi="Times New Roman"/>
          <w:color w:val="1B1B1B"/>
          <w:spacing w:val="-1"/>
          <w:sz w:val="28"/>
          <w:szCs w:val="28"/>
          <w:shd w:val="clear" w:color="auto" w:fill="FFFFFF"/>
          <w:lang w:val="en-US"/>
        </w:rPr>
      </w:pPr>
      <w:r w:rsidRPr="000633E6">
        <w:rPr>
          <w:rFonts w:ascii="Times New Roman" w:hAnsi="Times New Roman"/>
          <w:color w:val="1B1B1B"/>
          <w:spacing w:val="-1"/>
          <w:sz w:val="28"/>
          <w:szCs w:val="28"/>
          <w:shd w:val="clear" w:color="auto" w:fill="FFFFFF"/>
          <w:lang w:val="en-US"/>
        </w:rPr>
        <w:t>$table-&gt;foreign(</w:t>
      </w:r>
      <w:r>
        <w:rPr>
          <w:rFonts w:ascii="Times New Roman" w:hAnsi="Times New Roman"/>
          <w:color w:val="1B1B1B"/>
          <w:spacing w:val="-1"/>
          <w:sz w:val="28"/>
          <w:szCs w:val="28"/>
          <w:shd w:val="clear" w:color="auto" w:fill="FFFFFF"/>
          <w:lang w:val="en-US"/>
        </w:rPr>
        <w:t>‘tên khóa phụ’</w:t>
      </w:r>
      <w:r w:rsidRPr="000633E6">
        <w:rPr>
          <w:rFonts w:ascii="Times New Roman" w:hAnsi="Times New Roman"/>
          <w:color w:val="1B1B1B"/>
          <w:spacing w:val="-1"/>
          <w:sz w:val="28"/>
          <w:szCs w:val="28"/>
          <w:shd w:val="clear" w:color="auto" w:fill="FFFFFF"/>
          <w:lang w:val="en-US"/>
        </w:rPr>
        <w:t>)-&gt;references(</w:t>
      </w:r>
      <w:r>
        <w:rPr>
          <w:rFonts w:ascii="Times New Roman" w:hAnsi="Times New Roman"/>
          <w:color w:val="1B1B1B"/>
          <w:spacing w:val="-1"/>
          <w:sz w:val="28"/>
          <w:szCs w:val="28"/>
          <w:shd w:val="clear" w:color="auto" w:fill="FFFFFF"/>
          <w:lang w:val="en-US"/>
        </w:rPr>
        <w:t>‘id’</w:t>
      </w:r>
      <w:r w:rsidRPr="000633E6">
        <w:rPr>
          <w:rFonts w:ascii="Times New Roman" w:hAnsi="Times New Roman"/>
          <w:color w:val="1B1B1B"/>
          <w:spacing w:val="-1"/>
          <w:sz w:val="28"/>
          <w:szCs w:val="28"/>
          <w:shd w:val="clear" w:color="auto" w:fill="FFFFFF"/>
          <w:lang w:val="en-US"/>
        </w:rPr>
        <w:t>)-&gt;on(</w:t>
      </w:r>
      <w:r>
        <w:rPr>
          <w:rFonts w:ascii="Times New Roman" w:hAnsi="Times New Roman"/>
          <w:color w:val="1B1B1B"/>
          <w:spacing w:val="-1"/>
          <w:sz w:val="28"/>
          <w:szCs w:val="28"/>
          <w:shd w:val="clear" w:color="auto" w:fill="FFFFFF"/>
          <w:lang w:val="en-US"/>
        </w:rPr>
        <w:t>‘bảng chứa khóa phụ’</w:t>
      </w:r>
      <w:r w:rsidRPr="000633E6">
        <w:rPr>
          <w:rFonts w:ascii="Times New Roman" w:hAnsi="Times New Roman"/>
          <w:color w:val="1B1B1B"/>
          <w:spacing w:val="-1"/>
          <w:sz w:val="28"/>
          <w:szCs w:val="28"/>
          <w:shd w:val="clear" w:color="auto" w:fill="FFFFFF"/>
          <w:lang w:val="en-US"/>
        </w:rPr>
        <w:t>)-&gt;onDelete('cascade');</w:t>
      </w:r>
    </w:p>
    <w:p w14:paraId="67984072" w14:textId="77777777" w:rsidR="00C22633" w:rsidRPr="0085398B" w:rsidRDefault="00C22633" w:rsidP="0085398B">
      <w:pPr>
        <w:pStyle w:val="ListParagraph"/>
        <w:spacing w:after="120" w:line="360" w:lineRule="auto"/>
        <w:ind w:left="2160"/>
        <w:rPr>
          <w:rFonts w:ascii="Times New Roman" w:hAnsi="Times New Roman"/>
          <w:color w:val="1B1B1B"/>
          <w:spacing w:val="-1"/>
          <w:sz w:val="28"/>
          <w:szCs w:val="28"/>
          <w:shd w:val="clear" w:color="auto" w:fill="FFFFFF"/>
          <w:lang w:val="en-US"/>
        </w:rPr>
      </w:pPr>
    </w:p>
    <w:p w14:paraId="32198B1A" w14:textId="2AA096C9" w:rsidR="007123F6" w:rsidRPr="007123F6" w:rsidRDefault="007123F6" w:rsidP="0085398B">
      <w:pPr>
        <w:pStyle w:val="Heading2"/>
        <w:spacing w:before="240"/>
      </w:pPr>
      <w:r w:rsidRPr="007123F6">
        <w:t>KẾT LUẬN</w:t>
      </w:r>
      <w:r w:rsidR="00087316">
        <w:rPr>
          <w:lang w:val="en-US"/>
        </w:rPr>
        <w:t xml:space="preserve"> CHƯƠNG</w:t>
      </w:r>
    </w:p>
    <w:p w14:paraId="405B21D3" w14:textId="10F251FC" w:rsidR="00D63440" w:rsidRPr="00CE50A0" w:rsidRDefault="006E2AD5" w:rsidP="00CE50A0">
      <w:pPr>
        <w:spacing w:after="120" w:line="360" w:lineRule="auto"/>
        <w:ind w:firstLine="360"/>
        <w:rPr>
          <w:szCs w:val="28"/>
          <w:lang w:val="en-US"/>
        </w:rPr>
      </w:pPr>
      <w:r w:rsidRPr="006E2AD5">
        <w:rPr>
          <w:szCs w:val="28"/>
        </w:rPr>
        <w:t>Có thêm hiểu biết về Laravel Framework.</w:t>
      </w:r>
      <w:r w:rsidR="00C031B7">
        <w:rPr>
          <w:szCs w:val="28"/>
          <w:lang w:val="en-US"/>
        </w:rPr>
        <w:t xml:space="preserve"> </w:t>
      </w:r>
      <w:r>
        <w:rPr>
          <w:szCs w:val="28"/>
        </w:rPr>
        <w:t xml:space="preserve">Hiểu </w:t>
      </w:r>
      <w:r w:rsidRPr="006E2AD5">
        <w:rPr>
          <w:szCs w:val="28"/>
        </w:rPr>
        <w:t>cách thao tác với cơ sở dữ liệu theo phương pháp lập trình hướng đối tượng mà Laravel Framework cung cấp.</w:t>
      </w:r>
      <w:r>
        <w:rPr>
          <w:szCs w:val="28"/>
        </w:rPr>
        <w:t xml:space="preserve"> Áp dụng cơ sở lý thuyết để phân tích bài toán ở chương tiếp theo.</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sectPr w:rsidR="00D63440" w:rsidRPr="00CE50A0" w:rsidSect="00131C3D">
      <w:footerReference w:type="default" r:id="rId13"/>
      <w:pgSz w:w="11907" w:h="16840" w:code="9"/>
      <w:pgMar w:top="1134" w:right="851" w:bottom="1418" w:left="1985" w:header="0" w:footer="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64E9B" w14:textId="77777777" w:rsidR="00083636" w:rsidRDefault="00083636">
      <w:r>
        <w:separator/>
      </w:r>
    </w:p>
    <w:p w14:paraId="0EB24A02" w14:textId="77777777" w:rsidR="00083636" w:rsidRDefault="00083636"/>
  </w:endnote>
  <w:endnote w:type="continuationSeparator" w:id="0">
    <w:p w14:paraId="3CA27F9E" w14:textId="77777777" w:rsidR="00083636" w:rsidRDefault="00083636">
      <w:r>
        <w:continuationSeparator/>
      </w:r>
    </w:p>
    <w:p w14:paraId="4106975B" w14:textId="77777777" w:rsidR="00083636" w:rsidRDefault="000836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sig w:usb0="00000001" w:usb1="08070000" w:usb2="00000010" w:usb3="00000000" w:csb0="00020000" w:csb1="00000000"/>
  </w:font>
  <w:font w:name="TimesNewRomanPS-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NI-Times">
    <w:panose1 w:val="00000000000000000000"/>
    <w:charset w:val="00"/>
    <w:family w:val="auto"/>
    <w:pitch w:val="variable"/>
    <w:sig w:usb0="00000007" w:usb1="00000000" w:usb2="00000000" w:usb3="00000000" w:csb0="00000013"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9051524"/>
      <w:docPartObj>
        <w:docPartGallery w:val="Page Numbers (Bottom of Page)"/>
        <w:docPartUnique/>
      </w:docPartObj>
    </w:sdtPr>
    <w:sdtEndPr>
      <w:rPr>
        <w:noProof/>
      </w:rPr>
    </w:sdtEndPr>
    <w:sdtContent>
      <w:p w14:paraId="4651DC09" w14:textId="78F3E0DD" w:rsidR="00EE7FA9" w:rsidRDefault="00EE7FA9">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14C8CF24" w14:textId="77777777" w:rsidR="00C70A1A" w:rsidRDefault="00C70A1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D46BA" w14:textId="77777777" w:rsidR="00083636" w:rsidRDefault="00083636">
      <w:r>
        <w:separator/>
      </w:r>
    </w:p>
    <w:p w14:paraId="2D6F5258" w14:textId="77777777" w:rsidR="00083636" w:rsidRDefault="00083636"/>
  </w:footnote>
  <w:footnote w:type="continuationSeparator" w:id="0">
    <w:p w14:paraId="5A2506AA" w14:textId="77777777" w:rsidR="00083636" w:rsidRDefault="00083636">
      <w:r>
        <w:continuationSeparator/>
      </w:r>
    </w:p>
    <w:p w14:paraId="597D8CD6" w14:textId="77777777" w:rsidR="00083636" w:rsidRDefault="0008363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C6C29" w14:textId="77777777" w:rsidR="0025621B" w:rsidRDefault="0025621B">
    <w:pPr>
      <w:pStyle w:val="Header"/>
      <w:jc w:val="center"/>
    </w:pPr>
  </w:p>
  <w:p w14:paraId="2CEE1592" w14:textId="77777777" w:rsidR="00D942DB" w:rsidRDefault="00D942DB">
    <w:pPr>
      <w:pStyle w:val="Header"/>
      <w:jc w:val="center"/>
    </w:pPr>
  </w:p>
  <w:p w14:paraId="44BE501D" w14:textId="77777777" w:rsidR="00385F57" w:rsidRDefault="00385F5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4280"/>
    <w:multiLevelType w:val="hybridMultilevel"/>
    <w:tmpl w:val="B4629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C258C"/>
    <w:multiLevelType w:val="hybridMultilevel"/>
    <w:tmpl w:val="689EF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F5435"/>
    <w:multiLevelType w:val="hybridMultilevel"/>
    <w:tmpl w:val="9570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E72D6"/>
    <w:multiLevelType w:val="hybridMultilevel"/>
    <w:tmpl w:val="B274A8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0182850"/>
    <w:multiLevelType w:val="hybridMultilevel"/>
    <w:tmpl w:val="611CC6CA"/>
    <w:lvl w:ilvl="0" w:tplc="DB88A402">
      <w:start w:val="1"/>
      <w:numFmt w:val="decimal"/>
      <w:lvlText w:val="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CE56B1"/>
    <w:multiLevelType w:val="hybridMultilevel"/>
    <w:tmpl w:val="F392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4234C"/>
    <w:multiLevelType w:val="multilevel"/>
    <w:tmpl w:val="8D6A8F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o"/>
      <w:lvlJc w:val="left"/>
      <w:pPr>
        <w:ind w:left="2160" w:hanging="360"/>
      </w:pPr>
      <w:rPr>
        <w:rFonts w:ascii="Courier New" w:hAnsi="Courier New" w:cs="Courier New"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22D0AAE"/>
    <w:multiLevelType w:val="hybridMultilevel"/>
    <w:tmpl w:val="F2F6739E"/>
    <w:lvl w:ilvl="0" w:tplc="F68CDCA6">
      <w:start w:val="4"/>
      <w:numFmt w:val="bullet"/>
      <w:lvlText w:val="-"/>
      <w:lvlJc w:val="left"/>
      <w:pPr>
        <w:ind w:left="1074" w:hanging="360"/>
      </w:pPr>
      <w:rPr>
        <w:rFonts w:ascii="Times New Roman" w:eastAsia="Times New Roman" w:hAnsi="Times New Roman" w:cs="Times New Roman" w:hint="default"/>
      </w:rPr>
    </w:lvl>
    <w:lvl w:ilvl="1" w:tplc="04090001">
      <w:start w:val="1"/>
      <w:numFmt w:val="bullet"/>
      <w:lvlText w:val=""/>
      <w:lvlJc w:val="left"/>
      <w:pPr>
        <w:ind w:left="1794" w:hanging="360"/>
      </w:pPr>
      <w:rPr>
        <w:rFonts w:ascii="Symbol" w:hAnsi="Symbol" w:cs="Symbol" w:hint="default"/>
      </w:rPr>
    </w:lvl>
    <w:lvl w:ilvl="2" w:tplc="04090003">
      <w:start w:val="1"/>
      <w:numFmt w:val="bullet"/>
      <w:lvlText w:val="o"/>
      <w:lvlJc w:val="left"/>
      <w:pPr>
        <w:ind w:left="2514" w:hanging="360"/>
      </w:pPr>
      <w:rPr>
        <w:rFonts w:ascii="Courier New" w:hAnsi="Courier New" w:cs="Courier New" w:hint="default"/>
      </w:rPr>
    </w:lvl>
    <w:lvl w:ilvl="3" w:tplc="04090001">
      <w:start w:val="1"/>
      <w:numFmt w:val="bullet"/>
      <w:lvlText w:val=""/>
      <w:lvlJc w:val="left"/>
      <w:pPr>
        <w:ind w:left="3234" w:hanging="360"/>
      </w:pPr>
      <w:rPr>
        <w:rFonts w:ascii="Symbol" w:hAnsi="Symbol" w:hint="default"/>
      </w:rPr>
    </w:lvl>
    <w:lvl w:ilvl="4" w:tplc="04090003">
      <w:start w:val="1"/>
      <w:numFmt w:val="bullet"/>
      <w:lvlText w:val="o"/>
      <w:lvlJc w:val="left"/>
      <w:pPr>
        <w:ind w:left="3954" w:hanging="360"/>
      </w:pPr>
      <w:rPr>
        <w:rFonts w:ascii="Courier New" w:hAnsi="Courier New" w:cs="Courier New" w:hint="default"/>
      </w:rPr>
    </w:lvl>
    <w:lvl w:ilvl="5" w:tplc="04090005">
      <w:start w:val="1"/>
      <w:numFmt w:val="bullet"/>
      <w:lvlText w:val=""/>
      <w:lvlJc w:val="left"/>
      <w:pPr>
        <w:ind w:left="4674" w:hanging="360"/>
      </w:pPr>
      <w:rPr>
        <w:rFonts w:ascii="Wingdings" w:hAnsi="Wingdings" w:hint="default"/>
      </w:rPr>
    </w:lvl>
    <w:lvl w:ilvl="6" w:tplc="04090001">
      <w:start w:val="1"/>
      <w:numFmt w:val="bullet"/>
      <w:lvlText w:val=""/>
      <w:lvlJc w:val="left"/>
      <w:pPr>
        <w:ind w:left="5394" w:hanging="360"/>
      </w:pPr>
      <w:rPr>
        <w:rFonts w:ascii="Symbol" w:hAnsi="Symbol" w:hint="default"/>
      </w:rPr>
    </w:lvl>
    <w:lvl w:ilvl="7" w:tplc="04090003">
      <w:start w:val="1"/>
      <w:numFmt w:val="bullet"/>
      <w:lvlText w:val="o"/>
      <w:lvlJc w:val="left"/>
      <w:pPr>
        <w:ind w:left="6114" w:hanging="360"/>
      </w:pPr>
      <w:rPr>
        <w:rFonts w:ascii="Courier New" w:hAnsi="Courier New" w:cs="Courier New" w:hint="default"/>
      </w:rPr>
    </w:lvl>
    <w:lvl w:ilvl="8" w:tplc="04090005">
      <w:start w:val="1"/>
      <w:numFmt w:val="bullet"/>
      <w:lvlText w:val=""/>
      <w:lvlJc w:val="left"/>
      <w:pPr>
        <w:ind w:left="6834" w:hanging="360"/>
      </w:pPr>
      <w:rPr>
        <w:rFonts w:ascii="Wingdings" w:hAnsi="Wingdings" w:hint="default"/>
      </w:rPr>
    </w:lvl>
  </w:abstractNum>
  <w:abstractNum w:abstractNumId="8" w15:restartNumberingAfterBreak="0">
    <w:nsid w:val="12DC455C"/>
    <w:multiLevelType w:val="multilevel"/>
    <w:tmpl w:val="04CEA2F2"/>
    <w:lvl w:ilvl="0">
      <w:start w:val="1"/>
      <w:numFmt w:val="decimal"/>
      <w:lvlText w:val="%1."/>
      <w:lvlJc w:val="left"/>
      <w:pPr>
        <w:ind w:left="810" w:hanging="810"/>
      </w:pPr>
      <w:rPr>
        <w:rFonts w:hint="default"/>
      </w:rPr>
    </w:lvl>
    <w:lvl w:ilvl="1">
      <w:start w:val="2"/>
      <w:numFmt w:val="decimal"/>
      <w:lvlText w:val="%1.%2."/>
      <w:lvlJc w:val="left"/>
      <w:pPr>
        <w:ind w:left="1235" w:hanging="810"/>
      </w:pPr>
      <w:rPr>
        <w:rFonts w:hint="default"/>
      </w:rPr>
    </w:lvl>
    <w:lvl w:ilvl="2">
      <w:start w:val="1"/>
      <w:numFmt w:val="decimal"/>
      <w:pStyle w:val="StyleHeading315pt"/>
      <w:lvlText w:val="%1.%2.%3."/>
      <w:lvlJc w:val="left"/>
      <w:pPr>
        <w:ind w:left="1930" w:hanging="1080"/>
      </w:pPr>
      <w:rPr>
        <w:rFonts w:hint="default"/>
      </w:rPr>
    </w:lvl>
    <w:lvl w:ilvl="3">
      <w:start w:val="1"/>
      <w:numFmt w:val="decimal"/>
      <w:lvlText w:val="%1.%2.%3.%4."/>
      <w:lvlJc w:val="left"/>
      <w:pPr>
        <w:ind w:left="2715" w:hanging="1440"/>
      </w:pPr>
      <w:rPr>
        <w:rFonts w:hint="default"/>
      </w:rPr>
    </w:lvl>
    <w:lvl w:ilvl="4">
      <w:start w:val="1"/>
      <w:numFmt w:val="decimal"/>
      <w:lvlText w:val="%1.%2.%3.%4.%5."/>
      <w:lvlJc w:val="left"/>
      <w:pPr>
        <w:ind w:left="3500" w:hanging="1800"/>
      </w:pPr>
      <w:rPr>
        <w:rFonts w:hint="default"/>
      </w:rPr>
    </w:lvl>
    <w:lvl w:ilvl="5">
      <w:start w:val="1"/>
      <w:numFmt w:val="decimal"/>
      <w:lvlText w:val="%1.%2.%3.%4.%5.%6."/>
      <w:lvlJc w:val="left"/>
      <w:pPr>
        <w:ind w:left="4285" w:hanging="2160"/>
      </w:pPr>
      <w:rPr>
        <w:rFonts w:hint="default"/>
      </w:rPr>
    </w:lvl>
    <w:lvl w:ilvl="6">
      <w:start w:val="1"/>
      <w:numFmt w:val="decimal"/>
      <w:lvlText w:val="%1.%2.%3.%4.%5.%6.%7."/>
      <w:lvlJc w:val="left"/>
      <w:pPr>
        <w:ind w:left="5070" w:hanging="2520"/>
      </w:pPr>
      <w:rPr>
        <w:rFonts w:hint="default"/>
      </w:rPr>
    </w:lvl>
    <w:lvl w:ilvl="7">
      <w:start w:val="1"/>
      <w:numFmt w:val="decimal"/>
      <w:lvlText w:val="%1.%2.%3.%4.%5.%6.%7.%8."/>
      <w:lvlJc w:val="left"/>
      <w:pPr>
        <w:ind w:left="5855" w:hanging="2880"/>
      </w:pPr>
      <w:rPr>
        <w:rFonts w:hint="default"/>
      </w:rPr>
    </w:lvl>
    <w:lvl w:ilvl="8">
      <w:start w:val="1"/>
      <w:numFmt w:val="decimal"/>
      <w:lvlText w:val="%1.%2.%3.%4.%5.%6.%7.%8.%9."/>
      <w:lvlJc w:val="left"/>
      <w:pPr>
        <w:ind w:left="6280" w:hanging="2880"/>
      </w:pPr>
      <w:rPr>
        <w:rFonts w:hint="default"/>
      </w:rPr>
    </w:lvl>
  </w:abstractNum>
  <w:abstractNum w:abstractNumId="9" w15:restartNumberingAfterBreak="0">
    <w:nsid w:val="15A810D6"/>
    <w:multiLevelType w:val="multilevel"/>
    <w:tmpl w:val="2EA6DC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5768D9"/>
    <w:multiLevelType w:val="hybridMultilevel"/>
    <w:tmpl w:val="09C08B06"/>
    <w:lvl w:ilvl="0" w:tplc="F68CDCA6">
      <w:start w:val="4"/>
      <w:numFmt w:val="bullet"/>
      <w:lvlText w:val="-"/>
      <w:lvlJc w:val="left"/>
      <w:pPr>
        <w:ind w:left="1074" w:hanging="360"/>
      </w:pPr>
      <w:rPr>
        <w:rFonts w:ascii="Times New Roman" w:eastAsia="Times New Roman" w:hAnsi="Times New Roman" w:cs="Times New Roman" w:hint="default"/>
      </w:rPr>
    </w:lvl>
    <w:lvl w:ilvl="1" w:tplc="0409000B">
      <w:start w:val="1"/>
      <w:numFmt w:val="bullet"/>
      <w:lvlText w:val=""/>
      <w:lvlJc w:val="left"/>
      <w:pPr>
        <w:ind w:left="1794" w:hanging="360"/>
      </w:pPr>
      <w:rPr>
        <w:rFonts w:ascii="Wingdings" w:hAnsi="Wingdings" w:hint="default"/>
      </w:rPr>
    </w:lvl>
    <w:lvl w:ilvl="2" w:tplc="04090005">
      <w:start w:val="1"/>
      <w:numFmt w:val="bullet"/>
      <w:lvlText w:val=""/>
      <w:lvlJc w:val="left"/>
      <w:pPr>
        <w:ind w:left="2514" w:hanging="360"/>
      </w:pPr>
      <w:rPr>
        <w:rFonts w:ascii="Wingdings" w:hAnsi="Wingdings" w:hint="default"/>
      </w:rPr>
    </w:lvl>
    <w:lvl w:ilvl="3" w:tplc="04090001">
      <w:start w:val="1"/>
      <w:numFmt w:val="bullet"/>
      <w:lvlText w:val=""/>
      <w:lvlJc w:val="left"/>
      <w:pPr>
        <w:ind w:left="3234" w:hanging="360"/>
      </w:pPr>
      <w:rPr>
        <w:rFonts w:ascii="Symbol" w:hAnsi="Symbol" w:hint="default"/>
      </w:rPr>
    </w:lvl>
    <w:lvl w:ilvl="4" w:tplc="04090003">
      <w:start w:val="1"/>
      <w:numFmt w:val="bullet"/>
      <w:lvlText w:val="o"/>
      <w:lvlJc w:val="left"/>
      <w:pPr>
        <w:ind w:left="3954" w:hanging="360"/>
      </w:pPr>
      <w:rPr>
        <w:rFonts w:ascii="Courier New" w:hAnsi="Courier New" w:cs="Courier New" w:hint="default"/>
      </w:rPr>
    </w:lvl>
    <w:lvl w:ilvl="5" w:tplc="04090005">
      <w:start w:val="1"/>
      <w:numFmt w:val="bullet"/>
      <w:lvlText w:val=""/>
      <w:lvlJc w:val="left"/>
      <w:pPr>
        <w:ind w:left="4674" w:hanging="360"/>
      </w:pPr>
      <w:rPr>
        <w:rFonts w:ascii="Wingdings" w:hAnsi="Wingdings" w:hint="default"/>
      </w:rPr>
    </w:lvl>
    <w:lvl w:ilvl="6" w:tplc="04090001">
      <w:start w:val="1"/>
      <w:numFmt w:val="bullet"/>
      <w:lvlText w:val=""/>
      <w:lvlJc w:val="left"/>
      <w:pPr>
        <w:ind w:left="5394" w:hanging="360"/>
      </w:pPr>
      <w:rPr>
        <w:rFonts w:ascii="Symbol" w:hAnsi="Symbol" w:hint="default"/>
      </w:rPr>
    </w:lvl>
    <w:lvl w:ilvl="7" w:tplc="04090003">
      <w:start w:val="1"/>
      <w:numFmt w:val="bullet"/>
      <w:lvlText w:val="o"/>
      <w:lvlJc w:val="left"/>
      <w:pPr>
        <w:ind w:left="6114" w:hanging="360"/>
      </w:pPr>
      <w:rPr>
        <w:rFonts w:ascii="Courier New" w:hAnsi="Courier New" w:cs="Courier New" w:hint="default"/>
      </w:rPr>
    </w:lvl>
    <w:lvl w:ilvl="8" w:tplc="04090005">
      <w:start w:val="1"/>
      <w:numFmt w:val="bullet"/>
      <w:lvlText w:val=""/>
      <w:lvlJc w:val="left"/>
      <w:pPr>
        <w:ind w:left="6834" w:hanging="360"/>
      </w:pPr>
      <w:rPr>
        <w:rFonts w:ascii="Wingdings" w:hAnsi="Wingdings" w:hint="default"/>
      </w:rPr>
    </w:lvl>
  </w:abstractNum>
  <w:abstractNum w:abstractNumId="11" w15:restartNumberingAfterBreak="0">
    <w:nsid w:val="2749542F"/>
    <w:multiLevelType w:val="hybridMultilevel"/>
    <w:tmpl w:val="D2DCF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F505C5"/>
    <w:multiLevelType w:val="multilevel"/>
    <w:tmpl w:val="FEE436EE"/>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9E31996"/>
    <w:multiLevelType w:val="hybridMultilevel"/>
    <w:tmpl w:val="8C54104A"/>
    <w:lvl w:ilvl="0" w:tplc="FF2A7684">
      <w:start w:val="1"/>
      <w:numFmt w:val="decimal"/>
      <w:lvlText w:val="2.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C7A018D"/>
    <w:multiLevelType w:val="multilevel"/>
    <w:tmpl w:val="E55C9434"/>
    <w:lvl w:ilvl="0">
      <w:start w:val="1"/>
      <w:numFmt w:val="decimal"/>
      <w:suff w:val="space"/>
      <w:lvlText w:val="%1."/>
      <w:lvlJc w:val="left"/>
      <w:pPr>
        <w:ind w:left="284" w:firstLine="0"/>
      </w:pPr>
      <w:rPr>
        <w:rFonts w:ascii="Tahoma" w:eastAsia="Times New Roman" w:hAnsi="Tahoma" w:cs="Times New Roman"/>
      </w:rPr>
    </w:lvl>
    <w:lvl w:ilvl="1">
      <w:start w:val="1"/>
      <w:numFmt w:val="decimal"/>
      <w:pStyle w:val="StyleHeading215pt"/>
      <w:suff w:val="space"/>
      <w:lvlText w:val="%2."/>
      <w:lvlJc w:val="left"/>
      <w:pPr>
        <w:ind w:left="284" w:firstLine="283"/>
      </w:pPr>
      <w:rPr>
        <w:rFonts w:hint="default"/>
      </w:rPr>
    </w:lvl>
    <w:lvl w:ilvl="2">
      <w:start w:val="1"/>
      <w:numFmt w:val="decimal"/>
      <w:suff w:val="space"/>
      <w:lvlText w:val="%2.%3."/>
      <w:lvlJc w:val="left"/>
      <w:pPr>
        <w:ind w:left="284" w:firstLine="567"/>
      </w:pPr>
      <w:rPr>
        <w:rFonts w:hint="default"/>
      </w:rPr>
    </w:lvl>
    <w:lvl w:ilvl="3">
      <w:start w:val="1"/>
      <w:numFmt w:val="decimal"/>
      <w:pStyle w:val="StyleHeading416pt"/>
      <w:suff w:val="space"/>
      <w:lvlText w:val="%4."/>
      <w:lvlJc w:val="left"/>
      <w:pPr>
        <w:ind w:left="284" w:firstLine="850"/>
      </w:pPr>
      <w:rPr>
        <w:rFonts w:hint="default"/>
      </w:rPr>
    </w:lvl>
    <w:lvl w:ilvl="4">
      <w:start w:val="1"/>
      <w:numFmt w:val="lowerLetter"/>
      <w:pStyle w:val="StyleHeading515pt"/>
      <w:suff w:val="space"/>
      <w:lvlText w:val="%5."/>
      <w:lvlJc w:val="left"/>
      <w:pPr>
        <w:ind w:left="1008" w:hanging="1008"/>
      </w:pPr>
      <w:rPr>
        <w:rFonts w:hint="default"/>
      </w:rPr>
    </w:lvl>
    <w:lvl w:ilvl="5">
      <w:start w:val="1"/>
      <w:numFmt w:val="decimal"/>
      <w:lvlText w:val="%1.%2.%3.%4.%5.%6"/>
      <w:lvlJc w:val="left"/>
      <w:pPr>
        <w:tabs>
          <w:tab w:val="num" w:pos="1992"/>
        </w:tabs>
        <w:ind w:left="199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2DC21931"/>
    <w:multiLevelType w:val="hybridMultilevel"/>
    <w:tmpl w:val="441E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6E3AE0"/>
    <w:multiLevelType w:val="multilevel"/>
    <w:tmpl w:val="A4E0C1B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4"/>
      <w:numFmt w:val="bullet"/>
      <w:lvlText w:val="-"/>
      <w:lvlJc w:val="left"/>
      <w:pPr>
        <w:ind w:left="1080" w:hanging="360"/>
      </w:pPr>
      <w:rPr>
        <w:rFonts w:ascii="Times New Roman" w:eastAsia="Times New Roman" w:hAnsi="Times New Roman"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A186592"/>
    <w:multiLevelType w:val="hybridMultilevel"/>
    <w:tmpl w:val="B42A1FB8"/>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8" w15:restartNumberingAfterBreak="0">
    <w:nsid w:val="3D6E6AFB"/>
    <w:multiLevelType w:val="hybridMultilevel"/>
    <w:tmpl w:val="C1E4B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F91D17"/>
    <w:multiLevelType w:val="hybridMultilevel"/>
    <w:tmpl w:val="599E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486D90"/>
    <w:multiLevelType w:val="hybridMultilevel"/>
    <w:tmpl w:val="0AC46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C1604C"/>
    <w:multiLevelType w:val="hybridMultilevel"/>
    <w:tmpl w:val="27509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C74B10"/>
    <w:multiLevelType w:val="hybridMultilevel"/>
    <w:tmpl w:val="8B720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397467"/>
    <w:multiLevelType w:val="hybridMultilevel"/>
    <w:tmpl w:val="E39EE35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24" w15:restartNumberingAfterBreak="0">
    <w:nsid w:val="449B3224"/>
    <w:multiLevelType w:val="multilevel"/>
    <w:tmpl w:val="61E0241E"/>
    <w:lvl w:ilvl="0">
      <w:start w:val="1"/>
      <w:numFmt w:val="decimal"/>
      <w:lvlText w:val="%1."/>
      <w:lvlJc w:val="left"/>
      <w:pPr>
        <w:ind w:left="504" w:hanging="504"/>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5B207AF"/>
    <w:multiLevelType w:val="hybridMultilevel"/>
    <w:tmpl w:val="FFF050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68F1BE4"/>
    <w:multiLevelType w:val="hybridMultilevel"/>
    <w:tmpl w:val="776E2BA6"/>
    <w:lvl w:ilvl="0" w:tplc="04090003">
      <w:start w:val="1"/>
      <w:numFmt w:val="bullet"/>
      <w:lvlText w:val="o"/>
      <w:lvlJc w:val="left"/>
      <w:pPr>
        <w:ind w:left="2154" w:hanging="360"/>
      </w:pPr>
      <w:rPr>
        <w:rFonts w:ascii="Courier New" w:hAnsi="Courier New" w:cs="Courier New" w:hint="default"/>
      </w:rPr>
    </w:lvl>
    <w:lvl w:ilvl="1" w:tplc="04090003" w:tentative="1">
      <w:start w:val="1"/>
      <w:numFmt w:val="bullet"/>
      <w:lvlText w:val="o"/>
      <w:lvlJc w:val="left"/>
      <w:pPr>
        <w:ind w:left="2874" w:hanging="360"/>
      </w:pPr>
      <w:rPr>
        <w:rFonts w:ascii="Courier New" w:hAnsi="Courier New" w:cs="Courier New" w:hint="default"/>
      </w:rPr>
    </w:lvl>
    <w:lvl w:ilvl="2" w:tplc="04090005" w:tentative="1">
      <w:start w:val="1"/>
      <w:numFmt w:val="bullet"/>
      <w:lvlText w:val=""/>
      <w:lvlJc w:val="left"/>
      <w:pPr>
        <w:ind w:left="3594" w:hanging="360"/>
      </w:pPr>
      <w:rPr>
        <w:rFonts w:ascii="Wingdings" w:hAnsi="Wingdings" w:cs="Wingdings" w:hint="default"/>
      </w:rPr>
    </w:lvl>
    <w:lvl w:ilvl="3" w:tplc="04090001" w:tentative="1">
      <w:start w:val="1"/>
      <w:numFmt w:val="bullet"/>
      <w:lvlText w:val=""/>
      <w:lvlJc w:val="left"/>
      <w:pPr>
        <w:ind w:left="4314" w:hanging="360"/>
      </w:pPr>
      <w:rPr>
        <w:rFonts w:ascii="Symbol" w:hAnsi="Symbol" w:cs="Symbol" w:hint="default"/>
      </w:rPr>
    </w:lvl>
    <w:lvl w:ilvl="4" w:tplc="04090003" w:tentative="1">
      <w:start w:val="1"/>
      <w:numFmt w:val="bullet"/>
      <w:lvlText w:val="o"/>
      <w:lvlJc w:val="left"/>
      <w:pPr>
        <w:ind w:left="5034" w:hanging="360"/>
      </w:pPr>
      <w:rPr>
        <w:rFonts w:ascii="Courier New" w:hAnsi="Courier New" w:cs="Courier New" w:hint="default"/>
      </w:rPr>
    </w:lvl>
    <w:lvl w:ilvl="5" w:tplc="04090005" w:tentative="1">
      <w:start w:val="1"/>
      <w:numFmt w:val="bullet"/>
      <w:lvlText w:val=""/>
      <w:lvlJc w:val="left"/>
      <w:pPr>
        <w:ind w:left="5754" w:hanging="360"/>
      </w:pPr>
      <w:rPr>
        <w:rFonts w:ascii="Wingdings" w:hAnsi="Wingdings" w:cs="Wingdings" w:hint="default"/>
      </w:rPr>
    </w:lvl>
    <w:lvl w:ilvl="6" w:tplc="04090001" w:tentative="1">
      <w:start w:val="1"/>
      <w:numFmt w:val="bullet"/>
      <w:lvlText w:val=""/>
      <w:lvlJc w:val="left"/>
      <w:pPr>
        <w:ind w:left="6474" w:hanging="360"/>
      </w:pPr>
      <w:rPr>
        <w:rFonts w:ascii="Symbol" w:hAnsi="Symbol" w:cs="Symbol" w:hint="default"/>
      </w:rPr>
    </w:lvl>
    <w:lvl w:ilvl="7" w:tplc="04090003" w:tentative="1">
      <w:start w:val="1"/>
      <w:numFmt w:val="bullet"/>
      <w:lvlText w:val="o"/>
      <w:lvlJc w:val="left"/>
      <w:pPr>
        <w:ind w:left="7194" w:hanging="360"/>
      </w:pPr>
      <w:rPr>
        <w:rFonts w:ascii="Courier New" w:hAnsi="Courier New" w:cs="Courier New" w:hint="default"/>
      </w:rPr>
    </w:lvl>
    <w:lvl w:ilvl="8" w:tplc="04090005" w:tentative="1">
      <w:start w:val="1"/>
      <w:numFmt w:val="bullet"/>
      <w:lvlText w:val=""/>
      <w:lvlJc w:val="left"/>
      <w:pPr>
        <w:ind w:left="7914" w:hanging="360"/>
      </w:pPr>
      <w:rPr>
        <w:rFonts w:ascii="Wingdings" w:hAnsi="Wingdings" w:cs="Wingdings" w:hint="default"/>
      </w:rPr>
    </w:lvl>
  </w:abstractNum>
  <w:abstractNum w:abstractNumId="27" w15:restartNumberingAfterBreak="0">
    <w:nsid w:val="48E42641"/>
    <w:multiLevelType w:val="hybridMultilevel"/>
    <w:tmpl w:val="9516F8B2"/>
    <w:lvl w:ilvl="0" w:tplc="79DC5A16">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9B31F60"/>
    <w:multiLevelType w:val="hybridMultilevel"/>
    <w:tmpl w:val="B05E9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805CA2"/>
    <w:multiLevelType w:val="multilevel"/>
    <w:tmpl w:val="0BD2C9F2"/>
    <w:lvl w:ilvl="0">
      <w:start w:val="2"/>
      <w:numFmt w:val="decimal"/>
      <w:lvlText w:val="%1."/>
      <w:lvlJc w:val="left"/>
      <w:pPr>
        <w:ind w:left="450" w:hanging="450"/>
      </w:pPr>
      <w:rPr>
        <w:rFonts w:hint="default"/>
      </w:rPr>
    </w:lvl>
    <w:lvl w:ilvl="1">
      <w:start w:val="4"/>
      <w:numFmt w:val="bullet"/>
      <w:lvlText w:val="-"/>
      <w:lvlJc w:val="left"/>
      <w:pPr>
        <w:ind w:left="1440" w:hanging="720"/>
      </w:pPr>
      <w:rPr>
        <w:rFonts w:ascii="Times New Roman" w:eastAsia="Times New Roman" w:hAnsi="Times New Roman" w:cs="Times New Roman" w:hint="default"/>
      </w:rPr>
    </w:lvl>
    <w:lvl w:ilvl="2">
      <w:start w:val="1"/>
      <w:numFmt w:val="decimal"/>
      <w:lvlText w:val="%1.%2.%3."/>
      <w:lvlJc w:val="left"/>
      <w:pPr>
        <w:ind w:left="2160" w:hanging="720"/>
      </w:pPr>
      <w:rPr>
        <w:rFonts w:hint="default"/>
        <w:b/>
        <w:bCs/>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52CE6C10"/>
    <w:multiLevelType w:val="hybridMultilevel"/>
    <w:tmpl w:val="F6A6CD1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353"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39C5B47"/>
    <w:multiLevelType w:val="multilevel"/>
    <w:tmpl w:val="1F1E4094"/>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52E7FA8"/>
    <w:multiLevelType w:val="multilevel"/>
    <w:tmpl w:val="ECFC3C36"/>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b/>
        <w:bCs w:val="0"/>
      </w:rPr>
    </w:lvl>
    <w:lvl w:ilvl="2">
      <w:start w:val="1"/>
      <w:numFmt w:val="decimal"/>
      <w:lvlText w:val="%1.%2.%3."/>
      <w:lvlJc w:val="left"/>
      <w:pPr>
        <w:ind w:left="1146"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64C6B1B"/>
    <w:multiLevelType w:val="multilevel"/>
    <w:tmpl w:val="AA3679E4"/>
    <w:lvl w:ilvl="0">
      <w:start w:val="2"/>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b/>
        <w:bCs/>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5B994B52"/>
    <w:multiLevelType w:val="hybridMultilevel"/>
    <w:tmpl w:val="1728AAE2"/>
    <w:lvl w:ilvl="0" w:tplc="6EC27FCC">
      <w:start w:val="1"/>
      <w:numFmt w:val="bullet"/>
      <w:lvlText w:val="-"/>
      <w:lvlJc w:val="left"/>
      <w:pPr>
        <w:ind w:left="1800" w:hanging="360"/>
      </w:pPr>
      <w:rPr>
        <w:rFonts w:ascii="Times New Roman" w:eastAsia="Calibr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5" w15:restartNumberingAfterBreak="0">
    <w:nsid w:val="61EA211C"/>
    <w:multiLevelType w:val="hybridMultilevel"/>
    <w:tmpl w:val="C1E606C4"/>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3DB0964"/>
    <w:multiLevelType w:val="hybridMultilevel"/>
    <w:tmpl w:val="CFAED42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37" w15:restartNumberingAfterBreak="0">
    <w:nsid w:val="71EC4659"/>
    <w:multiLevelType w:val="hybridMultilevel"/>
    <w:tmpl w:val="05AE685A"/>
    <w:lvl w:ilvl="0" w:tplc="DB88A402">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E302DF"/>
    <w:multiLevelType w:val="multilevel"/>
    <w:tmpl w:val="AA2E1B4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o"/>
      <w:lvlJc w:val="left"/>
      <w:pPr>
        <w:ind w:left="2160" w:hanging="360"/>
      </w:pPr>
      <w:rPr>
        <w:rFonts w:ascii="Courier New" w:hAnsi="Courier New" w:cs="Courier New"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4"/>
  </w:num>
  <w:num w:numId="2">
    <w:abstractNumId w:val="8"/>
  </w:num>
  <w:num w:numId="3">
    <w:abstractNumId w:val="34"/>
  </w:num>
  <w:num w:numId="4">
    <w:abstractNumId w:val="24"/>
  </w:num>
  <w:num w:numId="5">
    <w:abstractNumId w:val="27"/>
  </w:num>
  <w:num w:numId="6">
    <w:abstractNumId w:val="31"/>
  </w:num>
  <w:num w:numId="7">
    <w:abstractNumId w:val="12"/>
  </w:num>
  <w:num w:numId="8">
    <w:abstractNumId w:val="20"/>
  </w:num>
  <w:num w:numId="9">
    <w:abstractNumId w:val="3"/>
  </w:num>
  <w:num w:numId="10">
    <w:abstractNumId w:val="35"/>
  </w:num>
  <w:num w:numId="11">
    <w:abstractNumId w:val="10"/>
  </w:num>
  <w:num w:numId="12">
    <w:abstractNumId w:val="16"/>
  </w:num>
  <w:num w:numId="13">
    <w:abstractNumId w:val="26"/>
  </w:num>
  <w:num w:numId="14">
    <w:abstractNumId w:val="38"/>
  </w:num>
  <w:num w:numId="15">
    <w:abstractNumId w:val="6"/>
  </w:num>
  <w:num w:numId="16">
    <w:abstractNumId w:val="33"/>
  </w:num>
  <w:num w:numId="17">
    <w:abstractNumId w:val="7"/>
  </w:num>
  <w:num w:numId="18">
    <w:abstractNumId w:val="23"/>
  </w:num>
  <w:num w:numId="19">
    <w:abstractNumId w:val="36"/>
  </w:num>
  <w:num w:numId="20">
    <w:abstractNumId w:val="29"/>
  </w:num>
  <w:num w:numId="21">
    <w:abstractNumId w:val="11"/>
  </w:num>
  <w:num w:numId="22">
    <w:abstractNumId w:val="25"/>
  </w:num>
  <w:num w:numId="23">
    <w:abstractNumId w:val="30"/>
  </w:num>
  <w:num w:numId="24">
    <w:abstractNumId w:val="1"/>
  </w:num>
  <w:num w:numId="25">
    <w:abstractNumId w:val="17"/>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num>
  <w:num w:numId="28">
    <w:abstractNumId w:val="4"/>
  </w:num>
  <w:num w:numId="29">
    <w:abstractNumId w:val="37"/>
  </w:num>
  <w:num w:numId="30">
    <w:abstractNumId w:val="13"/>
  </w:num>
  <w:num w:numId="31">
    <w:abstractNumId w:val="9"/>
  </w:num>
  <w:num w:numId="32">
    <w:abstractNumId w:val="19"/>
  </w:num>
  <w:num w:numId="33">
    <w:abstractNumId w:val="18"/>
  </w:num>
  <w:num w:numId="34">
    <w:abstractNumId w:val="21"/>
  </w:num>
  <w:num w:numId="35">
    <w:abstractNumId w:val="28"/>
  </w:num>
  <w:num w:numId="36">
    <w:abstractNumId w:val="22"/>
  </w:num>
  <w:num w:numId="37">
    <w:abstractNumId w:val="15"/>
  </w:num>
  <w:num w:numId="38">
    <w:abstractNumId w:val="0"/>
  </w:num>
  <w:num w:numId="39">
    <w:abstractNumId w:val="5"/>
  </w:num>
  <w:num w:numId="4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C14"/>
    <w:rsid w:val="0000085B"/>
    <w:rsid w:val="00000BC2"/>
    <w:rsid w:val="000016ED"/>
    <w:rsid w:val="00002A96"/>
    <w:rsid w:val="00002E91"/>
    <w:rsid w:val="000037AA"/>
    <w:rsid w:val="0000414E"/>
    <w:rsid w:val="000053E6"/>
    <w:rsid w:val="00007CB2"/>
    <w:rsid w:val="000103DB"/>
    <w:rsid w:val="000112E4"/>
    <w:rsid w:val="00014920"/>
    <w:rsid w:val="00014BB5"/>
    <w:rsid w:val="00014F2B"/>
    <w:rsid w:val="000155DC"/>
    <w:rsid w:val="00015B35"/>
    <w:rsid w:val="00017DA6"/>
    <w:rsid w:val="000201C5"/>
    <w:rsid w:val="00023B7F"/>
    <w:rsid w:val="0002459C"/>
    <w:rsid w:val="00025E80"/>
    <w:rsid w:val="00027831"/>
    <w:rsid w:val="00032332"/>
    <w:rsid w:val="00032B6A"/>
    <w:rsid w:val="0003385B"/>
    <w:rsid w:val="00034E7A"/>
    <w:rsid w:val="00035017"/>
    <w:rsid w:val="0003521F"/>
    <w:rsid w:val="00036162"/>
    <w:rsid w:val="00036184"/>
    <w:rsid w:val="00037B2E"/>
    <w:rsid w:val="00040200"/>
    <w:rsid w:val="000408B1"/>
    <w:rsid w:val="00040DE3"/>
    <w:rsid w:val="000414C8"/>
    <w:rsid w:val="0004153E"/>
    <w:rsid w:val="00041A10"/>
    <w:rsid w:val="00042063"/>
    <w:rsid w:val="00044405"/>
    <w:rsid w:val="000452D6"/>
    <w:rsid w:val="0004545F"/>
    <w:rsid w:val="00046C61"/>
    <w:rsid w:val="000476D0"/>
    <w:rsid w:val="0005001A"/>
    <w:rsid w:val="00050A7F"/>
    <w:rsid w:val="00051178"/>
    <w:rsid w:val="00051C12"/>
    <w:rsid w:val="00051D49"/>
    <w:rsid w:val="000556ED"/>
    <w:rsid w:val="00057C62"/>
    <w:rsid w:val="00061237"/>
    <w:rsid w:val="00061F88"/>
    <w:rsid w:val="000633E6"/>
    <w:rsid w:val="0006507E"/>
    <w:rsid w:val="00066A5C"/>
    <w:rsid w:val="0006775C"/>
    <w:rsid w:val="00072F80"/>
    <w:rsid w:val="00073CBA"/>
    <w:rsid w:val="00074462"/>
    <w:rsid w:val="00074666"/>
    <w:rsid w:val="000779CC"/>
    <w:rsid w:val="00081EBE"/>
    <w:rsid w:val="00082750"/>
    <w:rsid w:val="00082896"/>
    <w:rsid w:val="00082F59"/>
    <w:rsid w:val="00083636"/>
    <w:rsid w:val="0008501B"/>
    <w:rsid w:val="00085334"/>
    <w:rsid w:val="00085F5F"/>
    <w:rsid w:val="0008700C"/>
    <w:rsid w:val="00087316"/>
    <w:rsid w:val="00090DB0"/>
    <w:rsid w:val="00091F9C"/>
    <w:rsid w:val="00092F98"/>
    <w:rsid w:val="0009364F"/>
    <w:rsid w:val="00093956"/>
    <w:rsid w:val="00094441"/>
    <w:rsid w:val="00094F6F"/>
    <w:rsid w:val="00095934"/>
    <w:rsid w:val="00096796"/>
    <w:rsid w:val="00096EF1"/>
    <w:rsid w:val="00097C25"/>
    <w:rsid w:val="000A070E"/>
    <w:rsid w:val="000A134E"/>
    <w:rsid w:val="000A1B8A"/>
    <w:rsid w:val="000A3231"/>
    <w:rsid w:val="000A3F92"/>
    <w:rsid w:val="000A4804"/>
    <w:rsid w:val="000A4B6A"/>
    <w:rsid w:val="000A5C8D"/>
    <w:rsid w:val="000A5E0A"/>
    <w:rsid w:val="000A6834"/>
    <w:rsid w:val="000A6CE8"/>
    <w:rsid w:val="000A781B"/>
    <w:rsid w:val="000B107A"/>
    <w:rsid w:val="000B1588"/>
    <w:rsid w:val="000B1AAE"/>
    <w:rsid w:val="000B2C97"/>
    <w:rsid w:val="000B39FA"/>
    <w:rsid w:val="000B4396"/>
    <w:rsid w:val="000B7215"/>
    <w:rsid w:val="000C07DA"/>
    <w:rsid w:val="000C121E"/>
    <w:rsid w:val="000C1DB3"/>
    <w:rsid w:val="000C260F"/>
    <w:rsid w:val="000C265C"/>
    <w:rsid w:val="000C34DB"/>
    <w:rsid w:val="000C631B"/>
    <w:rsid w:val="000C6BF6"/>
    <w:rsid w:val="000C741C"/>
    <w:rsid w:val="000C741D"/>
    <w:rsid w:val="000D0421"/>
    <w:rsid w:val="000D0E49"/>
    <w:rsid w:val="000D169C"/>
    <w:rsid w:val="000D3073"/>
    <w:rsid w:val="000D5D60"/>
    <w:rsid w:val="000D66CF"/>
    <w:rsid w:val="000D6D3F"/>
    <w:rsid w:val="000D720D"/>
    <w:rsid w:val="000D7583"/>
    <w:rsid w:val="000D76B7"/>
    <w:rsid w:val="000D78D7"/>
    <w:rsid w:val="000D79EA"/>
    <w:rsid w:val="000D7F6F"/>
    <w:rsid w:val="000E0C2F"/>
    <w:rsid w:val="000E2E04"/>
    <w:rsid w:val="000E3037"/>
    <w:rsid w:val="000E33B7"/>
    <w:rsid w:val="000E3FC3"/>
    <w:rsid w:val="000E5167"/>
    <w:rsid w:val="000E665D"/>
    <w:rsid w:val="000E674C"/>
    <w:rsid w:val="000E6916"/>
    <w:rsid w:val="000F1781"/>
    <w:rsid w:val="000F1E87"/>
    <w:rsid w:val="000F267F"/>
    <w:rsid w:val="000F268F"/>
    <w:rsid w:val="000F29AE"/>
    <w:rsid w:val="000F2B46"/>
    <w:rsid w:val="000F2D63"/>
    <w:rsid w:val="000F3DC2"/>
    <w:rsid w:val="000F40A0"/>
    <w:rsid w:val="000F727D"/>
    <w:rsid w:val="000F74A0"/>
    <w:rsid w:val="000F7E14"/>
    <w:rsid w:val="001007C7"/>
    <w:rsid w:val="00101E92"/>
    <w:rsid w:val="001029F1"/>
    <w:rsid w:val="00103411"/>
    <w:rsid w:val="00103608"/>
    <w:rsid w:val="00106B89"/>
    <w:rsid w:val="0010783B"/>
    <w:rsid w:val="00111921"/>
    <w:rsid w:val="00113E0B"/>
    <w:rsid w:val="00114BD8"/>
    <w:rsid w:val="00114BFA"/>
    <w:rsid w:val="00114D81"/>
    <w:rsid w:val="00115143"/>
    <w:rsid w:val="00115240"/>
    <w:rsid w:val="00115403"/>
    <w:rsid w:val="00115B81"/>
    <w:rsid w:val="00116171"/>
    <w:rsid w:val="001161AB"/>
    <w:rsid w:val="00117027"/>
    <w:rsid w:val="00117C0C"/>
    <w:rsid w:val="00117C62"/>
    <w:rsid w:val="00120871"/>
    <w:rsid w:val="00121F65"/>
    <w:rsid w:val="00122235"/>
    <w:rsid w:val="00122346"/>
    <w:rsid w:val="00123802"/>
    <w:rsid w:val="0012491F"/>
    <w:rsid w:val="00124BD9"/>
    <w:rsid w:val="00125830"/>
    <w:rsid w:val="00125B61"/>
    <w:rsid w:val="001268DA"/>
    <w:rsid w:val="00130428"/>
    <w:rsid w:val="00130B19"/>
    <w:rsid w:val="00131091"/>
    <w:rsid w:val="00131109"/>
    <w:rsid w:val="001315CC"/>
    <w:rsid w:val="00131C3D"/>
    <w:rsid w:val="00132862"/>
    <w:rsid w:val="00132960"/>
    <w:rsid w:val="001331F0"/>
    <w:rsid w:val="00134AF6"/>
    <w:rsid w:val="0013572E"/>
    <w:rsid w:val="00135BB8"/>
    <w:rsid w:val="0013650F"/>
    <w:rsid w:val="00137931"/>
    <w:rsid w:val="00141029"/>
    <w:rsid w:val="00141216"/>
    <w:rsid w:val="00142193"/>
    <w:rsid w:val="00143C45"/>
    <w:rsid w:val="001443D8"/>
    <w:rsid w:val="00144559"/>
    <w:rsid w:val="00144D9D"/>
    <w:rsid w:val="00145AEE"/>
    <w:rsid w:val="00146367"/>
    <w:rsid w:val="00147644"/>
    <w:rsid w:val="00151BDF"/>
    <w:rsid w:val="00152781"/>
    <w:rsid w:val="00152E92"/>
    <w:rsid w:val="0015323F"/>
    <w:rsid w:val="00155EA8"/>
    <w:rsid w:val="00156396"/>
    <w:rsid w:val="00156D2D"/>
    <w:rsid w:val="00156D67"/>
    <w:rsid w:val="0015720E"/>
    <w:rsid w:val="0016004A"/>
    <w:rsid w:val="00160BEB"/>
    <w:rsid w:val="00160F15"/>
    <w:rsid w:val="00161BC0"/>
    <w:rsid w:val="00162A56"/>
    <w:rsid w:val="00163C3E"/>
    <w:rsid w:val="00164903"/>
    <w:rsid w:val="001656AE"/>
    <w:rsid w:val="001658F7"/>
    <w:rsid w:val="001664F4"/>
    <w:rsid w:val="001665E2"/>
    <w:rsid w:val="00172CCA"/>
    <w:rsid w:val="00172E73"/>
    <w:rsid w:val="00173412"/>
    <w:rsid w:val="00174026"/>
    <w:rsid w:val="0017431F"/>
    <w:rsid w:val="0017483D"/>
    <w:rsid w:val="0017563E"/>
    <w:rsid w:val="00175829"/>
    <w:rsid w:val="001758CE"/>
    <w:rsid w:val="00175EA0"/>
    <w:rsid w:val="001767A2"/>
    <w:rsid w:val="00180128"/>
    <w:rsid w:val="00180BB4"/>
    <w:rsid w:val="00181826"/>
    <w:rsid w:val="00181B4A"/>
    <w:rsid w:val="00181BC0"/>
    <w:rsid w:val="001823CC"/>
    <w:rsid w:val="00182E33"/>
    <w:rsid w:val="00183997"/>
    <w:rsid w:val="00183A23"/>
    <w:rsid w:val="00185146"/>
    <w:rsid w:val="00185BE6"/>
    <w:rsid w:val="00186831"/>
    <w:rsid w:val="0018730E"/>
    <w:rsid w:val="00187D18"/>
    <w:rsid w:val="00191C5F"/>
    <w:rsid w:val="00193198"/>
    <w:rsid w:val="00193688"/>
    <w:rsid w:val="00193779"/>
    <w:rsid w:val="001952B0"/>
    <w:rsid w:val="00196E89"/>
    <w:rsid w:val="001974EC"/>
    <w:rsid w:val="001977B8"/>
    <w:rsid w:val="00197D8C"/>
    <w:rsid w:val="001A0C8C"/>
    <w:rsid w:val="001A0CBF"/>
    <w:rsid w:val="001A0DF2"/>
    <w:rsid w:val="001A13E5"/>
    <w:rsid w:val="001A19F6"/>
    <w:rsid w:val="001A1C7F"/>
    <w:rsid w:val="001A1F28"/>
    <w:rsid w:val="001A2549"/>
    <w:rsid w:val="001A296B"/>
    <w:rsid w:val="001A31F8"/>
    <w:rsid w:val="001A3EF6"/>
    <w:rsid w:val="001A4AA5"/>
    <w:rsid w:val="001A5413"/>
    <w:rsid w:val="001B0D35"/>
    <w:rsid w:val="001B1174"/>
    <w:rsid w:val="001B1FEB"/>
    <w:rsid w:val="001B24EF"/>
    <w:rsid w:val="001B2CF6"/>
    <w:rsid w:val="001B3081"/>
    <w:rsid w:val="001B30CC"/>
    <w:rsid w:val="001B32B7"/>
    <w:rsid w:val="001B4EBF"/>
    <w:rsid w:val="001B567E"/>
    <w:rsid w:val="001C2635"/>
    <w:rsid w:val="001C28F2"/>
    <w:rsid w:val="001C351C"/>
    <w:rsid w:val="001C39F0"/>
    <w:rsid w:val="001C41AE"/>
    <w:rsid w:val="001C56E4"/>
    <w:rsid w:val="001C5BC8"/>
    <w:rsid w:val="001C68FD"/>
    <w:rsid w:val="001D11F3"/>
    <w:rsid w:val="001D1436"/>
    <w:rsid w:val="001D18AE"/>
    <w:rsid w:val="001D3BD1"/>
    <w:rsid w:val="001D5169"/>
    <w:rsid w:val="001D5ADE"/>
    <w:rsid w:val="001D5B35"/>
    <w:rsid w:val="001D5CC6"/>
    <w:rsid w:val="001E091A"/>
    <w:rsid w:val="001E0EDD"/>
    <w:rsid w:val="001E1F9C"/>
    <w:rsid w:val="001E21FD"/>
    <w:rsid w:val="001E4004"/>
    <w:rsid w:val="001E40D9"/>
    <w:rsid w:val="001E4EA9"/>
    <w:rsid w:val="001F0DE7"/>
    <w:rsid w:val="001F106E"/>
    <w:rsid w:val="001F1329"/>
    <w:rsid w:val="001F220E"/>
    <w:rsid w:val="001F306D"/>
    <w:rsid w:val="001F41BB"/>
    <w:rsid w:val="001F45F3"/>
    <w:rsid w:val="001F4F1B"/>
    <w:rsid w:val="001F5F8A"/>
    <w:rsid w:val="001F6534"/>
    <w:rsid w:val="001F72A6"/>
    <w:rsid w:val="00201CEC"/>
    <w:rsid w:val="002021BF"/>
    <w:rsid w:val="00203FDA"/>
    <w:rsid w:val="00204535"/>
    <w:rsid w:val="00204759"/>
    <w:rsid w:val="00204AE7"/>
    <w:rsid w:val="00204EB0"/>
    <w:rsid w:val="00205DAB"/>
    <w:rsid w:val="00205E92"/>
    <w:rsid w:val="002067BE"/>
    <w:rsid w:val="002070FE"/>
    <w:rsid w:val="0020732D"/>
    <w:rsid w:val="00207406"/>
    <w:rsid w:val="002110CB"/>
    <w:rsid w:val="00211357"/>
    <w:rsid w:val="00211E50"/>
    <w:rsid w:val="00213927"/>
    <w:rsid w:val="00213C24"/>
    <w:rsid w:val="00214057"/>
    <w:rsid w:val="00215080"/>
    <w:rsid w:val="00216839"/>
    <w:rsid w:val="00220F01"/>
    <w:rsid w:val="002229E8"/>
    <w:rsid w:val="00222D49"/>
    <w:rsid w:val="002237D5"/>
    <w:rsid w:val="0022423D"/>
    <w:rsid w:val="0022584E"/>
    <w:rsid w:val="00227DFF"/>
    <w:rsid w:val="00230019"/>
    <w:rsid w:val="002304F7"/>
    <w:rsid w:val="00233579"/>
    <w:rsid w:val="00234C76"/>
    <w:rsid w:val="00236D57"/>
    <w:rsid w:val="00237951"/>
    <w:rsid w:val="00241547"/>
    <w:rsid w:val="00241966"/>
    <w:rsid w:val="00242243"/>
    <w:rsid w:val="002422DE"/>
    <w:rsid w:val="002442EA"/>
    <w:rsid w:val="0024436A"/>
    <w:rsid w:val="00247D1E"/>
    <w:rsid w:val="00250E63"/>
    <w:rsid w:val="00251EAA"/>
    <w:rsid w:val="00252695"/>
    <w:rsid w:val="002544C5"/>
    <w:rsid w:val="0025494B"/>
    <w:rsid w:val="002554C5"/>
    <w:rsid w:val="0025621B"/>
    <w:rsid w:val="0025779A"/>
    <w:rsid w:val="00260D8C"/>
    <w:rsid w:val="002623B5"/>
    <w:rsid w:val="00263143"/>
    <w:rsid w:val="002647F1"/>
    <w:rsid w:val="00266307"/>
    <w:rsid w:val="00266AB8"/>
    <w:rsid w:val="00267262"/>
    <w:rsid w:val="0026736D"/>
    <w:rsid w:val="0027059B"/>
    <w:rsid w:val="0027252B"/>
    <w:rsid w:val="00272F8A"/>
    <w:rsid w:val="00276AA1"/>
    <w:rsid w:val="00277383"/>
    <w:rsid w:val="00277898"/>
    <w:rsid w:val="00280E0C"/>
    <w:rsid w:val="00281B33"/>
    <w:rsid w:val="002825B2"/>
    <w:rsid w:val="00282CD2"/>
    <w:rsid w:val="00283D85"/>
    <w:rsid w:val="00284288"/>
    <w:rsid w:val="002849DD"/>
    <w:rsid w:val="00285874"/>
    <w:rsid w:val="00285E39"/>
    <w:rsid w:val="002860B3"/>
    <w:rsid w:val="00287382"/>
    <w:rsid w:val="002906F8"/>
    <w:rsid w:val="00291476"/>
    <w:rsid w:val="00292D69"/>
    <w:rsid w:val="002949D7"/>
    <w:rsid w:val="002967E6"/>
    <w:rsid w:val="002968D2"/>
    <w:rsid w:val="00296901"/>
    <w:rsid w:val="00297793"/>
    <w:rsid w:val="00297829"/>
    <w:rsid w:val="00297CCC"/>
    <w:rsid w:val="002A03C5"/>
    <w:rsid w:val="002A03EB"/>
    <w:rsid w:val="002A165C"/>
    <w:rsid w:val="002A23B6"/>
    <w:rsid w:val="002A2DDC"/>
    <w:rsid w:val="002A3E8A"/>
    <w:rsid w:val="002A53CC"/>
    <w:rsid w:val="002A556D"/>
    <w:rsid w:val="002A56ED"/>
    <w:rsid w:val="002A58EC"/>
    <w:rsid w:val="002A74EC"/>
    <w:rsid w:val="002B0CC4"/>
    <w:rsid w:val="002B14FB"/>
    <w:rsid w:val="002B18F9"/>
    <w:rsid w:val="002B1B39"/>
    <w:rsid w:val="002B395E"/>
    <w:rsid w:val="002B3CFF"/>
    <w:rsid w:val="002B6A0D"/>
    <w:rsid w:val="002B6A75"/>
    <w:rsid w:val="002B7D5E"/>
    <w:rsid w:val="002C0253"/>
    <w:rsid w:val="002C02DC"/>
    <w:rsid w:val="002C1DC0"/>
    <w:rsid w:val="002C2A5F"/>
    <w:rsid w:val="002C4B61"/>
    <w:rsid w:val="002C5D24"/>
    <w:rsid w:val="002C6736"/>
    <w:rsid w:val="002C71CA"/>
    <w:rsid w:val="002D02BA"/>
    <w:rsid w:val="002D0E77"/>
    <w:rsid w:val="002D18C9"/>
    <w:rsid w:val="002D1BAD"/>
    <w:rsid w:val="002D1C39"/>
    <w:rsid w:val="002D2643"/>
    <w:rsid w:val="002D2D3C"/>
    <w:rsid w:val="002D2F0B"/>
    <w:rsid w:val="002D4BF3"/>
    <w:rsid w:val="002D4C0B"/>
    <w:rsid w:val="002D4D89"/>
    <w:rsid w:val="002D5194"/>
    <w:rsid w:val="002D5D57"/>
    <w:rsid w:val="002D6F18"/>
    <w:rsid w:val="002E0478"/>
    <w:rsid w:val="002E184E"/>
    <w:rsid w:val="002E1A6C"/>
    <w:rsid w:val="002E26E9"/>
    <w:rsid w:val="002E2841"/>
    <w:rsid w:val="002E457A"/>
    <w:rsid w:val="002E497B"/>
    <w:rsid w:val="002E6B98"/>
    <w:rsid w:val="002E79B8"/>
    <w:rsid w:val="002F13BA"/>
    <w:rsid w:val="002F3DAA"/>
    <w:rsid w:val="002F4663"/>
    <w:rsid w:val="002F4EC3"/>
    <w:rsid w:val="002F560A"/>
    <w:rsid w:val="002F6478"/>
    <w:rsid w:val="002F79D4"/>
    <w:rsid w:val="002F7A00"/>
    <w:rsid w:val="0030068C"/>
    <w:rsid w:val="00300B48"/>
    <w:rsid w:val="00302606"/>
    <w:rsid w:val="00302E66"/>
    <w:rsid w:val="00302FB7"/>
    <w:rsid w:val="003035FB"/>
    <w:rsid w:val="003045B6"/>
    <w:rsid w:val="00304713"/>
    <w:rsid w:val="00306F64"/>
    <w:rsid w:val="00307FC2"/>
    <w:rsid w:val="00310E48"/>
    <w:rsid w:val="0031155D"/>
    <w:rsid w:val="0031170A"/>
    <w:rsid w:val="003117F4"/>
    <w:rsid w:val="00311A93"/>
    <w:rsid w:val="003134B2"/>
    <w:rsid w:val="00314408"/>
    <w:rsid w:val="00315544"/>
    <w:rsid w:val="003157AB"/>
    <w:rsid w:val="00315F10"/>
    <w:rsid w:val="003164A7"/>
    <w:rsid w:val="00316832"/>
    <w:rsid w:val="003202EC"/>
    <w:rsid w:val="00320513"/>
    <w:rsid w:val="00320A00"/>
    <w:rsid w:val="00321DA7"/>
    <w:rsid w:val="00322225"/>
    <w:rsid w:val="00323C1A"/>
    <w:rsid w:val="00324498"/>
    <w:rsid w:val="00324921"/>
    <w:rsid w:val="0032561A"/>
    <w:rsid w:val="00326215"/>
    <w:rsid w:val="00327DFF"/>
    <w:rsid w:val="00331945"/>
    <w:rsid w:val="00331C2C"/>
    <w:rsid w:val="00331DA7"/>
    <w:rsid w:val="003320B1"/>
    <w:rsid w:val="00332B02"/>
    <w:rsid w:val="003342A0"/>
    <w:rsid w:val="00335742"/>
    <w:rsid w:val="00335F45"/>
    <w:rsid w:val="00336B90"/>
    <w:rsid w:val="00336D7B"/>
    <w:rsid w:val="00340AF1"/>
    <w:rsid w:val="00342B71"/>
    <w:rsid w:val="003437DF"/>
    <w:rsid w:val="003438E0"/>
    <w:rsid w:val="00343DCD"/>
    <w:rsid w:val="00344F7A"/>
    <w:rsid w:val="00345A45"/>
    <w:rsid w:val="00347335"/>
    <w:rsid w:val="00350683"/>
    <w:rsid w:val="00350D6C"/>
    <w:rsid w:val="00351234"/>
    <w:rsid w:val="00353ABA"/>
    <w:rsid w:val="00354583"/>
    <w:rsid w:val="003565F9"/>
    <w:rsid w:val="0036077F"/>
    <w:rsid w:val="00360E82"/>
    <w:rsid w:val="003630F0"/>
    <w:rsid w:val="00363D6D"/>
    <w:rsid w:val="00364CCF"/>
    <w:rsid w:val="00365C12"/>
    <w:rsid w:val="0036764E"/>
    <w:rsid w:val="00370398"/>
    <w:rsid w:val="003715D5"/>
    <w:rsid w:val="003722D6"/>
    <w:rsid w:val="003734EA"/>
    <w:rsid w:val="003745AB"/>
    <w:rsid w:val="00374E94"/>
    <w:rsid w:val="003754EA"/>
    <w:rsid w:val="00376252"/>
    <w:rsid w:val="0038377F"/>
    <w:rsid w:val="00383DC7"/>
    <w:rsid w:val="00383EA9"/>
    <w:rsid w:val="003842CE"/>
    <w:rsid w:val="003845EF"/>
    <w:rsid w:val="00384C0A"/>
    <w:rsid w:val="00385466"/>
    <w:rsid w:val="0038584D"/>
    <w:rsid w:val="00385D2D"/>
    <w:rsid w:val="00385F57"/>
    <w:rsid w:val="00386D9B"/>
    <w:rsid w:val="0039007F"/>
    <w:rsid w:val="00390284"/>
    <w:rsid w:val="003903E3"/>
    <w:rsid w:val="003910E3"/>
    <w:rsid w:val="003920B5"/>
    <w:rsid w:val="0039339A"/>
    <w:rsid w:val="00396645"/>
    <w:rsid w:val="003970EC"/>
    <w:rsid w:val="003A2C12"/>
    <w:rsid w:val="003A37C7"/>
    <w:rsid w:val="003A52C4"/>
    <w:rsid w:val="003A543F"/>
    <w:rsid w:val="003A657A"/>
    <w:rsid w:val="003A65EB"/>
    <w:rsid w:val="003B19E3"/>
    <w:rsid w:val="003B1C70"/>
    <w:rsid w:val="003B2318"/>
    <w:rsid w:val="003B2800"/>
    <w:rsid w:val="003B36A4"/>
    <w:rsid w:val="003B3716"/>
    <w:rsid w:val="003B3883"/>
    <w:rsid w:val="003B4117"/>
    <w:rsid w:val="003B4266"/>
    <w:rsid w:val="003B4C71"/>
    <w:rsid w:val="003B5013"/>
    <w:rsid w:val="003B5596"/>
    <w:rsid w:val="003B5CC5"/>
    <w:rsid w:val="003B6D66"/>
    <w:rsid w:val="003B770A"/>
    <w:rsid w:val="003C0202"/>
    <w:rsid w:val="003C054F"/>
    <w:rsid w:val="003C0AE7"/>
    <w:rsid w:val="003C1505"/>
    <w:rsid w:val="003C1F0C"/>
    <w:rsid w:val="003C1FF9"/>
    <w:rsid w:val="003C22F8"/>
    <w:rsid w:val="003C4DD4"/>
    <w:rsid w:val="003C6791"/>
    <w:rsid w:val="003C6FED"/>
    <w:rsid w:val="003C7255"/>
    <w:rsid w:val="003C74A5"/>
    <w:rsid w:val="003C7EB1"/>
    <w:rsid w:val="003D32D2"/>
    <w:rsid w:val="003D4C88"/>
    <w:rsid w:val="003D6840"/>
    <w:rsid w:val="003D7349"/>
    <w:rsid w:val="003D7556"/>
    <w:rsid w:val="003E09BD"/>
    <w:rsid w:val="003E119F"/>
    <w:rsid w:val="003E139B"/>
    <w:rsid w:val="003E312B"/>
    <w:rsid w:val="003E32BE"/>
    <w:rsid w:val="003E4D23"/>
    <w:rsid w:val="003E56F9"/>
    <w:rsid w:val="003E6D70"/>
    <w:rsid w:val="003E6E01"/>
    <w:rsid w:val="003F00BE"/>
    <w:rsid w:val="003F0D44"/>
    <w:rsid w:val="003F0EAF"/>
    <w:rsid w:val="003F1402"/>
    <w:rsid w:val="003F1641"/>
    <w:rsid w:val="003F17A9"/>
    <w:rsid w:val="003F1E63"/>
    <w:rsid w:val="003F1F8D"/>
    <w:rsid w:val="003F211A"/>
    <w:rsid w:val="003F3081"/>
    <w:rsid w:val="003F33AD"/>
    <w:rsid w:val="003F33C1"/>
    <w:rsid w:val="003F52D0"/>
    <w:rsid w:val="003F634A"/>
    <w:rsid w:val="003F6668"/>
    <w:rsid w:val="003F69C3"/>
    <w:rsid w:val="003F7F51"/>
    <w:rsid w:val="004016E8"/>
    <w:rsid w:val="00401CC3"/>
    <w:rsid w:val="0040292B"/>
    <w:rsid w:val="004029AF"/>
    <w:rsid w:val="00402BC2"/>
    <w:rsid w:val="00403675"/>
    <w:rsid w:val="00403EC5"/>
    <w:rsid w:val="00403FED"/>
    <w:rsid w:val="004042B0"/>
    <w:rsid w:val="0040477E"/>
    <w:rsid w:val="00404A48"/>
    <w:rsid w:val="00404E56"/>
    <w:rsid w:val="004063E5"/>
    <w:rsid w:val="00407853"/>
    <w:rsid w:val="00411BBB"/>
    <w:rsid w:val="00411CCB"/>
    <w:rsid w:val="00411DB7"/>
    <w:rsid w:val="00411F25"/>
    <w:rsid w:val="00411F7D"/>
    <w:rsid w:val="00412407"/>
    <w:rsid w:val="004125A7"/>
    <w:rsid w:val="00412A82"/>
    <w:rsid w:val="00412A9A"/>
    <w:rsid w:val="00412C16"/>
    <w:rsid w:val="00413096"/>
    <w:rsid w:val="00414416"/>
    <w:rsid w:val="00414E93"/>
    <w:rsid w:val="0041757A"/>
    <w:rsid w:val="00417ABF"/>
    <w:rsid w:val="00417B28"/>
    <w:rsid w:val="00420EFF"/>
    <w:rsid w:val="00424DBD"/>
    <w:rsid w:val="004267C9"/>
    <w:rsid w:val="00426BD8"/>
    <w:rsid w:val="004275CA"/>
    <w:rsid w:val="004300F5"/>
    <w:rsid w:val="00430F20"/>
    <w:rsid w:val="004316DC"/>
    <w:rsid w:val="00431B6E"/>
    <w:rsid w:val="00431E55"/>
    <w:rsid w:val="004320C0"/>
    <w:rsid w:val="004322AF"/>
    <w:rsid w:val="0043235E"/>
    <w:rsid w:val="00433D73"/>
    <w:rsid w:val="00435D4B"/>
    <w:rsid w:val="00436655"/>
    <w:rsid w:val="004376AA"/>
    <w:rsid w:val="0044113A"/>
    <w:rsid w:val="0044286A"/>
    <w:rsid w:val="00442D0A"/>
    <w:rsid w:val="00443A03"/>
    <w:rsid w:val="00443F4C"/>
    <w:rsid w:val="00444C2E"/>
    <w:rsid w:val="004451A3"/>
    <w:rsid w:val="00446558"/>
    <w:rsid w:val="00446947"/>
    <w:rsid w:val="004474D1"/>
    <w:rsid w:val="00450B42"/>
    <w:rsid w:val="00450E4A"/>
    <w:rsid w:val="00451C2D"/>
    <w:rsid w:val="00452B2A"/>
    <w:rsid w:val="00452DAB"/>
    <w:rsid w:val="00454892"/>
    <w:rsid w:val="00455919"/>
    <w:rsid w:val="00455F77"/>
    <w:rsid w:val="00456D4F"/>
    <w:rsid w:val="0045726F"/>
    <w:rsid w:val="004604CD"/>
    <w:rsid w:val="004605CF"/>
    <w:rsid w:val="00460B7C"/>
    <w:rsid w:val="00460C59"/>
    <w:rsid w:val="00461C48"/>
    <w:rsid w:val="004624C9"/>
    <w:rsid w:val="00465897"/>
    <w:rsid w:val="004673F8"/>
    <w:rsid w:val="00467483"/>
    <w:rsid w:val="004674B2"/>
    <w:rsid w:val="004707D0"/>
    <w:rsid w:val="00471399"/>
    <w:rsid w:val="0047189C"/>
    <w:rsid w:val="004722B1"/>
    <w:rsid w:val="00472C53"/>
    <w:rsid w:val="004730EA"/>
    <w:rsid w:val="00474DD5"/>
    <w:rsid w:val="0047712E"/>
    <w:rsid w:val="00485B58"/>
    <w:rsid w:val="00485E39"/>
    <w:rsid w:val="00486134"/>
    <w:rsid w:val="0048667A"/>
    <w:rsid w:val="00486B2C"/>
    <w:rsid w:val="0048710E"/>
    <w:rsid w:val="0048744D"/>
    <w:rsid w:val="0048773F"/>
    <w:rsid w:val="00487E4B"/>
    <w:rsid w:val="00491353"/>
    <w:rsid w:val="00491847"/>
    <w:rsid w:val="0049328D"/>
    <w:rsid w:val="0049359F"/>
    <w:rsid w:val="00493A6D"/>
    <w:rsid w:val="004945EC"/>
    <w:rsid w:val="004959B4"/>
    <w:rsid w:val="004A0A72"/>
    <w:rsid w:val="004A1804"/>
    <w:rsid w:val="004A1C7F"/>
    <w:rsid w:val="004A3C44"/>
    <w:rsid w:val="004A48DD"/>
    <w:rsid w:val="004A4F98"/>
    <w:rsid w:val="004A515E"/>
    <w:rsid w:val="004A570E"/>
    <w:rsid w:val="004A630B"/>
    <w:rsid w:val="004A6F6D"/>
    <w:rsid w:val="004A7BC7"/>
    <w:rsid w:val="004B0AB1"/>
    <w:rsid w:val="004B0C26"/>
    <w:rsid w:val="004B27BF"/>
    <w:rsid w:val="004B5351"/>
    <w:rsid w:val="004B6F79"/>
    <w:rsid w:val="004B7F60"/>
    <w:rsid w:val="004C09BF"/>
    <w:rsid w:val="004C1C74"/>
    <w:rsid w:val="004C1E7D"/>
    <w:rsid w:val="004C2ADC"/>
    <w:rsid w:val="004C2D05"/>
    <w:rsid w:val="004C50DA"/>
    <w:rsid w:val="004D0A25"/>
    <w:rsid w:val="004D1AB9"/>
    <w:rsid w:val="004D1F2A"/>
    <w:rsid w:val="004D3793"/>
    <w:rsid w:val="004D3E89"/>
    <w:rsid w:val="004D56A8"/>
    <w:rsid w:val="004D5891"/>
    <w:rsid w:val="004D5EE8"/>
    <w:rsid w:val="004E0DAF"/>
    <w:rsid w:val="004E1959"/>
    <w:rsid w:val="004E1A8F"/>
    <w:rsid w:val="004E3D25"/>
    <w:rsid w:val="004E3F7A"/>
    <w:rsid w:val="004E4473"/>
    <w:rsid w:val="004E44FB"/>
    <w:rsid w:val="004E572D"/>
    <w:rsid w:val="004E76B2"/>
    <w:rsid w:val="004E7B2B"/>
    <w:rsid w:val="004F0983"/>
    <w:rsid w:val="004F1523"/>
    <w:rsid w:val="004F2405"/>
    <w:rsid w:val="004F39FE"/>
    <w:rsid w:val="004F3C34"/>
    <w:rsid w:val="005001C2"/>
    <w:rsid w:val="00500271"/>
    <w:rsid w:val="00500BB8"/>
    <w:rsid w:val="005010F3"/>
    <w:rsid w:val="0050340A"/>
    <w:rsid w:val="00503F69"/>
    <w:rsid w:val="0050431F"/>
    <w:rsid w:val="00507475"/>
    <w:rsid w:val="005105C2"/>
    <w:rsid w:val="00510D29"/>
    <w:rsid w:val="00510FF9"/>
    <w:rsid w:val="005118C0"/>
    <w:rsid w:val="005122B9"/>
    <w:rsid w:val="00512E31"/>
    <w:rsid w:val="00512F2D"/>
    <w:rsid w:val="00513616"/>
    <w:rsid w:val="00514707"/>
    <w:rsid w:val="00522240"/>
    <w:rsid w:val="0052347F"/>
    <w:rsid w:val="00523FAF"/>
    <w:rsid w:val="005253C1"/>
    <w:rsid w:val="00525BCE"/>
    <w:rsid w:val="00527547"/>
    <w:rsid w:val="005300FB"/>
    <w:rsid w:val="00530186"/>
    <w:rsid w:val="00531D07"/>
    <w:rsid w:val="0053247D"/>
    <w:rsid w:val="00537848"/>
    <w:rsid w:val="0054249E"/>
    <w:rsid w:val="00542C67"/>
    <w:rsid w:val="0054312B"/>
    <w:rsid w:val="0054389C"/>
    <w:rsid w:val="005444CA"/>
    <w:rsid w:val="00544614"/>
    <w:rsid w:val="00544855"/>
    <w:rsid w:val="00544FBC"/>
    <w:rsid w:val="00545365"/>
    <w:rsid w:val="00546235"/>
    <w:rsid w:val="005465F4"/>
    <w:rsid w:val="005466F0"/>
    <w:rsid w:val="00546E35"/>
    <w:rsid w:val="00546EE7"/>
    <w:rsid w:val="00547DDF"/>
    <w:rsid w:val="00550953"/>
    <w:rsid w:val="00551A95"/>
    <w:rsid w:val="005523F1"/>
    <w:rsid w:val="0055374C"/>
    <w:rsid w:val="00554F53"/>
    <w:rsid w:val="00557D99"/>
    <w:rsid w:val="00557F79"/>
    <w:rsid w:val="0056188C"/>
    <w:rsid w:val="00561B41"/>
    <w:rsid w:val="00562561"/>
    <w:rsid w:val="0056402E"/>
    <w:rsid w:val="005654F8"/>
    <w:rsid w:val="00567B50"/>
    <w:rsid w:val="00570CAF"/>
    <w:rsid w:val="00571E46"/>
    <w:rsid w:val="0057319E"/>
    <w:rsid w:val="00573AAA"/>
    <w:rsid w:val="00574FAA"/>
    <w:rsid w:val="00575EFA"/>
    <w:rsid w:val="00576E59"/>
    <w:rsid w:val="005779EF"/>
    <w:rsid w:val="00581358"/>
    <w:rsid w:val="005816FE"/>
    <w:rsid w:val="0058178C"/>
    <w:rsid w:val="00582F56"/>
    <w:rsid w:val="00583707"/>
    <w:rsid w:val="0058380B"/>
    <w:rsid w:val="0058473C"/>
    <w:rsid w:val="00584C91"/>
    <w:rsid w:val="00586A20"/>
    <w:rsid w:val="00587527"/>
    <w:rsid w:val="00587DEC"/>
    <w:rsid w:val="0059181C"/>
    <w:rsid w:val="0059279E"/>
    <w:rsid w:val="005954A5"/>
    <w:rsid w:val="0059629B"/>
    <w:rsid w:val="005979EB"/>
    <w:rsid w:val="005A02EE"/>
    <w:rsid w:val="005A374E"/>
    <w:rsid w:val="005A3AC3"/>
    <w:rsid w:val="005A40BC"/>
    <w:rsid w:val="005A44BA"/>
    <w:rsid w:val="005A5A12"/>
    <w:rsid w:val="005A74DD"/>
    <w:rsid w:val="005A798C"/>
    <w:rsid w:val="005B1C5A"/>
    <w:rsid w:val="005B1FBA"/>
    <w:rsid w:val="005B2C32"/>
    <w:rsid w:val="005B2CF6"/>
    <w:rsid w:val="005B2D7F"/>
    <w:rsid w:val="005B4040"/>
    <w:rsid w:val="005B436A"/>
    <w:rsid w:val="005B609B"/>
    <w:rsid w:val="005B62D8"/>
    <w:rsid w:val="005B7D64"/>
    <w:rsid w:val="005C1553"/>
    <w:rsid w:val="005C1FB1"/>
    <w:rsid w:val="005C2F27"/>
    <w:rsid w:val="005C331C"/>
    <w:rsid w:val="005C3397"/>
    <w:rsid w:val="005C40B8"/>
    <w:rsid w:val="005C467E"/>
    <w:rsid w:val="005C4D90"/>
    <w:rsid w:val="005C60B1"/>
    <w:rsid w:val="005C6D0D"/>
    <w:rsid w:val="005D0503"/>
    <w:rsid w:val="005D0AE4"/>
    <w:rsid w:val="005D16F5"/>
    <w:rsid w:val="005D1FCB"/>
    <w:rsid w:val="005D2650"/>
    <w:rsid w:val="005D2702"/>
    <w:rsid w:val="005D32E8"/>
    <w:rsid w:val="005D348C"/>
    <w:rsid w:val="005D495D"/>
    <w:rsid w:val="005D743A"/>
    <w:rsid w:val="005D75E3"/>
    <w:rsid w:val="005E0024"/>
    <w:rsid w:val="005E0906"/>
    <w:rsid w:val="005E0A82"/>
    <w:rsid w:val="005E0B20"/>
    <w:rsid w:val="005E19D1"/>
    <w:rsid w:val="005E2E3E"/>
    <w:rsid w:val="005E4217"/>
    <w:rsid w:val="005E57B7"/>
    <w:rsid w:val="005E599E"/>
    <w:rsid w:val="005E5E7F"/>
    <w:rsid w:val="005F0601"/>
    <w:rsid w:val="005F2734"/>
    <w:rsid w:val="005F28DC"/>
    <w:rsid w:val="005F5191"/>
    <w:rsid w:val="005F5412"/>
    <w:rsid w:val="005F58FA"/>
    <w:rsid w:val="005F5E08"/>
    <w:rsid w:val="005F6203"/>
    <w:rsid w:val="005F6A67"/>
    <w:rsid w:val="0060028E"/>
    <w:rsid w:val="00601AAF"/>
    <w:rsid w:val="00601E67"/>
    <w:rsid w:val="00603A08"/>
    <w:rsid w:val="00604268"/>
    <w:rsid w:val="006054B0"/>
    <w:rsid w:val="006069FC"/>
    <w:rsid w:val="00607D75"/>
    <w:rsid w:val="00610334"/>
    <w:rsid w:val="00610635"/>
    <w:rsid w:val="00610A1D"/>
    <w:rsid w:val="00611E73"/>
    <w:rsid w:val="0061405D"/>
    <w:rsid w:val="00614392"/>
    <w:rsid w:val="006144AA"/>
    <w:rsid w:val="006145F5"/>
    <w:rsid w:val="00614614"/>
    <w:rsid w:val="00614BD0"/>
    <w:rsid w:val="0061654C"/>
    <w:rsid w:val="00616BDF"/>
    <w:rsid w:val="00617908"/>
    <w:rsid w:val="00617CD3"/>
    <w:rsid w:val="006208F7"/>
    <w:rsid w:val="00622121"/>
    <w:rsid w:val="00623C0C"/>
    <w:rsid w:val="006241C8"/>
    <w:rsid w:val="00624CBA"/>
    <w:rsid w:val="00626102"/>
    <w:rsid w:val="0062619C"/>
    <w:rsid w:val="0062654C"/>
    <w:rsid w:val="00631094"/>
    <w:rsid w:val="00631E71"/>
    <w:rsid w:val="00632B57"/>
    <w:rsid w:val="00633798"/>
    <w:rsid w:val="00634600"/>
    <w:rsid w:val="006357C4"/>
    <w:rsid w:val="0063630F"/>
    <w:rsid w:val="00637873"/>
    <w:rsid w:val="00637926"/>
    <w:rsid w:val="00637B5B"/>
    <w:rsid w:val="00637CF5"/>
    <w:rsid w:val="00640649"/>
    <w:rsid w:val="00641289"/>
    <w:rsid w:val="006412C7"/>
    <w:rsid w:val="0064133A"/>
    <w:rsid w:val="0064443A"/>
    <w:rsid w:val="00644830"/>
    <w:rsid w:val="00644862"/>
    <w:rsid w:val="00645D09"/>
    <w:rsid w:val="00646238"/>
    <w:rsid w:val="00650694"/>
    <w:rsid w:val="006508E4"/>
    <w:rsid w:val="00650C04"/>
    <w:rsid w:val="00651DAA"/>
    <w:rsid w:val="00652F1C"/>
    <w:rsid w:val="006537A4"/>
    <w:rsid w:val="00653DD3"/>
    <w:rsid w:val="00653FFF"/>
    <w:rsid w:val="006574D9"/>
    <w:rsid w:val="00660B7E"/>
    <w:rsid w:val="006631B6"/>
    <w:rsid w:val="006655E5"/>
    <w:rsid w:val="0066637A"/>
    <w:rsid w:val="00666D8F"/>
    <w:rsid w:val="00667870"/>
    <w:rsid w:val="00667AE2"/>
    <w:rsid w:val="00670A08"/>
    <w:rsid w:val="006725B2"/>
    <w:rsid w:val="00673699"/>
    <w:rsid w:val="00674254"/>
    <w:rsid w:val="006752CA"/>
    <w:rsid w:val="00675F97"/>
    <w:rsid w:val="00677A49"/>
    <w:rsid w:val="00677B5D"/>
    <w:rsid w:val="00677DA4"/>
    <w:rsid w:val="00681891"/>
    <w:rsid w:val="00681E7D"/>
    <w:rsid w:val="00682148"/>
    <w:rsid w:val="00682ADA"/>
    <w:rsid w:val="00683C0A"/>
    <w:rsid w:val="00686CD2"/>
    <w:rsid w:val="006872D1"/>
    <w:rsid w:val="0069145B"/>
    <w:rsid w:val="0069185B"/>
    <w:rsid w:val="0069250C"/>
    <w:rsid w:val="00692597"/>
    <w:rsid w:val="00692B82"/>
    <w:rsid w:val="00693657"/>
    <w:rsid w:val="00693C09"/>
    <w:rsid w:val="006954A2"/>
    <w:rsid w:val="0069654F"/>
    <w:rsid w:val="006965E4"/>
    <w:rsid w:val="00697716"/>
    <w:rsid w:val="00697879"/>
    <w:rsid w:val="00697C07"/>
    <w:rsid w:val="00697F1B"/>
    <w:rsid w:val="006A0EDC"/>
    <w:rsid w:val="006A2A6F"/>
    <w:rsid w:val="006A2B76"/>
    <w:rsid w:val="006A3B37"/>
    <w:rsid w:val="006A3CF7"/>
    <w:rsid w:val="006A5CD0"/>
    <w:rsid w:val="006A6823"/>
    <w:rsid w:val="006A6AF6"/>
    <w:rsid w:val="006A6C14"/>
    <w:rsid w:val="006A794B"/>
    <w:rsid w:val="006B0776"/>
    <w:rsid w:val="006B142C"/>
    <w:rsid w:val="006B23CD"/>
    <w:rsid w:val="006B2B87"/>
    <w:rsid w:val="006B6392"/>
    <w:rsid w:val="006B6C17"/>
    <w:rsid w:val="006B6D07"/>
    <w:rsid w:val="006B6D6A"/>
    <w:rsid w:val="006B774C"/>
    <w:rsid w:val="006C1FFC"/>
    <w:rsid w:val="006C2EBA"/>
    <w:rsid w:val="006C352E"/>
    <w:rsid w:val="006C36CD"/>
    <w:rsid w:val="006C45C9"/>
    <w:rsid w:val="006C47C7"/>
    <w:rsid w:val="006C4C08"/>
    <w:rsid w:val="006C63D5"/>
    <w:rsid w:val="006C70D2"/>
    <w:rsid w:val="006D0123"/>
    <w:rsid w:val="006D0E4C"/>
    <w:rsid w:val="006D0F84"/>
    <w:rsid w:val="006D22CA"/>
    <w:rsid w:val="006D3F6F"/>
    <w:rsid w:val="006D4319"/>
    <w:rsid w:val="006D449C"/>
    <w:rsid w:val="006D47ED"/>
    <w:rsid w:val="006D4BEF"/>
    <w:rsid w:val="006D539C"/>
    <w:rsid w:val="006E08B0"/>
    <w:rsid w:val="006E1B07"/>
    <w:rsid w:val="006E1F9C"/>
    <w:rsid w:val="006E26AD"/>
    <w:rsid w:val="006E2AD5"/>
    <w:rsid w:val="006E3AD8"/>
    <w:rsid w:val="006E3BFC"/>
    <w:rsid w:val="006E3FF4"/>
    <w:rsid w:val="006E4525"/>
    <w:rsid w:val="006E5FD3"/>
    <w:rsid w:val="006E70E9"/>
    <w:rsid w:val="006F1EC0"/>
    <w:rsid w:val="006F3165"/>
    <w:rsid w:val="006F360D"/>
    <w:rsid w:val="006F4781"/>
    <w:rsid w:val="006F608E"/>
    <w:rsid w:val="006F6CE5"/>
    <w:rsid w:val="00700973"/>
    <w:rsid w:val="00702BA3"/>
    <w:rsid w:val="00702C6A"/>
    <w:rsid w:val="00703CAE"/>
    <w:rsid w:val="007044C6"/>
    <w:rsid w:val="007060DF"/>
    <w:rsid w:val="00706203"/>
    <w:rsid w:val="00706230"/>
    <w:rsid w:val="007062BA"/>
    <w:rsid w:val="00707ADB"/>
    <w:rsid w:val="007123F6"/>
    <w:rsid w:val="00712F03"/>
    <w:rsid w:val="007133AF"/>
    <w:rsid w:val="0071354F"/>
    <w:rsid w:val="00713BD3"/>
    <w:rsid w:val="00714E74"/>
    <w:rsid w:val="007173C3"/>
    <w:rsid w:val="007177EF"/>
    <w:rsid w:val="0072008C"/>
    <w:rsid w:val="00720667"/>
    <w:rsid w:val="0072202A"/>
    <w:rsid w:val="0072247E"/>
    <w:rsid w:val="00722E87"/>
    <w:rsid w:val="00723824"/>
    <w:rsid w:val="00723900"/>
    <w:rsid w:val="007243CA"/>
    <w:rsid w:val="00724E2C"/>
    <w:rsid w:val="00725F29"/>
    <w:rsid w:val="00726ABF"/>
    <w:rsid w:val="00726D1F"/>
    <w:rsid w:val="00730F15"/>
    <w:rsid w:val="007314FD"/>
    <w:rsid w:val="0073235A"/>
    <w:rsid w:val="00732470"/>
    <w:rsid w:val="00732CAF"/>
    <w:rsid w:val="00733B25"/>
    <w:rsid w:val="00735EB5"/>
    <w:rsid w:val="00736D2B"/>
    <w:rsid w:val="0073730E"/>
    <w:rsid w:val="00737A0F"/>
    <w:rsid w:val="00740BB7"/>
    <w:rsid w:val="00742D78"/>
    <w:rsid w:val="00743964"/>
    <w:rsid w:val="007441F4"/>
    <w:rsid w:val="00746072"/>
    <w:rsid w:val="0075106C"/>
    <w:rsid w:val="00751E54"/>
    <w:rsid w:val="0075255E"/>
    <w:rsid w:val="00752A5A"/>
    <w:rsid w:val="00752FDA"/>
    <w:rsid w:val="007535BB"/>
    <w:rsid w:val="00753A64"/>
    <w:rsid w:val="00753B66"/>
    <w:rsid w:val="007558C7"/>
    <w:rsid w:val="00756D9B"/>
    <w:rsid w:val="00756E47"/>
    <w:rsid w:val="00757172"/>
    <w:rsid w:val="007572EB"/>
    <w:rsid w:val="00763030"/>
    <w:rsid w:val="00765067"/>
    <w:rsid w:val="007656D0"/>
    <w:rsid w:val="007659F3"/>
    <w:rsid w:val="007705F5"/>
    <w:rsid w:val="00770FDE"/>
    <w:rsid w:val="00772654"/>
    <w:rsid w:val="00772684"/>
    <w:rsid w:val="007729C6"/>
    <w:rsid w:val="00773F07"/>
    <w:rsid w:val="00776BE9"/>
    <w:rsid w:val="007803B3"/>
    <w:rsid w:val="00781859"/>
    <w:rsid w:val="00781E20"/>
    <w:rsid w:val="00783730"/>
    <w:rsid w:val="00785F00"/>
    <w:rsid w:val="00786680"/>
    <w:rsid w:val="0078777A"/>
    <w:rsid w:val="007879E3"/>
    <w:rsid w:val="007908C6"/>
    <w:rsid w:val="00790CC3"/>
    <w:rsid w:val="00790EDD"/>
    <w:rsid w:val="00791789"/>
    <w:rsid w:val="007918E8"/>
    <w:rsid w:val="00792F07"/>
    <w:rsid w:val="0079307E"/>
    <w:rsid w:val="007930D6"/>
    <w:rsid w:val="00794A54"/>
    <w:rsid w:val="00795502"/>
    <w:rsid w:val="007959B1"/>
    <w:rsid w:val="0079699F"/>
    <w:rsid w:val="00796BBF"/>
    <w:rsid w:val="007973C8"/>
    <w:rsid w:val="007973D3"/>
    <w:rsid w:val="00797C06"/>
    <w:rsid w:val="007A089F"/>
    <w:rsid w:val="007A22E1"/>
    <w:rsid w:val="007A2999"/>
    <w:rsid w:val="007A35B2"/>
    <w:rsid w:val="007A394E"/>
    <w:rsid w:val="007A3AF5"/>
    <w:rsid w:val="007A3D0A"/>
    <w:rsid w:val="007A42D2"/>
    <w:rsid w:val="007A564C"/>
    <w:rsid w:val="007A570E"/>
    <w:rsid w:val="007A728E"/>
    <w:rsid w:val="007A7808"/>
    <w:rsid w:val="007A7CFA"/>
    <w:rsid w:val="007B05A1"/>
    <w:rsid w:val="007B0BCE"/>
    <w:rsid w:val="007B0F4E"/>
    <w:rsid w:val="007B1972"/>
    <w:rsid w:val="007B1C83"/>
    <w:rsid w:val="007B2C91"/>
    <w:rsid w:val="007B2F82"/>
    <w:rsid w:val="007B3647"/>
    <w:rsid w:val="007B4405"/>
    <w:rsid w:val="007B6BDC"/>
    <w:rsid w:val="007B6C36"/>
    <w:rsid w:val="007B735C"/>
    <w:rsid w:val="007C29FA"/>
    <w:rsid w:val="007C592C"/>
    <w:rsid w:val="007C6950"/>
    <w:rsid w:val="007C71B5"/>
    <w:rsid w:val="007C7FBF"/>
    <w:rsid w:val="007D2571"/>
    <w:rsid w:val="007D2FC1"/>
    <w:rsid w:val="007D37D5"/>
    <w:rsid w:val="007D5533"/>
    <w:rsid w:val="007D6773"/>
    <w:rsid w:val="007D6805"/>
    <w:rsid w:val="007D6F6B"/>
    <w:rsid w:val="007E0048"/>
    <w:rsid w:val="007E216A"/>
    <w:rsid w:val="007E3614"/>
    <w:rsid w:val="007E49F3"/>
    <w:rsid w:val="007E4D20"/>
    <w:rsid w:val="007E568B"/>
    <w:rsid w:val="007E5ADD"/>
    <w:rsid w:val="007E6CD4"/>
    <w:rsid w:val="007E70FB"/>
    <w:rsid w:val="007F1CA3"/>
    <w:rsid w:val="007F395C"/>
    <w:rsid w:val="007F53F6"/>
    <w:rsid w:val="007F569A"/>
    <w:rsid w:val="007F7484"/>
    <w:rsid w:val="00802A23"/>
    <w:rsid w:val="00802D6A"/>
    <w:rsid w:val="00802EF9"/>
    <w:rsid w:val="008033DD"/>
    <w:rsid w:val="00803FCD"/>
    <w:rsid w:val="008064D4"/>
    <w:rsid w:val="00806564"/>
    <w:rsid w:val="008068DE"/>
    <w:rsid w:val="00807691"/>
    <w:rsid w:val="0081056D"/>
    <w:rsid w:val="008108D3"/>
    <w:rsid w:val="00810A73"/>
    <w:rsid w:val="00810DB7"/>
    <w:rsid w:val="00811435"/>
    <w:rsid w:val="008134C1"/>
    <w:rsid w:val="00813915"/>
    <w:rsid w:val="00813E40"/>
    <w:rsid w:val="00813FE4"/>
    <w:rsid w:val="008141CF"/>
    <w:rsid w:val="00814A49"/>
    <w:rsid w:val="00814F9E"/>
    <w:rsid w:val="00814FC6"/>
    <w:rsid w:val="00814FF6"/>
    <w:rsid w:val="008150A1"/>
    <w:rsid w:val="00815F40"/>
    <w:rsid w:val="00816216"/>
    <w:rsid w:val="00817078"/>
    <w:rsid w:val="008178AA"/>
    <w:rsid w:val="00820F2F"/>
    <w:rsid w:val="0082190F"/>
    <w:rsid w:val="0082191C"/>
    <w:rsid w:val="00823067"/>
    <w:rsid w:val="00824293"/>
    <w:rsid w:val="00827C50"/>
    <w:rsid w:val="00831944"/>
    <w:rsid w:val="00831B23"/>
    <w:rsid w:val="0083297D"/>
    <w:rsid w:val="00832D9C"/>
    <w:rsid w:val="00834276"/>
    <w:rsid w:val="00834F08"/>
    <w:rsid w:val="0083553B"/>
    <w:rsid w:val="00837913"/>
    <w:rsid w:val="008402C4"/>
    <w:rsid w:val="00840F06"/>
    <w:rsid w:val="008413E1"/>
    <w:rsid w:val="008438C3"/>
    <w:rsid w:val="00847387"/>
    <w:rsid w:val="00847B6A"/>
    <w:rsid w:val="0085018C"/>
    <w:rsid w:val="008501B8"/>
    <w:rsid w:val="0085190D"/>
    <w:rsid w:val="00852445"/>
    <w:rsid w:val="0085398B"/>
    <w:rsid w:val="008543DE"/>
    <w:rsid w:val="00854A7D"/>
    <w:rsid w:val="0085602E"/>
    <w:rsid w:val="00856843"/>
    <w:rsid w:val="008576AC"/>
    <w:rsid w:val="00857CDF"/>
    <w:rsid w:val="00857ECF"/>
    <w:rsid w:val="00860DB9"/>
    <w:rsid w:val="00860E1A"/>
    <w:rsid w:val="00861AE0"/>
    <w:rsid w:val="00861DAF"/>
    <w:rsid w:val="00861E57"/>
    <w:rsid w:val="00862B62"/>
    <w:rsid w:val="008631DA"/>
    <w:rsid w:val="00863C1F"/>
    <w:rsid w:val="00863C31"/>
    <w:rsid w:val="00864051"/>
    <w:rsid w:val="00864B1F"/>
    <w:rsid w:val="008658B9"/>
    <w:rsid w:val="008700BE"/>
    <w:rsid w:val="008704FD"/>
    <w:rsid w:val="00871CF2"/>
    <w:rsid w:val="008720E1"/>
    <w:rsid w:val="00872302"/>
    <w:rsid w:val="0087433D"/>
    <w:rsid w:val="008745E9"/>
    <w:rsid w:val="00874638"/>
    <w:rsid w:val="008765B0"/>
    <w:rsid w:val="00876E22"/>
    <w:rsid w:val="008774AF"/>
    <w:rsid w:val="00877B8C"/>
    <w:rsid w:val="008800C7"/>
    <w:rsid w:val="008807FC"/>
    <w:rsid w:val="00880C27"/>
    <w:rsid w:val="00880CBB"/>
    <w:rsid w:val="00881FAF"/>
    <w:rsid w:val="00883DAE"/>
    <w:rsid w:val="00884BDE"/>
    <w:rsid w:val="00885110"/>
    <w:rsid w:val="0088512A"/>
    <w:rsid w:val="0088533F"/>
    <w:rsid w:val="00885CA1"/>
    <w:rsid w:val="00886DD4"/>
    <w:rsid w:val="00886F62"/>
    <w:rsid w:val="00887D6E"/>
    <w:rsid w:val="00887DF7"/>
    <w:rsid w:val="00890749"/>
    <w:rsid w:val="00890BFB"/>
    <w:rsid w:val="00891E5F"/>
    <w:rsid w:val="00892085"/>
    <w:rsid w:val="008929AC"/>
    <w:rsid w:val="00893DBE"/>
    <w:rsid w:val="00894BAE"/>
    <w:rsid w:val="008952DA"/>
    <w:rsid w:val="008953B7"/>
    <w:rsid w:val="00896519"/>
    <w:rsid w:val="00896E13"/>
    <w:rsid w:val="008972EF"/>
    <w:rsid w:val="0089778D"/>
    <w:rsid w:val="008A00DB"/>
    <w:rsid w:val="008A096F"/>
    <w:rsid w:val="008A0A84"/>
    <w:rsid w:val="008A2229"/>
    <w:rsid w:val="008A29A7"/>
    <w:rsid w:val="008A29C8"/>
    <w:rsid w:val="008A2C85"/>
    <w:rsid w:val="008A313E"/>
    <w:rsid w:val="008A3357"/>
    <w:rsid w:val="008A4A84"/>
    <w:rsid w:val="008A5940"/>
    <w:rsid w:val="008A6577"/>
    <w:rsid w:val="008A72DC"/>
    <w:rsid w:val="008A7D43"/>
    <w:rsid w:val="008B08AC"/>
    <w:rsid w:val="008B1504"/>
    <w:rsid w:val="008B2316"/>
    <w:rsid w:val="008B346B"/>
    <w:rsid w:val="008B3BCC"/>
    <w:rsid w:val="008B3FA7"/>
    <w:rsid w:val="008B4EE1"/>
    <w:rsid w:val="008B516E"/>
    <w:rsid w:val="008B6D63"/>
    <w:rsid w:val="008B7318"/>
    <w:rsid w:val="008B7A89"/>
    <w:rsid w:val="008B7D3B"/>
    <w:rsid w:val="008B7D59"/>
    <w:rsid w:val="008C1DA7"/>
    <w:rsid w:val="008C1F07"/>
    <w:rsid w:val="008C2561"/>
    <w:rsid w:val="008C37B9"/>
    <w:rsid w:val="008C4479"/>
    <w:rsid w:val="008C490A"/>
    <w:rsid w:val="008C4AA4"/>
    <w:rsid w:val="008C6141"/>
    <w:rsid w:val="008C7EFC"/>
    <w:rsid w:val="008D090D"/>
    <w:rsid w:val="008D0A55"/>
    <w:rsid w:val="008D13CE"/>
    <w:rsid w:val="008D1BBC"/>
    <w:rsid w:val="008D2685"/>
    <w:rsid w:val="008D273F"/>
    <w:rsid w:val="008D4107"/>
    <w:rsid w:val="008D5D58"/>
    <w:rsid w:val="008D6BD0"/>
    <w:rsid w:val="008E00FD"/>
    <w:rsid w:val="008E02D5"/>
    <w:rsid w:val="008E18D8"/>
    <w:rsid w:val="008E271F"/>
    <w:rsid w:val="008E503E"/>
    <w:rsid w:val="008E5057"/>
    <w:rsid w:val="008E58DB"/>
    <w:rsid w:val="008E5920"/>
    <w:rsid w:val="008E6FE9"/>
    <w:rsid w:val="008F1E41"/>
    <w:rsid w:val="008F2963"/>
    <w:rsid w:val="008F2E04"/>
    <w:rsid w:val="008F393F"/>
    <w:rsid w:val="008F4A21"/>
    <w:rsid w:val="008F4C5C"/>
    <w:rsid w:val="008F5A45"/>
    <w:rsid w:val="008F6440"/>
    <w:rsid w:val="008F73D4"/>
    <w:rsid w:val="009000F1"/>
    <w:rsid w:val="009001BA"/>
    <w:rsid w:val="00901082"/>
    <w:rsid w:val="00902D34"/>
    <w:rsid w:val="00905545"/>
    <w:rsid w:val="009079D9"/>
    <w:rsid w:val="00907EED"/>
    <w:rsid w:val="00911290"/>
    <w:rsid w:val="00911C5B"/>
    <w:rsid w:val="00911C9E"/>
    <w:rsid w:val="0091265D"/>
    <w:rsid w:val="009140A3"/>
    <w:rsid w:val="00914224"/>
    <w:rsid w:val="009142A2"/>
    <w:rsid w:val="00915844"/>
    <w:rsid w:val="00916872"/>
    <w:rsid w:val="009171C6"/>
    <w:rsid w:val="009203BB"/>
    <w:rsid w:val="009214A3"/>
    <w:rsid w:val="00921EAE"/>
    <w:rsid w:val="00922DF4"/>
    <w:rsid w:val="00923021"/>
    <w:rsid w:val="009236FC"/>
    <w:rsid w:val="00923D31"/>
    <w:rsid w:val="009244DA"/>
    <w:rsid w:val="009248B8"/>
    <w:rsid w:val="00926288"/>
    <w:rsid w:val="00926CE2"/>
    <w:rsid w:val="00927F3D"/>
    <w:rsid w:val="00930A5D"/>
    <w:rsid w:val="00930B8B"/>
    <w:rsid w:val="00931A13"/>
    <w:rsid w:val="00932386"/>
    <w:rsid w:val="00932F4F"/>
    <w:rsid w:val="009333F0"/>
    <w:rsid w:val="00934285"/>
    <w:rsid w:val="00934E38"/>
    <w:rsid w:val="0093562F"/>
    <w:rsid w:val="009376DD"/>
    <w:rsid w:val="0094065A"/>
    <w:rsid w:val="00940A80"/>
    <w:rsid w:val="0094333F"/>
    <w:rsid w:val="00944268"/>
    <w:rsid w:val="00944BC1"/>
    <w:rsid w:val="00944C47"/>
    <w:rsid w:val="00945872"/>
    <w:rsid w:val="00945A2E"/>
    <w:rsid w:val="00945E00"/>
    <w:rsid w:val="00946A76"/>
    <w:rsid w:val="009506D7"/>
    <w:rsid w:val="00950FDA"/>
    <w:rsid w:val="00951552"/>
    <w:rsid w:val="00951DF1"/>
    <w:rsid w:val="0095256E"/>
    <w:rsid w:val="009542B6"/>
    <w:rsid w:val="00954F5E"/>
    <w:rsid w:val="0095504D"/>
    <w:rsid w:val="009562AB"/>
    <w:rsid w:val="0095670A"/>
    <w:rsid w:val="00957AFA"/>
    <w:rsid w:val="00960B9E"/>
    <w:rsid w:val="00962A59"/>
    <w:rsid w:val="009634FD"/>
    <w:rsid w:val="00963B92"/>
    <w:rsid w:val="00963C9E"/>
    <w:rsid w:val="0096412C"/>
    <w:rsid w:val="009643B2"/>
    <w:rsid w:val="00964F23"/>
    <w:rsid w:val="00965D5C"/>
    <w:rsid w:val="00967470"/>
    <w:rsid w:val="009677BC"/>
    <w:rsid w:val="00967C6B"/>
    <w:rsid w:val="00967DB8"/>
    <w:rsid w:val="00970B37"/>
    <w:rsid w:val="00970D85"/>
    <w:rsid w:val="0097159F"/>
    <w:rsid w:val="00971B5A"/>
    <w:rsid w:val="00972A4F"/>
    <w:rsid w:val="00973696"/>
    <w:rsid w:val="009745D7"/>
    <w:rsid w:val="00974607"/>
    <w:rsid w:val="00975B0D"/>
    <w:rsid w:val="00976949"/>
    <w:rsid w:val="00977751"/>
    <w:rsid w:val="00980A18"/>
    <w:rsid w:val="00980CB4"/>
    <w:rsid w:val="009815E3"/>
    <w:rsid w:val="00981E25"/>
    <w:rsid w:val="0098220F"/>
    <w:rsid w:val="00982DB1"/>
    <w:rsid w:val="009838A7"/>
    <w:rsid w:val="00984BA7"/>
    <w:rsid w:val="00984DF1"/>
    <w:rsid w:val="00985005"/>
    <w:rsid w:val="009867F9"/>
    <w:rsid w:val="0099006A"/>
    <w:rsid w:val="00990E40"/>
    <w:rsid w:val="00992316"/>
    <w:rsid w:val="00994CD1"/>
    <w:rsid w:val="00996331"/>
    <w:rsid w:val="009971A4"/>
    <w:rsid w:val="009A0068"/>
    <w:rsid w:val="009A1C68"/>
    <w:rsid w:val="009A2478"/>
    <w:rsid w:val="009A36CC"/>
    <w:rsid w:val="009A3ECB"/>
    <w:rsid w:val="009A5DBF"/>
    <w:rsid w:val="009A6A56"/>
    <w:rsid w:val="009B00DB"/>
    <w:rsid w:val="009B285F"/>
    <w:rsid w:val="009B3A04"/>
    <w:rsid w:val="009B3F02"/>
    <w:rsid w:val="009B3FD2"/>
    <w:rsid w:val="009B471A"/>
    <w:rsid w:val="009B4F4C"/>
    <w:rsid w:val="009B5620"/>
    <w:rsid w:val="009B5AED"/>
    <w:rsid w:val="009B6E48"/>
    <w:rsid w:val="009B73EB"/>
    <w:rsid w:val="009B7625"/>
    <w:rsid w:val="009C0243"/>
    <w:rsid w:val="009C033A"/>
    <w:rsid w:val="009C0EE1"/>
    <w:rsid w:val="009C1A57"/>
    <w:rsid w:val="009C2DA5"/>
    <w:rsid w:val="009C3F6D"/>
    <w:rsid w:val="009C4551"/>
    <w:rsid w:val="009C50AC"/>
    <w:rsid w:val="009C5854"/>
    <w:rsid w:val="009C5B38"/>
    <w:rsid w:val="009D2BFA"/>
    <w:rsid w:val="009D31F3"/>
    <w:rsid w:val="009D423F"/>
    <w:rsid w:val="009D5540"/>
    <w:rsid w:val="009D55B1"/>
    <w:rsid w:val="009D5ACD"/>
    <w:rsid w:val="009D5D9C"/>
    <w:rsid w:val="009D62EF"/>
    <w:rsid w:val="009D6C79"/>
    <w:rsid w:val="009D74E5"/>
    <w:rsid w:val="009D7EB2"/>
    <w:rsid w:val="009E00A9"/>
    <w:rsid w:val="009E409E"/>
    <w:rsid w:val="009E44D4"/>
    <w:rsid w:val="009E4BA6"/>
    <w:rsid w:val="009E77DC"/>
    <w:rsid w:val="009F0C49"/>
    <w:rsid w:val="009F1FBB"/>
    <w:rsid w:val="009F2AD2"/>
    <w:rsid w:val="009F309C"/>
    <w:rsid w:val="009F3B7A"/>
    <w:rsid w:val="009F5680"/>
    <w:rsid w:val="00A00595"/>
    <w:rsid w:val="00A02606"/>
    <w:rsid w:val="00A02A7A"/>
    <w:rsid w:val="00A049E0"/>
    <w:rsid w:val="00A04A6D"/>
    <w:rsid w:val="00A054E7"/>
    <w:rsid w:val="00A055CB"/>
    <w:rsid w:val="00A0600F"/>
    <w:rsid w:val="00A06132"/>
    <w:rsid w:val="00A06E74"/>
    <w:rsid w:val="00A07D0B"/>
    <w:rsid w:val="00A1071E"/>
    <w:rsid w:val="00A10B22"/>
    <w:rsid w:val="00A115E0"/>
    <w:rsid w:val="00A127B3"/>
    <w:rsid w:val="00A13EB9"/>
    <w:rsid w:val="00A16828"/>
    <w:rsid w:val="00A175A3"/>
    <w:rsid w:val="00A201EE"/>
    <w:rsid w:val="00A20634"/>
    <w:rsid w:val="00A24049"/>
    <w:rsid w:val="00A2429E"/>
    <w:rsid w:val="00A25D1B"/>
    <w:rsid w:val="00A25EA8"/>
    <w:rsid w:val="00A2743D"/>
    <w:rsid w:val="00A27996"/>
    <w:rsid w:val="00A27A0C"/>
    <w:rsid w:val="00A30421"/>
    <w:rsid w:val="00A3099A"/>
    <w:rsid w:val="00A30E3E"/>
    <w:rsid w:val="00A315B2"/>
    <w:rsid w:val="00A3260C"/>
    <w:rsid w:val="00A32AAF"/>
    <w:rsid w:val="00A3472B"/>
    <w:rsid w:val="00A34A8F"/>
    <w:rsid w:val="00A365FC"/>
    <w:rsid w:val="00A36A68"/>
    <w:rsid w:val="00A37EEC"/>
    <w:rsid w:val="00A40BA3"/>
    <w:rsid w:val="00A418B0"/>
    <w:rsid w:val="00A4196A"/>
    <w:rsid w:val="00A42443"/>
    <w:rsid w:val="00A4281F"/>
    <w:rsid w:val="00A43037"/>
    <w:rsid w:val="00A43276"/>
    <w:rsid w:val="00A43BB6"/>
    <w:rsid w:val="00A463DF"/>
    <w:rsid w:val="00A46415"/>
    <w:rsid w:val="00A50586"/>
    <w:rsid w:val="00A517D1"/>
    <w:rsid w:val="00A51D12"/>
    <w:rsid w:val="00A52203"/>
    <w:rsid w:val="00A53182"/>
    <w:rsid w:val="00A531F5"/>
    <w:rsid w:val="00A53219"/>
    <w:rsid w:val="00A55CF6"/>
    <w:rsid w:val="00A573DF"/>
    <w:rsid w:val="00A573FF"/>
    <w:rsid w:val="00A578C0"/>
    <w:rsid w:val="00A60421"/>
    <w:rsid w:val="00A60C6E"/>
    <w:rsid w:val="00A60D33"/>
    <w:rsid w:val="00A61E86"/>
    <w:rsid w:val="00A62383"/>
    <w:rsid w:val="00A6248A"/>
    <w:rsid w:val="00A62599"/>
    <w:rsid w:val="00A629BB"/>
    <w:rsid w:val="00A62C46"/>
    <w:rsid w:val="00A64964"/>
    <w:rsid w:val="00A6590D"/>
    <w:rsid w:val="00A669FC"/>
    <w:rsid w:val="00A6713A"/>
    <w:rsid w:val="00A6741F"/>
    <w:rsid w:val="00A70204"/>
    <w:rsid w:val="00A71204"/>
    <w:rsid w:val="00A7188A"/>
    <w:rsid w:val="00A73696"/>
    <w:rsid w:val="00A737FD"/>
    <w:rsid w:val="00A75CAF"/>
    <w:rsid w:val="00A80011"/>
    <w:rsid w:val="00A810B3"/>
    <w:rsid w:val="00A810C9"/>
    <w:rsid w:val="00A8128E"/>
    <w:rsid w:val="00A81450"/>
    <w:rsid w:val="00A82FB2"/>
    <w:rsid w:val="00A83AC0"/>
    <w:rsid w:val="00A84F36"/>
    <w:rsid w:val="00A858D0"/>
    <w:rsid w:val="00A87150"/>
    <w:rsid w:val="00A9040D"/>
    <w:rsid w:val="00A905CD"/>
    <w:rsid w:val="00A90A0D"/>
    <w:rsid w:val="00A90A97"/>
    <w:rsid w:val="00A9163E"/>
    <w:rsid w:val="00A928E3"/>
    <w:rsid w:val="00A92E20"/>
    <w:rsid w:val="00A941EE"/>
    <w:rsid w:val="00A9449F"/>
    <w:rsid w:val="00A963C8"/>
    <w:rsid w:val="00A96B97"/>
    <w:rsid w:val="00A97252"/>
    <w:rsid w:val="00A97341"/>
    <w:rsid w:val="00AA2130"/>
    <w:rsid w:val="00AA7230"/>
    <w:rsid w:val="00AA7E25"/>
    <w:rsid w:val="00AB00B5"/>
    <w:rsid w:val="00AB0672"/>
    <w:rsid w:val="00AB17AB"/>
    <w:rsid w:val="00AB1908"/>
    <w:rsid w:val="00AB2626"/>
    <w:rsid w:val="00AB433A"/>
    <w:rsid w:val="00AB5460"/>
    <w:rsid w:val="00AB6B7B"/>
    <w:rsid w:val="00AB72F6"/>
    <w:rsid w:val="00AB7682"/>
    <w:rsid w:val="00AB7C59"/>
    <w:rsid w:val="00AC074D"/>
    <w:rsid w:val="00AC1FE9"/>
    <w:rsid w:val="00AC230E"/>
    <w:rsid w:val="00AC2730"/>
    <w:rsid w:val="00AC343F"/>
    <w:rsid w:val="00AC3CCA"/>
    <w:rsid w:val="00AC3F2A"/>
    <w:rsid w:val="00AC4EEF"/>
    <w:rsid w:val="00AC5FA4"/>
    <w:rsid w:val="00AC6DFE"/>
    <w:rsid w:val="00AC72B5"/>
    <w:rsid w:val="00AC745D"/>
    <w:rsid w:val="00AC77B1"/>
    <w:rsid w:val="00AD1BBE"/>
    <w:rsid w:val="00AD22CD"/>
    <w:rsid w:val="00AD2949"/>
    <w:rsid w:val="00AD2E8C"/>
    <w:rsid w:val="00AD2F25"/>
    <w:rsid w:val="00AD3F77"/>
    <w:rsid w:val="00AD40CF"/>
    <w:rsid w:val="00AD4750"/>
    <w:rsid w:val="00AD68DC"/>
    <w:rsid w:val="00AD72E2"/>
    <w:rsid w:val="00AD7AA4"/>
    <w:rsid w:val="00AE0674"/>
    <w:rsid w:val="00AE0CAC"/>
    <w:rsid w:val="00AE23C0"/>
    <w:rsid w:val="00AE3D14"/>
    <w:rsid w:val="00AE4F05"/>
    <w:rsid w:val="00AE76C4"/>
    <w:rsid w:val="00AF0B39"/>
    <w:rsid w:val="00AF0E4B"/>
    <w:rsid w:val="00AF1662"/>
    <w:rsid w:val="00AF18F6"/>
    <w:rsid w:val="00AF1E34"/>
    <w:rsid w:val="00AF4BFF"/>
    <w:rsid w:val="00AF57F1"/>
    <w:rsid w:val="00AF5FBB"/>
    <w:rsid w:val="00AF619C"/>
    <w:rsid w:val="00AF73B0"/>
    <w:rsid w:val="00B015F7"/>
    <w:rsid w:val="00B02115"/>
    <w:rsid w:val="00B05430"/>
    <w:rsid w:val="00B05936"/>
    <w:rsid w:val="00B119B0"/>
    <w:rsid w:val="00B11D48"/>
    <w:rsid w:val="00B11FE3"/>
    <w:rsid w:val="00B12D5A"/>
    <w:rsid w:val="00B15D63"/>
    <w:rsid w:val="00B15EF7"/>
    <w:rsid w:val="00B166E2"/>
    <w:rsid w:val="00B169C5"/>
    <w:rsid w:val="00B176A8"/>
    <w:rsid w:val="00B2171F"/>
    <w:rsid w:val="00B218A7"/>
    <w:rsid w:val="00B21F92"/>
    <w:rsid w:val="00B2336B"/>
    <w:rsid w:val="00B239AD"/>
    <w:rsid w:val="00B23EDA"/>
    <w:rsid w:val="00B241FE"/>
    <w:rsid w:val="00B24526"/>
    <w:rsid w:val="00B248CE"/>
    <w:rsid w:val="00B2593E"/>
    <w:rsid w:val="00B25D2E"/>
    <w:rsid w:val="00B266FE"/>
    <w:rsid w:val="00B26B12"/>
    <w:rsid w:val="00B31207"/>
    <w:rsid w:val="00B3179A"/>
    <w:rsid w:val="00B31D90"/>
    <w:rsid w:val="00B3210F"/>
    <w:rsid w:val="00B33B57"/>
    <w:rsid w:val="00B34314"/>
    <w:rsid w:val="00B356C2"/>
    <w:rsid w:val="00B35A13"/>
    <w:rsid w:val="00B35BE8"/>
    <w:rsid w:val="00B36FB5"/>
    <w:rsid w:val="00B37C0C"/>
    <w:rsid w:val="00B418C3"/>
    <w:rsid w:val="00B41C77"/>
    <w:rsid w:val="00B42F59"/>
    <w:rsid w:val="00B44C27"/>
    <w:rsid w:val="00B472DA"/>
    <w:rsid w:val="00B47732"/>
    <w:rsid w:val="00B47DD4"/>
    <w:rsid w:val="00B50B4C"/>
    <w:rsid w:val="00B51016"/>
    <w:rsid w:val="00B51DC6"/>
    <w:rsid w:val="00B51E40"/>
    <w:rsid w:val="00B533C8"/>
    <w:rsid w:val="00B533F8"/>
    <w:rsid w:val="00B534FD"/>
    <w:rsid w:val="00B53F26"/>
    <w:rsid w:val="00B54E7F"/>
    <w:rsid w:val="00B5526C"/>
    <w:rsid w:val="00B56169"/>
    <w:rsid w:val="00B56271"/>
    <w:rsid w:val="00B57FB0"/>
    <w:rsid w:val="00B61837"/>
    <w:rsid w:val="00B6199A"/>
    <w:rsid w:val="00B63E3E"/>
    <w:rsid w:val="00B63FBA"/>
    <w:rsid w:val="00B6445F"/>
    <w:rsid w:val="00B651A3"/>
    <w:rsid w:val="00B65676"/>
    <w:rsid w:val="00B65EAA"/>
    <w:rsid w:val="00B67874"/>
    <w:rsid w:val="00B67C3D"/>
    <w:rsid w:val="00B7230A"/>
    <w:rsid w:val="00B723A2"/>
    <w:rsid w:val="00B73F6E"/>
    <w:rsid w:val="00B7422F"/>
    <w:rsid w:val="00B7571D"/>
    <w:rsid w:val="00B763FC"/>
    <w:rsid w:val="00B77EDC"/>
    <w:rsid w:val="00B8039F"/>
    <w:rsid w:val="00B80668"/>
    <w:rsid w:val="00B8076D"/>
    <w:rsid w:val="00B80AC7"/>
    <w:rsid w:val="00B80C06"/>
    <w:rsid w:val="00B81770"/>
    <w:rsid w:val="00B81A7A"/>
    <w:rsid w:val="00B82F92"/>
    <w:rsid w:val="00B83A7C"/>
    <w:rsid w:val="00B84EA8"/>
    <w:rsid w:val="00B84EFF"/>
    <w:rsid w:val="00B85996"/>
    <w:rsid w:val="00B8714F"/>
    <w:rsid w:val="00B9158A"/>
    <w:rsid w:val="00B91B5B"/>
    <w:rsid w:val="00B95711"/>
    <w:rsid w:val="00B9738D"/>
    <w:rsid w:val="00BA0FDE"/>
    <w:rsid w:val="00BA1A01"/>
    <w:rsid w:val="00BA1BE3"/>
    <w:rsid w:val="00BA2533"/>
    <w:rsid w:val="00BA4534"/>
    <w:rsid w:val="00BA4AE8"/>
    <w:rsid w:val="00BA4F13"/>
    <w:rsid w:val="00BA4F68"/>
    <w:rsid w:val="00BA752D"/>
    <w:rsid w:val="00BB05CF"/>
    <w:rsid w:val="00BB0BBB"/>
    <w:rsid w:val="00BB1512"/>
    <w:rsid w:val="00BB17A9"/>
    <w:rsid w:val="00BB5D98"/>
    <w:rsid w:val="00BB6455"/>
    <w:rsid w:val="00BB6EDE"/>
    <w:rsid w:val="00BB77E7"/>
    <w:rsid w:val="00BB7ED2"/>
    <w:rsid w:val="00BC0A6A"/>
    <w:rsid w:val="00BC34DA"/>
    <w:rsid w:val="00BC432B"/>
    <w:rsid w:val="00BC4487"/>
    <w:rsid w:val="00BC6D8C"/>
    <w:rsid w:val="00BC78BC"/>
    <w:rsid w:val="00BD0240"/>
    <w:rsid w:val="00BD1D23"/>
    <w:rsid w:val="00BD24C4"/>
    <w:rsid w:val="00BD27CA"/>
    <w:rsid w:val="00BD2E15"/>
    <w:rsid w:val="00BD2E8B"/>
    <w:rsid w:val="00BD372A"/>
    <w:rsid w:val="00BD3DF6"/>
    <w:rsid w:val="00BD537D"/>
    <w:rsid w:val="00BD57E4"/>
    <w:rsid w:val="00BD5F46"/>
    <w:rsid w:val="00BE360E"/>
    <w:rsid w:val="00BE502F"/>
    <w:rsid w:val="00BE5AD7"/>
    <w:rsid w:val="00BE5C83"/>
    <w:rsid w:val="00BE5E48"/>
    <w:rsid w:val="00BE6306"/>
    <w:rsid w:val="00BF1ED3"/>
    <w:rsid w:val="00BF2DEC"/>
    <w:rsid w:val="00BF3C82"/>
    <w:rsid w:val="00BF7761"/>
    <w:rsid w:val="00BF7B13"/>
    <w:rsid w:val="00BF7C34"/>
    <w:rsid w:val="00C00598"/>
    <w:rsid w:val="00C028B7"/>
    <w:rsid w:val="00C02E86"/>
    <w:rsid w:val="00C0311F"/>
    <w:rsid w:val="00C031B7"/>
    <w:rsid w:val="00C038F9"/>
    <w:rsid w:val="00C0427D"/>
    <w:rsid w:val="00C04A49"/>
    <w:rsid w:val="00C0550C"/>
    <w:rsid w:val="00C05551"/>
    <w:rsid w:val="00C06BE6"/>
    <w:rsid w:val="00C13A89"/>
    <w:rsid w:val="00C202A0"/>
    <w:rsid w:val="00C20354"/>
    <w:rsid w:val="00C2036F"/>
    <w:rsid w:val="00C21A58"/>
    <w:rsid w:val="00C21B7B"/>
    <w:rsid w:val="00C223F9"/>
    <w:rsid w:val="00C2248F"/>
    <w:rsid w:val="00C22633"/>
    <w:rsid w:val="00C2342B"/>
    <w:rsid w:val="00C23BCE"/>
    <w:rsid w:val="00C24740"/>
    <w:rsid w:val="00C247BD"/>
    <w:rsid w:val="00C27363"/>
    <w:rsid w:val="00C2791B"/>
    <w:rsid w:val="00C326CA"/>
    <w:rsid w:val="00C32EF6"/>
    <w:rsid w:val="00C35A88"/>
    <w:rsid w:val="00C36E34"/>
    <w:rsid w:val="00C374B0"/>
    <w:rsid w:val="00C40836"/>
    <w:rsid w:val="00C40B6A"/>
    <w:rsid w:val="00C417BB"/>
    <w:rsid w:val="00C41A6F"/>
    <w:rsid w:val="00C42069"/>
    <w:rsid w:val="00C43579"/>
    <w:rsid w:val="00C43B77"/>
    <w:rsid w:val="00C43DEE"/>
    <w:rsid w:val="00C4541F"/>
    <w:rsid w:val="00C45657"/>
    <w:rsid w:val="00C46AEF"/>
    <w:rsid w:val="00C47383"/>
    <w:rsid w:val="00C506D1"/>
    <w:rsid w:val="00C509DD"/>
    <w:rsid w:val="00C50CAB"/>
    <w:rsid w:val="00C51866"/>
    <w:rsid w:val="00C5276B"/>
    <w:rsid w:val="00C537FE"/>
    <w:rsid w:val="00C53971"/>
    <w:rsid w:val="00C539CD"/>
    <w:rsid w:val="00C5413A"/>
    <w:rsid w:val="00C5540F"/>
    <w:rsid w:val="00C55A59"/>
    <w:rsid w:val="00C607B4"/>
    <w:rsid w:val="00C6114A"/>
    <w:rsid w:val="00C61391"/>
    <w:rsid w:val="00C617E4"/>
    <w:rsid w:val="00C6217F"/>
    <w:rsid w:val="00C6330A"/>
    <w:rsid w:val="00C642A2"/>
    <w:rsid w:val="00C6464A"/>
    <w:rsid w:val="00C64B24"/>
    <w:rsid w:val="00C64ECA"/>
    <w:rsid w:val="00C64FD1"/>
    <w:rsid w:val="00C663F6"/>
    <w:rsid w:val="00C70316"/>
    <w:rsid w:val="00C70A1A"/>
    <w:rsid w:val="00C710A5"/>
    <w:rsid w:val="00C716EB"/>
    <w:rsid w:val="00C72F9E"/>
    <w:rsid w:val="00C73D58"/>
    <w:rsid w:val="00C74026"/>
    <w:rsid w:val="00C741A1"/>
    <w:rsid w:val="00C7459E"/>
    <w:rsid w:val="00C74C7E"/>
    <w:rsid w:val="00C7637A"/>
    <w:rsid w:val="00C7786A"/>
    <w:rsid w:val="00C77F30"/>
    <w:rsid w:val="00C803F2"/>
    <w:rsid w:val="00C82645"/>
    <w:rsid w:val="00C82A9A"/>
    <w:rsid w:val="00C83381"/>
    <w:rsid w:val="00C83846"/>
    <w:rsid w:val="00C850A7"/>
    <w:rsid w:val="00C85AFC"/>
    <w:rsid w:val="00C863F8"/>
    <w:rsid w:val="00C868CA"/>
    <w:rsid w:val="00C90254"/>
    <w:rsid w:val="00C92502"/>
    <w:rsid w:val="00C946E1"/>
    <w:rsid w:val="00C9502D"/>
    <w:rsid w:val="00C95404"/>
    <w:rsid w:val="00C95825"/>
    <w:rsid w:val="00C95DC7"/>
    <w:rsid w:val="00C97334"/>
    <w:rsid w:val="00CA0B0B"/>
    <w:rsid w:val="00CA123C"/>
    <w:rsid w:val="00CA1AAC"/>
    <w:rsid w:val="00CA2543"/>
    <w:rsid w:val="00CA32F4"/>
    <w:rsid w:val="00CA3D12"/>
    <w:rsid w:val="00CA4371"/>
    <w:rsid w:val="00CA67C4"/>
    <w:rsid w:val="00CA6F1F"/>
    <w:rsid w:val="00CA798B"/>
    <w:rsid w:val="00CB0791"/>
    <w:rsid w:val="00CB0817"/>
    <w:rsid w:val="00CB0C55"/>
    <w:rsid w:val="00CB2367"/>
    <w:rsid w:val="00CB2B76"/>
    <w:rsid w:val="00CB3782"/>
    <w:rsid w:val="00CB4557"/>
    <w:rsid w:val="00CC06EF"/>
    <w:rsid w:val="00CC192A"/>
    <w:rsid w:val="00CC26AD"/>
    <w:rsid w:val="00CC3670"/>
    <w:rsid w:val="00CC3758"/>
    <w:rsid w:val="00CC4448"/>
    <w:rsid w:val="00CC69B7"/>
    <w:rsid w:val="00CC6C85"/>
    <w:rsid w:val="00CC72E2"/>
    <w:rsid w:val="00CD0534"/>
    <w:rsid w:val="00CD0AD3"/>
    <w:rsid w:val="00CD22BA"/>
    <w:rsid w:val="00CD28B6"/>
    <w:rsid w:val="00CD394E"/>
    <w:rsid w:val="00CD42A6"/>
    <w:rsid w:val="00CD488A"/>
    <w:rsid w:val="00CD51F9"/>
    <w:rsid w:val="00CD76A8"/>
    <w:rsid w:val="00CE0697"/>
    <w:rsid w:val="00CE0AE3"/>
    <w:rsid w:val="00CE0E05"/>
    <w:rsid w:val="00CE1097"/>
    <w:rsid w:val="00CE1CC9"/>
    <w:rsid w:val="00CE2280"/>
    <w:rsid w:val="00CE3CCD"/>
    <w:rsid w:val="00CE50A0"/>
    <w:rsid w:val="00CE60C5"/>
    <w:rsid w:val="00CF00DD"/>
    <w:rsid w:val="00CF3D6E"/>
    <w:rsid w:val="00CF4803"/>
    <w:rsid w:val="00CF6170"/>
    <w:rsid w:val="00D01907"/>
    <w:rsid w:val="00D0384C"/>
    <w:rsid w:val="00D0454E"/>
    <w:rsid w:val="00D04D4A"/>
    <w:rsid w:val="00D05410"/>
    <w:rsid w:val="00D05EEC"/>
    <w:rsid w:val="00D079E2"/>
    <w:rsid w:val="00D07DC2"/>
    <w:rsid w:val="00D10EE7"/>
    <w:rsid w:val="00D11714"/>
    <w:rsid w:val="00D11D22"/>
    <w:rsid w:val="00D11F65"/>
    <w:rsid w:val="00D12B6B"/>
    <w:rsid w:val="00D135B8"/>
    <w:rsid w:val="00D1679C"/>
    <w:rsid w:val="00D170A5"/>
    <w:rsid w:val="00D2004F"/>
    <w:rsid w:val="00D21A98"/>
    <w:rsid w:val="00D21BF9"/>
    <w:rsid w:val="00D2233D"/>
    <w:rsid w:val="00D2317B"/>
    <w:rsid w:val="00D2365F"/>
    <w:rsid w:val="00D23A96"/>
    <w:rsid w:val="00D248D6"/>
    <w:rsid w:val="00D2663F"/>
    <w:rsid w:val="00D26F26"/>
    <w:rsid w:val="00D27526"/>
    <w:rsid w:val="00D27BA3"/>
    <w:rsid w:val="00D27D4A"/>
    <w:rsid w:val="00D302F3"/>
    <w:rsid w:val="00D308DC"/>
    <w:rsid w:val="00D30943"/>
    <w:rsid w:val="00D310BA"/>
    <w:rsid w:val="00D34039"/>
    <w:rsid w:val="00D34429"/>
    <w:rsid w:val="00D3540F"/>
    <w:rsid w:val="00D35424"/>
    <w:rsid w:val="00D362A3"/>
    <w:rsid w:val="00D37421"/>
    <w:rsid w:val="00D405C6"/>
    <w:rsid w:val="00D4272A"/>
    <w:rsid w:val="00D443D8"/>
    <w:rsid w:val="00D448A5"/>
    <w:rsid w:val="00D45A80"/>
    <w:rsid w:val="00D4643D"/>
    <w:rsid w:val="00D4663E"/>
    <w:rsid w:val="00D46F56"/>
    <w:rsid w:val="00D47096"/>
    <w:rsid w:val="00D50495"/>
    <w:rsid w:val="00D50C9E"/>
    <w:rsid w:val="00D50CA4"/>
    <w:rsid w:val="00D51E75"/>
    <w:rsid w:val="00D5247D"/>
    <w:rsid w:val="00D55274"/>
    <w:rsid w:val="00D56770"/>
    <w:rsid w:val="00D56877"/>
    <w:rsid w:val="00D5691F"/>
    <w:rsid w:val="00D57E22"/>
    <w:rsid w:val="00D601C3"/>
    <w:rsid w:val="00D60335"/>
    <w:rsid w:val="00D6139A"/>
    <w:rsid w:val="00D623D0"/>
    <w:rsid w:val="00D62D18"/>
    <w:rsid w:val="00D633D2"/>
    <w:rsid w:val="00D63440"/>
    <w:rsid w:val="00D63897"/>
    <w:rsid w:val="00D66B76"/>
    <w:rsid w:val="00D70113"/>
    <w:rsid w:val="00D70CD9"/>
    <w:rsid w:val="00D72E91"/>
    <w:rsid w:val="00D73AE4"/>
    <w:rsid w:val="00D74549"/>
    <w:rsid w:val="00D756DB"/>
    <w:rsid w:val="00D75BED"/>
    <w:rsid w:val="00D7604A"/>
    <w:rsid w:val="00D83354"/>
    <w:rsid w:val="00D834CB"/>
    <w:rsid w:val="00D83FAB"/>
    <w:rsid w:val="00D84473"/>
    <w:rsid w:val="00D84A62"/>
    <w:rsid w:val="00D85A81"/>
    <w:rsid w:val="00D90C22"/>
    <w:rsid w:val="00D90CC5"/>
    <w:rsid w:val="00D9111F"/>
    <w:rsid w:val="00D92E1E"/>
    <w:rsid w:val="00D942DB"/>
    <w:rsid w:val="00D94746"/>
    <w:rsid w:val="00D96607"/>
    <w:rsid w:val="00D9664C"/>
    <w:rsid w:val="00D97464"/>
    <w:rsid w:val="00DA1511"/>
    <w:rsid w:val="00DA1F4D"/>
    <w:rsid w:val="00DA201F"/>
    <w:rsid w:val="00DA266D"/>
    <w:rsid w:val="00DA2AA5"/>
    <w:rsid w:val="00DA2D6A"/>
    <w:rsid w:val="00DA31D1"/>
    <w:rsid w:val="00DA3350"/>
    <w:rsid w:val="00DA39B5"/>
    <w:rsid w:val="00DA3C7F"/>
    <w:rsid w:val="00DA452C"/>
    <w:rsid w:val="00DA5037"/>
    <w:rsid w:val="00DA5C45"/>
    <w:rsid w:val="00DA78A6"/>
    <w:rsid w:val="00DB1883"/>
    <w:rsid w:val="00DB246F"/>
    <w:rsid w:val="00DB4280"/>
    <w:rsid w:val="00DB5955"/>
    <w:rsid w:val="00DB6B8E"/>
    <w:rsid w:val="00DB6EF3"/>
    <w:rsid w:val="00DB7185"/>
    <w:rsid w:val="00DB7F55"/>
    <w:rsid w:val="00DC0297"/>
    <w:rsid w:val="00DC1087"/>
    <w:rsid w:val="00DC18DC"/>
    <w:rsid w:val="00DC1B0D"/>
    <w:rsid w:val="00DC247D"/>
    <w:rsid w:val="00DC397F"/>
    <w:rsid w:val="00DC3A0D"/>
    <w:rsid w:val="00DC4E7F"/>
    <w:rsid w:val="00DC5346"/>
    <w:rsid w:val="00DC643A"/>
    <w:rsid w:val="00DC7115"/>
    <w:rsid w:val="00DD02B7"/>
    <w:rsid w:val="00DD19A2"/>
    <w:rsid w:val="00DD1E8A"/>
    <w:rsid w:val="00DD20B4"/>
    <w:rsid w:val="00DD2723"/>
    <w:rsid w:val="00DD2785"/>
    <w:rsid w:val="00DD2824"/>
    <w:rsid w:val="00DD57F8"/>
    <w:rsid w:val="00DD5C75"/>
    <w:rsid w:val="00DD5F3A"/>
    <w:rsid w:val="00DD6E07"/>
    <w:rsid w:val="00DD6E4E"/>
    <w:rsid w:val="00DD72AA"/>
    <w:rsid w:val="00DE0328"/>
    <w:rsid w:val="00DE1E5C"/>
    <w:rsid w:val="00DE2480"/>
    <w:rsid w:val="00DE2BA6"/>
    <w:rsid w:val="00DE43EB"/>
    <w:rsid w:val="00DE4D5D"/>
    <w:rsid w:val="00DE5B50"/>
    <w:rsid w:val="00DE61AF"/>
    <w:rsid w:val="00DE69D8"/>
    <w:rsid w:val="00DE6CE2"/>
    <w:rsid w:val="00DE78F6"/>
    <w:rsid w:val="00DE7D06"/>
    <w:rsid w:val="00DF15C4"/>
    <w:rsid w:val="00DF2084"/>
    <w:rsid w:val="00DF2F32"/>
    <w:rsid w:val="00DF3957"/>
    <w:rsid w:val="00DF470B"/>
    <w:rsid w:val="00DF4C0E"/>
    <w:rsid w:val="00DF4F0D"/>
    <w:rsid w:val="00DF5C6E"/>
    <w:rsid w:val="00DF5F8E"/>
    <w:rsid w:val="00DF6540"/>
    <w:rsid w:val="00DF6759"/>
    <w:rsid w:val="00DF6C26"/>
    <w:rsid w:val="00DF7CE1"/>
    <w:rsid w:val="00E01809"/>
    <w:rsid w:val="00E01FCD"/>
    <w:rsid w:val="00E04F3C"/>
    <w:rsid w:val="00E05F0A"/>
    <w:rsid w:val="00E07752"/>
    <w:rsid w:val="00E101DB"/>
    <w:rsid w:val="00E1162F"/>
    <w:rsid w:val="00E12082"/>
    <w:rsid w:val="00E125E6"/>
    <w:rsid w:val="00E13B94"/>
    <w:rsid w:val="00E14F69"/>
    <w:rsid w:val="00E157B3"/>
    <w:rsid w:val="00E15FA0"/>
    <w:rsid w:val="00E20CB5"/>
    <w:rsid w:val="00E21419"/>
    <w:rsid w:val="00E21693"/>
    <w:rsid w:val="00E24F58"/>
    <w:rsid w:val="00E25987"/>
    <w:rsid w:val="00E30515"/>
    <w:rsid w:val="00E31E4D"/>
    <w:rsid w:val="00E32BA9"/>
    <w:rsid w:val="00E3777C"/>
    <w:rsid w:val="00E40EB3"/>
    <w:rsid w:val="00E412E2"/>
    <w:rsid w:val="00E41471"/>
    <w:rsid w:val="00E42526"/>
    <w:rsid w:val="00E42D61"/>
    <w:rsid w:val="00E45C05"/>
    <w:rsid w:val="00E45F48"/>
    <w:rsid w:val="00E461FD"/>
    <w:rsid w:val="00E46A9A"/>
    <w:rsid w:val="00E5082C"/>
    <w:rsid w:val="00E50E51"/>
    <w:rsid w:val="00E51A08"/>
    <w:rsid w:val="00E51CFB"/>
    <w:rsid w:val="00E5257D"/>
    <w:rsid w:val="00E547D0"/>
    <w:rsid w:val="00E54A4D"/>
    <w:rsid w:val="00E54D5E"/>
    <w:rsid w:val="00E54F90"/>
    <w:rsid w:val="00E57A4F"/>
    <w:rsid w:val="00E57FFC"/>
    <w:rsid w:val="00E61219"/>
    <w:rsid w:val="00E61A3B"/>
    <w:rsid w:val="00E61F90"/>
    <w:rsid w:val="00E61FE8"/>
    <w:rsid w:val="00E6259A"/>
    <w:rsid w:val="00E628B6"/>
    <w:rsid w:val="00E65DCE"/>
    <w:rsid w:val="00E67BBA"/>
    <w:rsid w:val="00E70470"/>
    <w:rsid w:val="00E72500"/>
    <w:rsid w:val="00E7332F"/>
    <w:rsid w:val="00E736B2"/>
    <w:rsid w:val="00E75B62"/>
    <w:rsid w:val="00E800FB"/>
    <w:rsid w:val="00E82835"/>
    <w:rsid w:val="00E83684"/>
    <w:rsid w:val="00E83BAB"/>
    <w:rsid w:val="00E87500"/>
    <w:rsid w:val="00E904A1"/>
    <w:rsid w:val="00E91019"/>
    <w:rsid w:val="00E910B4"/>
    <w:rsid w:val="00E91132"/>
    <w:rsid w:val="00E92976"/>
    <w:rsid w:val="00E92E47"/>
    <w:rsid w:val="00E93A6C"/>
    <w:rsid w:val="00E93C2F"/>
    <w:rsid w:val="00E94406"/>
    <w:rsid w:val="00E94477"/>
    <w:rsid w:val="00E957A3"/>
    <w:rsid w:val="00E96323"/>
    <w:rsid w:val="00E968A0"/>
    <w:rsid w:val="00E97ACD"/>
    <w:rsid w:val="00EA09CB"/>
    <w:rsid w:val="00EA3F63"/>
    <w:rsid w:val="00EA459C"/>
    <w:rsid w:val="00EA52C8"/>
    <w:rsid w:val="00EA5E84"/>
    <w:rsid w:val="00EA5E9F"/>
    <w:rsid w:val="00EA64B8"/>
    <w:rsid w:val="00EA684B"/>
    <w:rsid w:val="00EA6CCF"/>
    <w:rsid w:val="00EA7185"/>
    <w:rsid w:val="00EA7232"/>
    <w:rsid w:val="00EA7268"/>
    <w:rsid w:val="00EB1B4E"/>
    <w:rsid w:val="00EB2398"/>
    <w:rsid w:val="00EB2C3B"/>
    <w:rsid w:val="00EB3166"/>
    <w:rsid w:val="00EB3D0F"/>
    <w:rsid w:val="00EB4A0D"/>
    <w:rsid w:val="00EB4F68"/>
    <w:rsid w:val="00EB52AA"/>
    <w:rsid w:val="00EB7C7D"/>
    <w:rsid w:val="00EB7EED"/>
    <w:rsid w:val="00EC26EB"/>
    <w:rsid w:val="00EC2B50"/>
    <w:rsid w:val="00EC4323"/>
    <w:rsid w:val="00EC49F9"/>
    <w:rsid w:val="00EC76DE"/>
    <w:rsid w:val="00EC7B79"/>
    <w:rsid w:val="00ED0090"/>
    <w:rsid w:val="00ED0458"/>
    <w:rsid w:val="00ED0F91"/>
    <w:rsid w:val="00ED1A3B"/>
    <w:rsid w:val="00ED20AE"/>
    <w:rsid w:val="00ED2324"/>
    <w:rsid w:val="00ED291E"/>
    <w:rsid w:val="00ED3306"/>
    <w:rsid w:val="00ED3506"/>
    <w:rsid w:val="00ED47A9"/>
    <w:rsid w:val="00ED539E"/>
    <w:rsid w:val="00ED5437"/>
    <w:rsid w:val="00ED6207"/>
    <w:rsid w:val="00EE0697"/>
    <w:rsid w:val="00EE14C6"/>
    <w:rsid w:val="00EE18AD"/>
    <w:rsid w:val="00EE2D33"/>
    <w:rsid w:val="00EE396E"/>
    <w:rsid w:val="00EE7678"/>
    <w:rsid w:val="00EE7FA9"/>
    <w:rsid w:val="00EF2F72"/>
    <w:rsid w:val="00EF3F82"/>
    <w:rsid w:val="00EF479A"/>
    <w:rsid w:val="00EF5285"/>
    <w:rsid w:val="00EF5358"/>
    <w:rsid w:val="00EF5E6B"/>
    <w:rsid w:val="00EF6C6A"/>
    <w:rsid w:val="00EF7090"/>
    <w:rsid w:val="00EF78A8"/>
    <w:rsid w:val="00EF7925"/>
    <w:rsid w:val="00EF7CD8"/>
    <w:rsid w:val="00F026A0"/>
    <w:rsid w:val="00F03BA3"/>
    <w:rsid w:val="00F04A1F"/>
    <w:rsid w:val="00F04FAD"/>
    <w:rsid w:val="00F05696"/>
    <w:rsid w:val="00F06118"/>
    <w:rsid w:val="00F10595"/>
    <w:rsid w:val="00F108A6"/>
    <w:rsid w:val="00F1108A"/>
    <w:rsid w:val="00F1114E"/>
    <w:rsid w:val="00F114C8"/>
    <w:rsid w:val="00F12E87"/>
    <w:rsid w:val="00F12E9E"/>
    <w:rsid w:val="00F13542"/>
    <w:rsid w:val="00F13B29"/>
    <w:rsid w:val="00F158C1"/>
    <w:rsid w:val="00F17683"/>
    <w:rsid w:val="00F20237"/>
    <w:rsid w:val="00F2061B"/>
    <w:rsid w:val="00F21363"/>
    <w:rsid w:val="00F21F52"/>
    <w:rsid w:val="00F25908"/>
    <w:rsid w:val="00F301C8"/>
    <w:rsid w:val="00F30B39"/>
    <w:rsid w:val="00F31133"/>
    <w:rsid w:val="00F32415"/>
    <w:rsid w:val="00F32575"/>
    <w:rsid w:val="00F3282C"/>
    <w:rsid w:val="00F33C99"/>
    <w:rsid w:val="00F3443E"/>
    <w:rsid w:val="00F35D69"/>
    <w:rsid w:val="00F37098"/>
    <w:rsid w:val="00F404FC"/>
    <w:rsid w:val="00F40E96"/>
    <w:rsid w:val="00F449CC"/>
    <w:rsid w:val="00F45BDF"/>
    <w:rsid w:val="00F46E34"/>
    <w:rsid w:val="00F47AC3"/>
    <w:rsid w:val="00F47D92"/>
    <w:rsid w:val="00F5052E"/>
    <w:rsid w:val="00F50CC6"/>
    <w:rsid w:val="00F5418D"/>
    <w:rsid w:val="00F54738"/>
    <w:rsid w:val="00F54F1E"/>
    <w:rsid w:val="00F557B1"/>
    <w:rsid w:val="00F55981"/>
    <w:rsid w:val="00F574D6"/>
    <w:rsid w:val="00F57EA7"/>
    <w:rsid w:val="00F6035A"/>
    <w:rsid w:val="00F603F7"/>
    <w:rsid w:val="00F621BD"/>
    <w:rsid w:val="00F6316B"/>
    <w:rsid w:val="00F639F9"/>
    <w:rsid w:val="00F63DF8"/>
    <w:rsid w:val="00F64F88"/>
    <w:rsid w:val="00F6791A"/>
    <w:rsid w:val="00F6797F"/>
    <w:rsid w:val="00F67D4B"/>
    <w:rsid w:val="00F70076"/>
    <w:rsid w:val="00F701E6"/>
    <w:rsid w:val="00F703CE"/>
    <w:rsid w:val="00F70D72"/>
    <w:rsid w:val="00F7108F"/>
    <w:rsid w:val="00F7245D"/>
    <w:rsid w:val="00F73F9D"/>
    <w:rsid w:val="00F75DEC"/>
    <w:rsid w:val="00F75FDE"/>
    <w:rsid w:val="00F801F3"/>
    <w:rsid w:val="00F802AC"/>
    <w:rsid w:val="00F80682"/>
    <w:rsid w:val="00F80A94"/>
    <w:rsid w:val="00F811F0"/>
    <w:rsid w:val="00F82098"/>
    <w:rsid w:val="00F82EA6"/>
    <w:rsid w:val="00F83967"/>
    <w:rsid w:val="00F84074"/>
    <w:rsid w:val="00F84857"/>
    <w:rsid w:val="00F85C8B"/>
    <w:rsid w:val="00F87222"/>
    <w:rsid w:val="00F87618"/>
    <w:rsid w:val="00F8763D"/>
    <w:rsid w:val="00F9062C"/>
    <w:rsid w:val="00F910B8"/>
    <w:rsid w:val="00F916DD"/>
    <w:rsid w:val="00F91A68"/>
    <w:rsid w:val="00F91FC8"/>
    <w:rsid w:val="00F928D6"/>
    <w:rsid w:val="00F93927"/>
    <w:rsid w:val="00F94A36"/>
    <w:rsid w:val="00F9610B"/>
    <w:rsid w:val="00FA02A8"/>
    <w:rsid w:val="00FA148C"/>
    <w:rsid w:val="00FA158D"/>
    <w:rsid w:val="00FA2E30"/>
    <w:rsid w:val="00FA4DAF"/>
    <w:rsid w:val="00FA4EA8"/>
    <w:rsid w:val="00FA6A3E"/>
    <w:rsid w:val="00FA7EDF"/>
    <w:rsid w:val="00FB08EC"/>
    <w:rsid w:val="00FB099B"/>
    <w:rsid w:val="00FB0FCA"/>
    <w:rsid w:val="00FB129F"/>
    <w:rsid w:val="00FB164F"/>
    <w:rsid w:val="00FB1914"/>
    <w:rsid w:val="00FB19BA"/>
    <w:rsid w:val="00FB32EA"/>
    <w:rsid w:val="00FB364A"/>
    <w:rsid w:val="00FB45F5"/>
    <w:rsid w:val="00FB5049"/>
    <w:rsid w:val="00FB61DE"/>
    <w:rsid w:val="00FB64A4"/>
    <w:rsid w:val="00FB686C"/>
    <w:rsid w:val="00FB7159"/>
    <w:rsid w:val="00FB78B3"/>
    <w:rsid w:val="00FB7E3F"/>
    <w:rsid w:val="00FC0F30"/>
    <w:rsid w:val="00FC12AD"/>
    <w:rsid w:val="00FC16C2"/>
    <w:rsid w:val="00FC2604"/>
    <w:rsid w:val="00FC2A6E"/>
    <w:rsid w:val="00FC3B9D"/>
    <w:rsid w:val="00FC3E10"/>
    <w:rsid w:val="00FC3E97"/>
    <w:rsid w:val="00FC410D"/>
    <w:rsid w:val="00FC45C6"/>
    <w:rsid w:val="00FD0DA8"/>
    <w:rsid w:val="00FD1A84"/>
    <w:rsid w:val="00FD2681"/>
    <w:rsid w:val="00FD2C44"/>
    <w:rsid w:val="00FD5055"/>
    <w:rsid w:val="00FD7C16"/>
    <w:rsid w:val="00FE00C7"/>
    <w:rsid w:val="00FE0A3D"/>
    <w:rsid w:val="00FE18C6"/>
    <w:rsid w:val="00FE32A4"/>
    <w:rsid w:val="00FE63E3"/>
    <w:rsid w:val="00FF16F3"/>
    <w:rsid w:val="00FF3B2F"/>
    <w:rsid w:val="00FF44A9"/>
    <w:rsid w:val="00FF4A5E"/>
    <w:rsid w:val="00FF4D74"/>
    <w:rsid w:val="00FF4DBB"/>
    <w:rsid w:val="00FF52D7"/>
    <w:rsid w:val="00FF56B9"/>
    <w:rsid w:val="00FF5E98"/>
    <w:rsid w:val="00FF615D"/>
    <w:rsid w:val="00FF6616"/>
    <w:rsid w:val="00FF72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B0C375"/>
  <w15:docId w15:val="{2EC508C1-D633-477E-8BD5-8DD1E0C1A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iPriority="99"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115"/>
    <w:pPr>
      <w:spacing w:line="312" w:lineRule="auto"/>
      <w:jc w:val="both"/>
    </w:pPr>
    <w:rPr>
      <w:sz w:val="28"/>
      <w:szCs w:val="24"/>
      <w:lang w:val="vi-VN"/>
    </w:rPr>
  </w:style>
  <w:style w:type="paragraph" w:styleId="Heading1">
    <w:name w:val="heading 1"/>
    <w:basedOn w:val="ListParagraph"/>
    <w:next w:val="Normal"/>
    <w:qFormat/>
    <w:rsid w:val="00AC745D"/>
    <w:pPr>
      <w:spacing w:after="120" w:line="360" w:lineRule="auto"/>
      <w:ind w:left="0" w:firstLine="513"/>
      <w:jc w:val="center"/>
      <w:outlineLvl w:val="0"/>
    </w:pPr>
    <w:rPr>
      <w:rFonts w:ascii="Times New Roman" w:hAnsi="Times New Roman"/>
      <w:b/>
      <w:sz w:val="28"/>
      <w:szCs w:val="28"/>
    </w:rPr>
  </w:style>
  <w:style w:type="paragraph" w:styleId="Heading2">
    <w:name w:val="heading 2"/>
    <w:basedOn w:val="ListParagraph"/>
    <w:next w:val="Normal"/>
    <w:qFormat/>
    <w:rsid w:val="0025779A"/>
    <w:pPr>
      <w:numPr>
        <w:ilvl w:val="1"/>
        <w:numId w:val="4"/>
      </w:numPr>
      <w:spacing w:after="120" w:line="360" w:lineRule="auto"/>
      <w:outlineLvl w:val="1"/>
    </w:pPr>
    <w:rPr>
      <w:rFonts w:ascii="Times New Roman" w:hAnsi="Times New Roman"/>
      <w:b/>
      <w:sz w:val="28"/>
      <w:szCs w:val="28"/>
    </w:rPr>
  </w:style>
  <w:style w:type="paragraph" w:styleId="Heading3">
    <w:name w:val="heading 3"/>
    <w:basedOn w:val="Normal"/>
    <w:next w:val="Normal"/>
    <w:qFormat/>
    <w:rsid w:val="003F1402"/>
    <w:pPr>
      <w:keepNext/>
      <w:spacing w:before="240" w:after="60" w:line="288" w:lineRule="auto"/>
      <w:outlineLvl w:val="2"/>
    </w:pPr>
    <w:rPr>
      <w:rFonts w:ascii="Tahoma" w:hAnsi="Tahoma"/>
      <w:b/>
      <w:i/>
      <w:noProof/>
      <w:color w:val="000080"/>
      <w:sz w:val="26"/>
      <w:szCs w:val="20"/>
    </w:rPr>
  </w:style>
  <w:style w:type="paragraph" w:styleId="Heading4">
    <w:name w:val="heading 4"/>
    <w:basedOn w:val="Normal"/>
    <w:next w:val="Normal"/>
    <w:qFormat/>
    <w:rsid w:val="003F1402"/>
    <w:pPr>
      <w:keepNext/>
      <w:spacing w:before="240" w:after="60"/>
      <w:outlineLvl w:val="3"/>
    </w:pPr>
    <w:rPr>
      <w:rFonts w:ascii="Arial" w:hAnsi="Arial"/>
      <w:bCs/>
      <w:i/>
      <w:color w:val="008000"/>
      <w:szCs w:val="28"/>
    </w:rPr>
  </w:style>
  <w:style w:type="paragraph" w:styleId="Heading5">
    <w:name w:val="heading 5"/>
    <w:basedOn w:val="Normal"/>
    <w:next w:val="Normal"/>
    <w:qFormat/>
    <w:rsid w:val="003F1402"/>
    <w:pPr>
      <w:spacing w:before="120"/>
      <w:outlineLvl w:val="4"/>
    </w:pPr>
    <w:rPr>
      <w:b/>
      <w:bCs/>
      <w:i/>
      <w:iCs/>
      <w:sz w:val="26"/>
      <w:szCs w:val="26"/>
    </w:rPr>
  </w:style>
  <w:style w:type="paragraph" w:styleId="Heading6">
    <w:name w:val="heading 6"/>
    <w:basedOn w:val="Normal"/>
    <w:next w:val="Normal"/>
    <w:autoRedefine/>
    <w:qFormat/>
    <w:rsid w:val="00AC230E"/>
    <w:pPr>
      <w:spacing w:before="240" w:after="60"/>
      <w:outlineLvl w:val="5"/>
    </w:pPr>
    <w:rPr>
      <w:bCs/>
      <w:sz w:val="22"/>
      <w:szCs w:val="22"/>
    </w:rPr>
  </w:style>
  <w:style w:type="paragraph" w:styleId="Heading7">
    <w:name w:val="heading 7"/>
    <w:basedOn w:val="Normal"/>
    <w:next w:val="Normal"/>
    <w:qFormat/>
    <w:rsid w:val="003F1402"/>
    <w:pPr>
      <w:numPr>
        <w:ilvl w:val="6"/>
        <w:numId w:val="1"/>
      </w:numPr>
      <w:spacing w:before="240" w:after="60"/>
      <w:outlineLvl w:val="6"/>
    </w:pPr>
  </w:style>
  <w:style w:type="paragraph" w:styleId="Heading8">
    <w:name w:val="heading 8"/>
    <w:basedOn w:val="Normal"/>
    <w:next w:val="Normal"/>
    <w:qFormat/>
    <w:rsid w:val="003F1402"/>
    <w:pPr>
      <w:numPr>
        <w:ilvl w:val="7"/>
        <w:numId w:val="1"/>
      </w:numPr>
      <w:spacing w:before="240" w:after="60"/>
      <w:outlineLvl w:val="7"/>
    </w:pPr>
    <w:rPr>
      <w:i/>
      <w:iCs/>
    </w:rPr>
  </w:style>
  <w:style w:type="paragraph" w:styleId="Heading9">
    <w:name w:val="heading 9"/>
    <w:basedOn w:val="Normal"/>
    <w:next w:val="Normal"/>
    <w:qFormat/>
    <w:rsid w:val="003F140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dung">
    <w:name w:val="Noi_dung"/>
    <w:basedOn w:val="Normal"/>
    <w:rsid w:val="006A6C14"/>
    <w:pPr>
      <w:spacing w:line="340" w:lineRule="exact"/>
      <w:ind w:firstLine="340"/>
    </w:pPr>
    <w:rPr>
      <w:bCs/>
      <w:spacing w:val="6"/>
      <w:w w:val="106"/>
      <w:szCs w:val="20"/>
    </w:rPr>
  </w:style>
  <w:style w:type="character" w:styleId="Hyperlink">
    <w:name w:val="Hyperlink"/>
    <w:uiPriority w:val="99"/>
    <w:rsid w:val="00AC230E"/>
    <w:rPr>
      <w:color w:val="0000FF"/>
      <w:u w:val="single"/>
    </w:rPr>
  </w:style>
  <w:style w:type="paragraph" w:styleId="HTMLPreformatted">
    <w:name w:val="HTML Preformatted"/>
    <w:basedOn w:val="Normal"/>
    <w:link w:val="HTMLPreformattedChar"/>
    <w:uiPriority w:val="99"/>
    <w:rsid w:val="00AC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paragraph" w:styleId="NormalWeb">
    <w:name w:val="Normal (Web)"/>
    <w:basedOn w:val="Normal"/>
    <w:uiPriority w:val="99"/>
    <w:rsid w:val="00AC230E"/>
    <w:pPr>
      <w:spacing w:before="100" w:beforeAutospacing="1" w:after="100" w:afterAutospacing="1"/>
      <w:jc w:val="left"/>
    </w:pPr>
  </w:style>
  <w:style w:type="character" w:styleId="HTMLCode">
    <w:name w:val="HTML Code"/>
    <w:uiPriority w:val="99"/>
    <w:rsid w:val="00AC230E"/>
    <w:rPr>
      <w:rFonts w:ascii="Courier New" w:eastAsia="Times New Roman" w:hAnsi="Courier New" w:cs="Courier New"/>
      <w:sz w:val="20"/>
      <w:szCs w:val="20"/>
    </w:rPr>
  </w:style>
  <w:style w:type="paragraph" w:styleId="TOC1">
    <w:name w:val="toc 1"/>
    <w:basedOn w:val="Normal"/>
    <w:next w:val="Normal"/>
    <w:autoRedefine/>
    <w:uiPriority w:val="39"/>
    <w:rsid w:val="00383DC7"/>
    <w:pPr>
      <w:tabs>
        <w:tab w:val="right" w:leader="dot" w:pos="9061"/>
      </w:tabs>
    </w:pPr>
    <w:rPr>
      <w:b/>
      <w:noProof/>
    </w:rPr>
  </w:style>
  <w:style w:type="paragraph" w:styleId="TOC2">
    <w:name w:val="toc 2"/>
    <w:basedOn w:val="Normal"/>
    <w:next w:val="Normal"/>
    <w:autoRedefine/>
    <w:uiPriority w:val="39"/>
    <w:rsid w:val="00D0454E"/>
    <w:pPr>
      <w:tabs>
        <w:tab w:val="left" w:pos="709"/>
        <w:tab w:val="right" w:leader="dot" w:pos="9071"/>
      </w:tabs>
      <w:ind w:left="240"/>
    </w:pPr>
  </w:style>
  <w:style w:type="paragraph" w:styleId="TOC3">
    <w:name w:val="toc 3"/>
    <w:basedOn w:val="Normal"/>
    <w:next w:val="Normal"/>
    <w:autoRedefine/>
    <w:uiPriority w:val="39"/>
    <w:rsid w:val="00D0454E"/>
    <w:pPr>
      <w:tabs>
        <w:tab w:val="left" w:pos="1134"/>
        <w:tab w:val="right" w:leader="dot" w:pos="9061"/>
      </w:tabs>
      <w:ind w:left="480"/>
    </w:pPr>
  </w:style>
  <w:style w:type="paragraph" w:styleId="TOC4">
    <w:name w:val="toc 4"/>
    <w:basedOn w:val="Normal"/>
    <w:next w:val="Normal"/>
    <w:autoRedefine/>
    <w:semiHidden/>
    <w:rsid w:val="00AC230E"/>
    <w:pPr>
      <w:ind w:left="720"/>
    </w:pPr>
  </w:style>
  <w:style w:type="paragraph" w:styleId="TOC6">
    <w:name w:val="toc 6"/>
    <w:basedOn w:val="Normal"/>
    <w:next w:val="Normal"/>
    <w:autoRedefine/>
    <w:semiHidden/>
    <w:rsid w:val="00AC230E"/>
    <w:pPr>
      <w:ind w:left="1200"/>
      <w:jc w:val="left"/>
    </w:pPr>
  </w:style>
  <w:style w:type="paragraph" w:styleId="Footer">
    <w:name w:val="footer"/>
    <w:basedOn w:val="Normal"/>
    <w:link w:val="FooterChar"/>
    <w:uiPriority w:val="99"/>
    <w:rsid w:val="00AC230E"/>
    <w:pPr>
      <w:tabs>
        <w:tab w:val="center" w:pos="4320"/>
        <w:tab w:val="right" w:pos="8640"/>
      </w:tabs>
    </w:pPr>
  </w:style>
  <w:style w:type="character" w:styleId="PageNumber">
    <w:name w:val="page number"/>
    <w:basedOn w:val="DefaultParagraphFont"/>
    <w:rsid w:val="00AC230E"/>
  </w:style>
  <w:style w:type="table" w:styleId="TableGrid">
    <w:name w:val="Table Grid"/>
    <w:basedOn w:val="TableNormal"/>
    <w:rsid w:val="00AC230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rsid w:val="00AC230E"/>
    <w:pPr>
      <w:ind w:left="360" w:hanging="360"/>
    </w:pPr>
  </w:style>
  <w:style w:type="paragraph" w:styleId="List2">
    <w:name w:val="List 2"/>
    <w:basedOn w:val="Normal"/>
    <w:rsid w:val="00AC230E"/>
    <w:pPr>
      <w:ind w:left="720" w:hanging="360"/>
    </w:pPr>
  </w:style>
  <w:style w:type="paragraph" w:styleId="List3">
    <w:name w:val="List 3"/>
    <w:basedOn w:val="Normal"/>
    <w:rsid w:val="00AC230E"/>
    <w:pPr>
      <w:ind w:left="1080" w:hanging="360"/>
    </w:pPr>
  </w:style>
  <w:style w:type="paragraph" w:styleId="ListContinue">
    <w:name w:val="List Continue"/>
    <w:basedOn w:val="Normal"/>
    <w:rsid w:val="00AC230E"/>
    <w:pPr>
      <w:spacing w:after="120"/>
      <w:ind w:left="360"/>
    </w:pPr>
  </w:style>
  <w:style w:type="paragraph" w:styleId="Caption">
    <w:name w:val="caption"/>
    <w:basedOn w:val="Normal"/>
    <w:next w:val="Normal"/>
    <w:qFormat/>
    <w:rsid w:val="00AC230E"/>
    <w:pPr>
      <w:spacing w:before="120" w:after="120"/>
    </w:pPr>
    <w:rPr>
      <w:b/>
      <w:bCs/>
      <w:sz w:val="20"/>
      <w:szCs w:val="20"/>
    </w:rPr>
  </w:style>
  <w:style w:type="paragraph" w:styleId="BodyText">
    <w:name w:val="Body Text"/>
    <w:basedOn w:val="Normal"/>
    <w:rsid w:val="00AC230E"/>
    <w:pPr>
      <w:spacing w:after="120"/>
    </w:pPr>
  </w:style>
  <w:style w:type="paragraph" w:styleId="BodyTextIndent">
    <w:name w:val="Body Text Indent"/>
    <w:basedOn w:val="Normal"/>
    <w:rsid w:val="00AC230E"/>
    <w:pPr>
      <w:spacing w:after="120"/>
      <w:ind w:left="360"/>
    </w:pPr>
  </w:style>
  <w:style w:type="paragraph" w:styleId="NormalIndent">
    <w:name w:val="Normal Indent"/>
    <w:basedOn w:val="Normal"/>
    <w:rsid w:val="00AC230E"/>
    <w:pPr>
      <w:ind w:left="720"/>
    </w:pPr>
  </w:style>
  <w:style w:type="paragraph" w:customStyle="1" w:styleId="StyleHeading6Left0cmFirstline0cm">
    <w:name w:val="Style Heading 6 + Left:  0 cm First line:  0 cm"/>
    <w:basedOn w:val="Heading6"/>
    <w:autoRedefine/>
    <w:rsid w:val="00AC230E"/>
    <w:rPr>
      <w:b/>
      <w:szCs w:val="20"/>
    </w:rPr>
  </w:style>
  <w:style w:type="paragraph" w:customStyle="1" w:styleId="StyleFirstline05cm">
    <w:name w:val="Style First line:  0.5 cm"/>
    <w:basedOn w:val="Normal"/>
    <w:autoRedefine/>
    <w:rsid w:val="00AC230E"/>
    <w:pPr>
      <w:ind w:firstLine="284"/>
    </w:pPr>
    <w:rPr>
      <w:iCs/>
      <w:szCs w:val="20"/>
    </w:rPr>
  </w:style>
  <w:style w:type="paragraph" w:styleId="Header">
    <w:name w:val="header"/>
    <w:basedOn w:val="Normal"/>
    <w:link w:val="HeaderChar"/>
    <w:uiPriority w:val="99"/>
    <w:rsid w:val="00AC230E"/>
    <w:pPr>
      <w:tabs>
        <w:tab w:val="center" w:pos="4320"/>
        <w:tab w:val="right" w:pos="8640"/>
      </w:tabs>
    </w:pPr>
  </w:style>
  <w:style w:type="paragraph" w:customStyle="1" w:styleId="Table">
    <w:name w:val="Table"/>
    <w:basedOn w:val="Normal"/>
    <w:rsid w:val="007A35B2"/>
    <w:pPr>
      <w:spacing w:line="288" w:lineRule="auto"/>
    </w:pPr>
    <w:rPr>
      <w:sz w:val="24"/>
      <w:szCs w:val="20"/>
    </w:rPr>
  </w:style>
  <w:style w:type="paragraph" w:customStyle="1" w:styleId="TextBox">
    <w:name w:val="TextBox"/>
    <w:basedOn w:val="Normal"/>
    <w:rsid w:val="007A35B2"/>
    <w:pPr>
      <w:spacing w:line="360" w:lineRule="auto"/>
    </w:pPr>
    <w:rPr>
      <w:szCs w:val="20"/>
    </w:rPr>
  </w:style>
  <w:style w:type="paragraph" w:customStyle="1" w:styleId="StyleHeading116ptCentered">
    <w:name w:val="Style Heading 1 + 16 pt Centered"/>
    <w:basedOn w:val="Heading1"/>
    <w:autoRedefine/>
    <w:rsid w:val="006B6392"/>
    <w:pPr>
      <w:spacing w:after="0" w:line="240" w:lineRule="auto"/>
      <w:ind w:firstLine="0"/>
    </w:pPr>
    <w:rPr>
      <w:b w:val="0"/>
      <w:szCs w:val="20"/>
      <w:lang w:val="en-US"/>
    </w:rPr>
  </w:style>
  <w:style w:type="paragraph" w:customStyle="1" w:styleId="StyleHeading215pt">
    <w:name w:val="Style Heading 2 + 15 pt"/>
    <w:basedOn w:val="Heading2"/>
    <w:rsid w:val="00724E2C"/>
    <w:pPr>
      <w:numPr>
        <w:numId w:val="1"/>
      </w:numPr>
      <w:spacing w:before="60" w:line="312" w:lineRule="auto"/>
    </w:pPr>
    <w:rPr>
      <w:bCs/>
    </w:rPr>
  </w:style>
  <w:style w:type="paragraph" w:customStyle="1" w:styleId="StyleHeading315pt">
    <w:name w:val="Style Heading 3 + 15 pt"/>
    <w:basedOn w:val="Heading3"/>
    <w:autoRedefine/>
    <w:rsid w:val="00CE1CC9"/>
    <w:pPr>
      <w:widowControl w:val="0"/>
      <w:numPr>
        <w:ilvl w:val="2"/>
        <w:numId w:val="2"/>
      </w:numPr>
      <w:spacing w:before="0" w:after="120" w:line="360" w:lineRule="auto"/>
      <w:ind w:left="1560" w:right="108" w:hanging="710"/>
    </w:pPr>
    <w:rPr>
      <w:rFonts w:ascii="Times New Roman" w:hAnsi="Times New Roman"/>
      <w:bCs/>
      <w:iCs/>
      <w:color w:val="000000"/>
      <w:sz w:val="28"/>
    </w:rPr>
  </w:style>
  <w:style w:type="paragraph" w:customStyle="1" w:styleId="StyleHeading416pt">
    <w:name w:val="Style Heading 4 + 16 pt"/>
    <w:basedOn w:val="Heading4"/>
    <w:autoRedefine/>
    <w:rsid w:val="00644830"/>
    <w:pPr>
      <w:numPr>
        <w:ilvl w:val="3"/>
        <w:numId w:val="1"/>
      </w:numPr>
      <w:spacing w:before="60"/>
    </w:pPr>
    <w:rPr>
      <w:bCs w:val="0"/>
      <w:iCs/>
    </w:rPr>
  </w:style>
  <w:style w:type="paragraph" w:customStyle="1" w:styleId="StyleHeading515pt">
    <w:name w:val="Style Heading 5 + 15 pt"/>
    <w:basedOn w:val="Heading5"/>
    <w:autoRedefine/>
    <w:rsid w:val="003F1402"/>
    <w:pPr>
      <w:numPr>
        <w:ilvl w:val="4"/>
        <w:numId w:val="1"/>
      </w:numPr>
    </w:pPr>
    <w:rPr>
      <w:sz w:val="28"/>
    </w:rPr>
  </w:style>
  <w:style w:type="paragraph" w:customStyle="1" w:styleId="Style14ptFirstline5mmLinespacingMultiple13li">
    <w:name w:val="Style 14 pt First line:  5 mm Line spacing:  Multiple 1.3 li"/>
    <w:basedOn w:val="Normal"/>
    <w:rsid w:val="00DC7115"/>
    <w:pPr>
      <w:ind w:firstLine="284"/>
    </w:pPr>
    <w:rPr>
      <w:szCs w:val="20"/>
    </w:rPr>
  </w:style>
  <w:style w:type="paragraph" w:customStyle="1" w:styleId="Style14ptLinespacingMultiple13li">
    <w:name w:val="Style 14 pt Line spacing:  Multiple 1.3 li"/>
    <w:basedOn w:val="Normal"/>
    <w:rsid w:val="00DC7115"/>
    <w:rPr>
      <w:szCs w:val="20"/>
    </w:rPr>
  </w:style>
  <w:style w:type="paragraph" w:customStyle="1" w:styleId="BangBieu">
    <w:name w:val="BangBieu"/>
    <w:basedOn w:val="Normal"/>
    <w:autoRedefine/>
    <w:rsid w:val="00674254"/>
    <w:pPr>
      <w:spacing w:line="240" w:lineRule="auto"/>
    </w:pPr>
    <w:rPr>
      <w:rFonts w:cs="Arial"/>
      <w:sz w:val="24"/>
      <w:szCs w:val="20"/>
    </w:rPr>
  </w:style>
  <w:style w:type="paragraph" w:customStyle="1" w:styleId="PhuLuc1">
    <w:name w:val="PhuLuc1"/>
    <w:basedOn w:val="StyleHeading215pt"/>
    <w:rsid w:val="00B61837"/>
    <w:pPr>
      <w:numPr>
        <w:ilvl w:val="0"/>
        <w:numId w:val="0"/>
      </w:numPr>
      <w:ind w:left="284"/>
    </w:pPr>
  </w:style>
  <w:style w:type="paragraph" w:customStyle="1" w:styleId="PhuLuc2">
    <w:name w:val="PhuLuc2"/>
    <w:basedOn w:val="Heading3"/>
    <w:rsid w:val="00B61837"/>
    <w:pPr>
      <w:tabs>
        <w:tab w:val="num" w:pos="1287"/>
      </w:tabs>
      <w:spacing w:before="120" w:after="120" w:line="240" w:lineRule="auto"/>
      <w:ind w:left="567"/>
    </w:pPr>
  </w:style>
  <w:style w:type="paragraph" w:styleId="DocumentMap">
    <w:name w:val="Document Map"/>
    <w:basedOn w:val="Normal"/>
    <w:semiHidden/>
    <w:rsid w:val="008B3BCC"/>
    <w:pPr>
      <w:shd w:val="clear" w:color="auto" w:fill="000080"/>
    </w:pPr>
    <w:rPr>
      <w:rFonts w:ascii="Tahoma" w:hAnsi="Tahoma" w:cs="Tahoma"/>
      <w:sz w:val="20"/>
      <w:szCs w:val="20"/>
    </w:rPr>
  </w:style>
  <w:style w:type="paragraph" w:styleId="TOCHeading">
    <w:name w:val="TOC Heading"/>
    <w:basedOn w:val="Heading1"/>
    <w:next w:val="Normal"/>
    <w:uiPriority w:val="39"/>
    <w:unhideWhenUsed/>
    <w:qFormat/>
    <w:rsid w:val="007918E8"/>
    <w:pPr>
      <w:keepLines/>
      <w:spacing w:after="0" w:line="259" w:lineRule="auto"/>
      <w:ind w:firstLine="0"/>
      <w:jc w:val="left"/>
      <w:outlineLvl w:val="9"/>
    </w:pPr>
    <w:rPr>
      <w:rFonts w:ascii="Calibri Light" w:hAnsi="Calibri Light"/>
      <w:b w:val="0"/>
      <w:color w:val="2F5496"/>
      <w:sz w:val="32"/>
      <w:szCs w:val="32"/>
      <w:lang w:val="en-US"/>
    </w:rPr>
  </w:style>
  <w:style w:type="character" w:customStyle="1" w:styleId="apple-converted-space">
    <w:name w:val="apple-converted-space"/>
    <w:rsid w:val="003C1FF9"/>
  </w:style>
  <w:style w:type="character" w:customStyle="1" w:styleId="fontstyle01">
    <w:name w:val="fontstyle01"/>
    <w:rsid w:val="00B54E7F"/>
    <w:rPr>
      <w:rFonts w:ascii="TimesNewRomanPSMT" w:hAnsi="TimesNewRomanPSMT" w:hint="default"/>
      <w:b w:val="0"/>
      <w:bCs w:val="0"/>
      <w:i w:val="0"/>
      <w:iCs w:val="0"/>
      <w:color w:val="000000"/>
      <w:sz w:val="26"/>
      <w:szCs w:val="26"/>
    </w:rPr>
  </w:style>
  <w:style w:type="character" w:customStyle="1" w:styleId="fontstyle21">
    <w:name w:val="fontstyle21"/>
    <w:rsid w:val="00B54E7F"/>
    <w:rPr>
      <w:rFonts w:ascii="TimesNewRomanPS-ItalicMT" w:hAnsi="TimesNewRomanPS-ItalicMT" w:hint="default"/>
      <w:b w:val="0"/>
      <w:bCs w:val="0"/>
      <w:i/>
      <w:iCs/>
      <w:color w:val="000000"/>
      <w:sz w:val="26"/>
      <w:szCs w:val="26"/>
    </w:rPr>
  </w:style>
  <w:style w:type="paragraph" w:styleId="ListParagraph">
    <w:name w:val="List Paragraph"/>
    <w:basedOn w:val="Normal"/>
    <w:link w:val="ListParagraphChar"/>
    <w:uiPriority w:val="34"/>
    <w:qFormat/>
    <w:rsid w:val="00183997"/>
    <w:pPr>
      <w:spacing w:after="200" w:line="276" w:lineRule="auto"/>
      <w:ind w:left="720"/>
      <w:contextualSpacing/>
      <w:jc w:val="left"/>
    </w:pPr>
    <w:rPr>
      <w:rFonts w:ascii="Calibri" w:eastAsia="Calibri" w:hAnsi="Calibri"/>
      <w:sz w:val="22"/>
      <w:szCs w:val="22"/>
    </w:rPr>
  </w:style>
  <w:style w:type="character" w:customStyle="1" w:styleId="blue">
    <w:name w:val="blue"/>
    <w:rsid w:val="006B6D07"/>
  </w:style>
  <w:style w:type="paragraph" w:customStyle="1" w:styleId="Style1">
    <w:name w:val="Style1"/>
    <w:basedOn w:val="Normal"/>
    <w:rsid w:val="00930B8B"/>
    <w:pPr>
      <w:spacing w:before="120" w:after="120"/>
      <w:ind w:firstLine="567"/>
    </w:pPr>
    <w:rPr>
      <w:szCs w:val="28"/>
    </w:rPr>
  </w:style>
  <w:style w:type="paragraph" w:customStyle="1" w:styleId="Default">
    <w:name w:val="Default"/>
    <w:rsid w:val="00FC3B9D"/>
    <w:pPr>
      <w:autoSpaceDE w:val="0"/>
      <w:autoSpaceDN w:val="0"/>
      <w:adjustRightInd w:val="0"/>
    </w:pPr>
    <w:rPr>
      <w:rFonts w:eastAsia="Calibri"/>
      <w:color w:val="000000"/>
      <w:sz w:val="24"/>
      <w:szCs w:val="24"/>
    </w:rPr>
  </w:style>
  <w:style w:type="paragraph" w:customStyle="1" w:styleId="h1">
    <w:name w:val="h1"/>
    <w:basedOn w:val="ListParagraph"/>
    <w:link w:val="h1Char"/>
    <w:qFormat/>
    <w:rsid w:val="00FC3B9D"/>
    <w:pPr>
      <w:spacing w:beforeLines="60" w:before="144" w:after="0" w:line="360" w:lineRule="auto"/>
      <w:ind w:left="0"/>
      <w:jc w:val="center"/>
    </w:pPr>
    <w:rPr>
      <w:rFonts w:ascii="Times New Roman" w:hAnsi="Times New Roman"/>
      <w:iCs/>
      <w:sz w:val="28"/>
      <w:szCs w:val="28"/>
    </w:rPr>
  </w:style>
  <w:style w:type="character" w:customStyle="1" w:styleId="h1Char">
    <w:name w:val="h1 Char"/>
    <w:link w:val="h1"/>
    <w:rsid w:val="00FC3B9D"/>
    <w:rPr>
      <w:rFonts w:eastAsia="Calibri"/>
      <w:iCs/>
      <w:sz w:val="28"/>
      <w:szCs w:val="28"/>
      <w:lang w:val="en-US" w:eastAsia="en-US"/>
    </w:rPr>
  </w:style>
  <w:style w:type="paragraph" w:customStyle="1" w:styleId="77">
    <w:name w:val="7.7"/>
    <w:basedOn w:val="h1"/>
    <w:link w:val="77Char"/>
    <w:qFormat/>
    <w:rsid w:val="00FC3B9D"/>
    <w:rPr>
      <w:i/>
    </w:rPr>
  </w:style>
  <w:style w:type="character" w:customStyle="1" w:styleId="77Char">
    <w:name w:val="7.7 Char"/>
    <w:link w:val="77"/>
    <w:rsid w:val="00FC3B9D"/>
    <w:rPr>
      <w:rFonts w:eastAsia="Calibri"/>
      <w:i/>
      <w:iCs/>
      <w:sz w:val="28"/>
      <w:szCs w:val="28"/>
      <w:lang w:val="en-US" w:eastAsia="en-US"/>
    </w:rPr>
  </w:style>
  <w:style w:type="paragraph" w:customStyle="1" w:styleId="TableParagraph">
    <w:name w:val="Table Paragraph"/>
    <w:basedOn w:val="Normal"/>
    <w:uiPriority w:val="1"/>
    <w:qFormat/>
    <w:rsid w:val="00DB4280"/>
    <w:pPr>
      <w:widowControl w:val="0"/>
      <w:spacing w:line="240" w:lineRule="auto"/>
      <w:ind w:left="103"/>
      <w:jc w:val="left"/>
    </w:pPr>
    <w:rPr>
      <w:sz w:val="22"/>
      <w:szCs w:val="22"/>
    </w:rPr>
  </w:style>
  <w:style w:type="character" w:styleId="FollowedHyperlink">
    <w:name w:val="FollowedHyperlink"/>
    <w:rsid w:val="00F21363"/>
    <w:rPr>
      <w:color w:val="954F72"/>
      <w:u w:val="single"/>
    </w:rPr>
  </w:style>
  <w:style w:type="paragraph" w:styleId="FootnoteText">
    <w:name w:val="footnote text"/>
    <w:basedOn w:val="Normal"/>
    <w:link w:val="FootnoteTextChar"/>
    <w:rsid w:val="009971A4"/>
    <w:rPr>
      <w:sz w:val="20"/>
      <w:szCs w:val="20"/>
    </w:rPr>
  </w:style>
  <w:style w:type="character" w:customStyle="1" w:styleId="FootnoteTextChar">
    <w:name w:val="Footnote Text Char"/>
    <w:link w:val="FootnoteText"/>
    <w:rsid w:val="009971A4"/>
    <w:rPr>
      <w:lang w:val="en-US" w:eastAsia="en-US"/>
    </w:rPr>
  </w:style>
  <w:style w:type="character" w:styleId="FootnoteReference">
    <w:name w:val="footnote reference"/>
    <w:rsid w:val="009971A4"/>
    <w:rPr>
      <w:vertAlign w:val="superscript"/>
    </w:rPr>
  </w:style>
  <w:style w:type="character" w:styleId="PlaceholderText">
    <w:name w:val="Placeholder Text"/>
    <w:basedOn w:val="DefaultParagraphFont"/>
    <w:uiPriority w:val="99"/>
    <w:semiHidden/>
    <w:rsid w:val="00EB52AA"/>
    <w:rPr>
      <w:color w:val="808080"/>
    </w:rPr>
  </w:style>
  <w:style w:type="paragraph" w:styleId="BalloonText">
    <w:name w:val="Balloon Text"/>
    <w:basedOn w:val="Normal"/>
    <w:link w:val="BalloonTextChar"/>
    <w:rsid w:val="00EC26E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EC26EB"/>
    <w:rPr>
      <w:rFonts w:ascii="Segoe UI" w:hAnsi="Segoe UI" w:cs="Segoe UI"/>
      <w:sz w:val="18"/>
      <w:szCs w:val="18"/>
      <w:lang w:val="vi-VN"/>
    </w:rPr>
  </w:style>
  <w:style w:type="character" w:customStyle="1" w:styleId="FooterChar">
    <w:name w:val="Footer Char"/>
    <w:basedOn w:val="DefaultParagraphFont"/>
    <w:link w:val="Footer"/>
    <w:uiPriority w:val="99"/>
    <w:rsid w:val="0025621B"/>
    <w:rPr>
      <w:sz w:val="28"/>
      <w:szCs w:val="24"/>
      <w:lang w:val="vi-VN"/>
    </w:rPr>
  </w:style>
  <w:style w:type="character" w:customStyle="1" w:styleId="HeaderChar">
    <w:name w:val="Header Char"/>
    <w:basedOn w:val="DefaultParagraphFont"/>
    <w:link w:val="Header"/>
    <w:uiPriority w:val="99"/>
    <w:rsid w:val="0025621B"/>
    <w:rPr>
      <w:sz w:val="28"/>
      <w:szCs w:val="24"/>
      <w:lang w:val="vi-VN"/>
    </w:rPr>
  </w:style>
  <w:style w:type="paragraph" w:customStyle="1" w:styleId="CM3">
    <w:name w:val="CM3"/>
    <w:basedOn w:val="Normal"/>
    <w:next w:val="Normal"/>
    <w:rsid w:val="00AE76C4"/>
    <w:pPr>
      <w:widowControl w:val="0"/>
      <w:autoSpaceDE w:val="0"/>
      <w:autoSpaceDN w:val="0"/>
      <w:adjustRightInd w:val="0"/>
      <w:spacing w:line="366" w:lineRule="atLeast"/>
      <w:jc w:val="left"/>
    </w:pPr>
    <w:rPr>
      <w:rFonts w:ascii="VNI-Times" w:hAnsi="VNI-Times" w:cs="VNI-Times"/>
      <w:sz w:val="24"/>
      <w:lang w:val="en-US"/>
    </w:rPr>
  </w:style>
  <w:style w:type="paragraph" w:customStyle="1" w:styleId="para">
    <w:name w:val="para"/>
    <w:basedOn w:val="Normal"/>
    <w:rsid w:val="00385466"/>
    <w:pPr>
      <w:spacing w:before="100" w:beforeAutospacing="1" w:after="100" w:afterAutospacing="1" w:line="240" w:lineRule="auto"/>
      <w:jc w:val="left"/>
    </w:pPr>
    <w:rPr>
      <w:sz w:val="24"/>
      <w:lang w:eastAsia="vi-VN"/>
    </w:rPr>
  </w:style>
  <w:style w:type="character" w:styleId="Strong">
    <w:name w:val="Strong"/>
    <w:basedOn w:val="DefaultParagraphFont"/>
    <w:uiPriority w:val="22"/>
    <w:qFormat/>
    <w:rsid w:val="00D1679C"/>
    <w:rPr>
      <w:b/>
      <w:bCs/>
    </w:rPr>
  </w:style>
  <w:style w:type="paragraph" w:customStyle="1" w:styleId="CM5">
    <w:name w:val="CM5"/>
    <w:basedOn w:val="Default"/>
    <w:next w:val="Default"/>
    <w:rsid w:val="00677DA4"/>
    <w:pPr>
      <w:widowControl w:val="0"/>
      <w:spacing w:line="360" w:lineRule="atLeast"/>
    </w:pPr>
    <w:rPr>
      <w:rFonts w:ascii="VNI-Times" w:eastAsia="Times New Roman" w:hAnsi="VNI-Times" w:cs="VNI-Times"/>
      <w:color w:val="auto"/>
    </w:rPr>
  </w:style>
  <w:style w:type="character" w:customStyle="1" w:styleId="HTMLPreformattedChar">
    <w:name w:val="HTML Preformatted Char"/>
    <w:basedOn w:val="DefaultParagraphFont"/>
    <w:link w:val="HTMLPreformatted"/>
    <w:uiPriority w:val="99"/>
    <w:rsid w:val="002D2F0B"/>
    <w:rPr>
      <w:rFonts w:ascii="Courier New" w:hAnsi="Courier New" w:cs="Courier New"/>
      <w:lang w:val="vi-VN"/>
    </w:rPr>
  </w:style>
  <w:style w:type="character" w:customStyle="1" w:styleId="ListParagraphChar">
    <w:name w:val="List Paragraph Char"/>
    <w:link w:val="ListParagraph"/>
    <w:uiPriority w:val="34"/>
    <w:rsid w:val="004604CD"/>
    <w:rPr>
      <w:rFonts w:ascii="Calibri" w:eastAsia="Calibri" w:hAnsi="Calibri"/>
      <w:sz w:val="22"/>
      <w:szCs w:val="22"/>
      <w:lang w:val="vi-VN"/>
    </w:rPr>
  </w:style>
  <w:style w:type="character" w:styleId="Emphasis">
    <w:name w:val="Emphasis"/>
    <w:basedOn w:val="DefaultParagraphFont"/>
    <w:uiPriority w:val="20"/>
    <w:qFormat/>
    <w:rsid w:val="00EF78A8"/>
    <w:rPr>
      <w:i/>
      <w:iCs/>
    </w:rPr>
  </w:style>
  <w:style w:type="character" w:styleId="HTMLKeyboard">
    <w:name w:val="HTML Keyboard"/>
    <w:basedOn w:val="DefaultParagraphFont"/>
    <w:uiPriority w:val="99"/>
    <w:semiHidden/>
    <w:unhideWhenUsed/>
    <w:rsid w:val="009F1F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7878">
      <w:bodyDiv w:val="1"/>
      <w:marLeft w:val="0"/>
      <w:marRight w:val="0"/>
      <w:marTop w:val="0"/>
      <w:marBottom w:val="0"/>
      <w:divBdr>
        <w:top w:val="none" w:sz="0" w:space="0" w:color="auto"/>
        <w:left w:val="none" w:sz="0" w:space="0" w:color="auto"/>
        <w:bottom w:val="none" w:sz="0" w:space="0" w:color="auto"/>
        <w:right w:val="none" w:sz="0" w:space="0" w:color="auto"/>
      </w:divBdr>
    </w:div>
    <w:div w:id="49501268">
      <w:bodyDiv w:val="1"/>
      <w:marLeft w:val="0"/>
      <w:marRight w:val="0"/>
      <w:marTop w:val="0"/>
      <w:marBottom w:val="0"/>
      <w:divBdr>
        <w:top w:val="none" w:sz="0" w:space="0" w:color="auto"/>
        <w:left w:val="none" w:sz="0" w:space="0" w:color="auto"/>
        <w:bottom w:val="none" w:sz="0" w:space="0" w:color="auto"/>
        <w:right w:val="none" w:sz="0" w:space="0" w:color="auto"/>
      </w:divBdr>
    </w:div>
    <w:div w:id="83646142">
      <w:bodyDiv w:val="1"/>
      <w:marLeft w:val="0"/>
      <w:marRight w:val="0"/>
      <w:marTop w:val="0"/>
      <w:marBottom w:val="0"/>
      <w:divBdr>
        <w:top w:val="none" w:sz="0" w:space="0" w:color="auto"/>
        <w:left w:val="none" w:sz="0" w:space="0" w:color="auto"/>
        <w:bottom w:val="none" w:sz="0" w:space="0" w:color="auto"/>
        <w:right w:val="none" w:sz="0" w:space="0" w:color="auto"/>
      </w:divBdr>
      <w:divsChild>
        <w:div w:id="855654809">
          <w:marLeft w:val="0"/>
          <w:marRight w:val="0"/>
          <w:marTop w:val="300"/>
          <w:marBottom w:val="150"/>
          <w:divBdr>
            <w:top w:val="none" w:sz="0" w:space="0" w:color="auto"/>
            <w:left w:val="none" w:sz="0" w:space="0" w:color="auto"/>
            <w:bottom w:val="none" w:sz="0" w:space="0" w:color="auto"/>
            <w:right w:val="none" w:sz="0" w:space="0" w:color="auto"/>
          </w:divBdr>
        </w:div>
        <w:div w:id="608395557">
          <w:marLeft w:val="0"/>
          <w:marRight w:val="0"/>
          <w:marTop w:val="300"/>
          <w:marBottom w:val="150"/>
          <w:divBdr>
            <w:top w:val="none" w:sz="0" w:space="0" w:color="auto"/>
            <w:left w:val="none" w:sz="0" w:space="0" w:color="auto"/>
            <w:bottom w:val="none" w:sz="0" w:space="0" w:color="auto"/>
            <w:right w:val="none" w:sz="0" w:space="0" w:color="auto"/>
          </w:divBdr>
        </w:div>
        <w:div w:id="1523544296">
          <w:marLeft w:val="0"/>
          <w:marRight w:val="0"/>
          <w:marTop w:val="300"/>
          <w:marBottom w:val="150"/>
          <w:divBdr>
            <w:top w:val="none" w:sz="0" w:space="0" w:color="auto"/>
            <w:left w:val="none" w:sz="0" w:space="0" w:color="auto"/>
            <w:bottom w:val="none" w:sz="0" w:space="0" w:color="auto"/>
            <w:right w:val="none" w:sz="0" w:space="0" w:color="auto"/>
          </w:divBdr>
        </w:div>
        <w:div w:id="254754765">
          <w:marLeft w:val="0"/>
          <w:marRight w:val="0"/>
          <w:marTop w:val="300"/>
          <w:marBottom w:val="150"/>
          <w:divBdr>
            <w:top w:val="none" w:sz="0" w:space="0" w:color="auto"/>
            <w:left w:val="none" w:sz="0" w:space="0" w:color="auto"/>
            <w:bottom w:val="none" w:sz="0" w:space="0" w:color="auto"/>
            <w:right w:val="none" w:sz="0" w:space="0" w:color="auto"/>
          </w:divBdr>
        </w:div>
        <w:div w:id="970209023">
          <w:marLeft w:val="0"/>
          <w:marRight w:val="0"/>
          <w:marTop w:val="300"/>
          <w:marBottom w:val="150"/>
          <w:divBdr>
            <w:top w:val="none" w:sz="0" w:space="0" w:color="auto"/>
            <w:left w:val="none" w:sz="0" w:space="0" w:color="auto"/>
            <w:bottom w:val="none" w:sz="0" w:space="0" w:color="auto"/>
            <w:right w:val="none" w:sz="0" w:space="0" w:color="auto"/>
          </w:divBdr>
        </w:div>
        <w:div w:id="1886142631">
          <w:marLeft w:val="0"/>
          <w:marRight w:val="0"/>
          <w:marTop w:val="300"/>
          <w:marBottom w:val="150"/>
          <w:divBdr>
            <w:top w:val="none" w:sz="0" w:space="0" w:color="auto"/>
            <w:left w:val="none" w:sz="0" w:space="0" w:color="auto"/>
            <w:bottom w:val="none" w:sz="0" w:space="0" w:color="auto"/>
            <w:right w:val="none" w:sz="0" w:space="0" w:color="auto"/>
          </w:divBdr>
        </w:div>
        <w:div w:id="1533180173">
          <w:marLeft w:val="0"/>
          <w:marRight w:val="0"/>
          <w:marTop w:val="300"/>
          <w:marBottom w:val="150"/>
          <w:divBdr>
            <w:top w:val="none" w:sz="0" w:space="0" w:color="auto"/>
            <w:left w:val="none" w:sz="0" w:space="0" w:color="auto"/>
            <w:bottom w:val="none" w:sz="0" w:space="0" w:color="auto"/>
            <w:right w:val="none" w:sz="0" w:space="0" w:color="auto"/>
          </w:divBdr>
        </w:div>
        <w:div w:id="216821970">
          <w:marLeft w:val="0"/>
          <w:marRight w:val="0"/>
          <w:marTop w:val="300"/>
          <w:marBottom w:val="150"/>
          <w:divBdr>
            <w:top w:val="none" w:sz="0" w:space="0" w:color="auto"/>
            <w:left w:val="none" w:sz="0" w:space="0" w:color="auto"/>
            <w:bottom w:val="none" w:sz="0" w:space="0" w:color="auto"/>
            <w:right w:val="none" w:sz="0" w:space="0" w:color="auto"/>
          </w:divBdr>
        </w:div>
        <w:div w:id="1429618047">
          <w:marLeft w:val="0"/>
          <w:marRight w:val="0"/>
          <w:marTop w:val="300"/>
          <w:marBottom w:val="150"/>
          <w:divBdr>
            <w:top w:val="none" w:sz="0" w:space="0" w:color="auto"/>
            <w:left w:val="none" w:sz="0" w:space="0" w:color="auto"/>
            <w:bottom w:val="none" w:sz="0" w:space="0" w:color="auto"/>
            <w:right w:val="none" w:sz="0" w:space="0" w:color="auto"/>
          </w:divBdr>
        </w:div>
        <w:div w:id="1070613738">
          <w:marLeft w:val="0"/>
          <w:marRight w:val="0"/>
          <w:marTop w:val="300"/>
          <w:marBottom w:val="150"/>
          <w:divBdr>
            <w:top w:val="none" w:sz="0" w:space="0" w:color="auto"/>
            <w:left w:val="none" w:sz="0" w:space="0" w:color="auto"/>
            <w:bottom w:val="none" w:sz="0" w:space="0" w:color="auto"/>
            <w:right w:val="none" w:sz="0" w:space="0" w:color="auto"/>
          </w:divBdr>
        </w:div>
        <w:div w:id="1909338224">
          <w:marLeft w:val="0"/>
          <w:marRight w:val="0"/>
          <w:marTop w:val="300"/>
          <w:marBottom w:val="150"/>
          <w:divBdr>
            <w:top w:val="none" w:sz="0" w:space="0" w:color="auto"/>
            <w:left w:val="none" w:sz="0" w:space="0" w:color="auto"/>
            <w:bottom w:val="none" w:sz="0" w:space="0" w:color="auto"/>
            <w:right w:val="none" w:sz="0" w:space="0" w:color="auto"/>
          </w:divBdr>
        </w:div>
        <w:div w:id="1032731041">
          <w:marLeft w:val="0"/>
          <w:marRight w:val="0"/>
          <w:marTop w:val="300"/>
          <w:marBottom w:val="150"/>
          <w:divBdr>
            <w:top w:val="none" w:sz="0" w:space="0" w:color="auto"/>
            <w:left w:val="none" w:sz="0" w:space="0" w:color="auto"/>
            <w:bottom w:val="none" w:sz="0" w:space="0" w:color="auto"/>
            <w:right w:val="none" w:sz="0" w:space="0" w:color="auto"/>
          </w:divBdr>
        </w:div>
        <w:div w:id="1869440743">
          <w:marLeft w:val="0"/>
          <w:marRight w:val="0"/>
          <w:marTop w:val="300"/>
          <w:marBottom w:val="150"/>
          <w:divBdr>
            <w:top w:val="none" w:sz="0" w:space="0" w:color="auto"/>
            <w:left w:val="none" w:sz="0" w:space="0" w:color="auto"/>
            <w:bottom w:val="none" w:sz="0" w:space="0" w:color="auto"/>
            <w:right w:val="none" w:sz="0" w:space="0" w:color="auto"/>
          </w:divBdr>
        </w:div>
        <w:div w:id="1309939965">
          <w:marLeft w:val="0"/>
          <w:marRight w:val="0"/>
          <w:marTop w:val="300"/>
          <w:marBottom w:val="150"/>
          <w:divBdr>
            <w:top w:val="none" w:sz="0" w:space="0" w:color="auto"/>
            <w:left w:val="none" w:sz="0" w:space="0" w:color="auto"/>
            <w:bottom w:val="none" w:sz="0" w:space="0" w:color="auto"/>
            <w:right w:val="none" w:sz="0" w:space="0" w:color="auto"/>
          </w:divBdr>
        </w:div>
        <w:div w:id="682634413">
          <w:marLeft w:val="0"/>
          <w:marRight w:val="0"/>
          <w:marTop w:val="300"/>
          <w:marBottom w:val="150"/>
          <w:divBdr>
            <w:top w:val="none" w:sz="0" w:space="0" w:color="auto"/>
            <w:left w:val="none" w:sz="0" w:space="0" w:color="auto"/>
            <w:bottom w:val="none" w:sz="0" w:space="0" w:color="auto"/>
            <w:right w:val="none" w:sz="0" w:space="0" w:color="auto"/>
          </w:divBdr>
        </w:div>
        <w:div w:id="1828666259">
          <w:marLeft w:val="0"/>
          <w:marRight w:val="0"/>
          <w:marTop w:val="300"/>
          <w:marBottom w:val="150"/>
          <w:divBdr>
            <w:top w:val="none" w:sz="0" w:space="0" w:color="auto"/>
            <w:left w:val="none" w:sz="0" w:space="0" w:color="auto"/>
            <w:bottom w:val="none" w:sz="0" w:space="0" w:color="auto"/>
            <w:right w:val="none" w:sz="0" w:space="0" w:color="auto"/>
          </w:divBdr>
        </w:div>
        <w:div w:id="8989631">
          <w:marLeft w:val="0"/>
          <w:marRight w:val="0"/>
          <w:marTop w:val="300"/>
          <w:marBottom w:val="150"/>
          <w:divBdr>
            <w:top w:val="none" w:sz="0" w:space="0" w:color="auto"/>
            <w:left w:val="none" w:sz="0" w:space="0" w:color="auto"/>
            <w:bottom w:val="none" w:sz="0" w:space="0" w:color="auto"/>
            <w:right w:val="none" w:sz="0" w:space="0" w:color="auto"/>
          </w:divBdr>
        </w:div>
        <w:div w:id="1176771691">
          <w:marLeft w:val="0"/>
          <w:marRight w:val="0"/>
          <w:marTop w:val="300"/>
          <w:marBottom w:val="150"/>
          <w:divBdr>
            <w:top w:val="none" w:sz="0" w:space="0" w:color="auto"/>
            <w:left w:val="none" w:sz="0" w:space="0" w:color="auto"/>
            <w:bottom w:val="none" w:sz="0" w:space="0" w:color="auto"/>
            <w:right w:val="none" w:sz="0" w:space="0" w:color="auto"/>
          </w:divBdr>
        </w:div>
        <w:div w:id="1174876283">
          <w:marLeft w:val="0"/>
          <w:marRight w:val="0"/>
          <w:marTop w:val="300"/>
          <w:marBottom w:val="150"/>
          <w:divBdr>
            <w:top w:val="none" w:sz="0" w:space="0" w:color="auto"/>
            <w:left w:val="none" w:sz="0" w:space="0" w:color="auto"/>
            <w:bottom w:val="none" w:sz="0" w:space="0" w:color="auto"/>
            <w:right w:val="none" w:sz="0" w:space="0" w:color="auto"/>
          </w:divBdr>
        </w:div>
        <w:div w:id="1704020388">
          <w:marLeft w:val="0"/>
          <w:marRight w:val="0"/>
          <w:marTop w:val="300"/>
          <w:marBottom w:val="150"/>
          <w:divBdr>
            <w:top w:val="none" w:sz="0" w:space="0" w:color="auto"/>
            <w:left w:val="none" w:sz="0" w:space="0" w:color="auto"/>
            <w:bottom w:val="none" w:sz="0" w:space="0" w:color="auto"/>
            <w:right w:val="none" w:sz="0" w:space="0" w:color="auto"/>
          </w:divBdr>
        </w:div>
        <w:div w:id="731775306">
          <w:marLeft w:val="0"/>
          <w:marRight w:val="0"/>
          <w:marTop w:val="300"/>
          <w:marBottom w:val="150"/>
          <w:divBdr>
            <w:top w:val="none" w:sz="0" w:space="0" w:color="auto"/>
            <w:left w:val="none" w:sz="0" w:space="0" w:color="auto"/>
            <w:bottom w:val="none" w:sz="0" w:space="0" w:color="auto"/>
            <w:right w:val="none" w:sz="0" w:space="0" w:color="auto"/>
          </w:divBdr>
        </w:div>
        <w:div w:id="1813447130">
          <w:marLeft w:val="0"/>
          <w:marRight w:val="0"/>
          <w:marTop w:val="300"/>
          <w:marBottom w:val="150"/>
          <w:divBdr>
            <w:top w:val="none" w:sz="0" w:space="0" w:color="auto"/>
            <w:left w:val="none" w:sz="0" w:space="0" w:color="auto"/>
            <w:bottom w:val="none" w:sz="0" w:space="0" w:color="auto"/>
            <w:right w:val="none" w:sz="0" w:space="0" w:color="auto"/>
          </w:divBdr>
        </w:div>
        <w:div w:id="157965556">
          <w:marLeft w:val="0"/>
          <w:marRight w:val="0"/>
          <w:marTop w:val="300"/>
          <w:marBottom w:val="150"/>
          <w:divBdr>
            <w:top w:val="none" w:sz="0" w:space="0" w:color="auto"/>
            <w:left w:val="none" w:sz="0" w:space="0" w:color="auto"/>
            <w:bottom w:val="none" w:sz="0" w:space="0" w:color="auto"/>
            <w:right w:val="none" w:sz="0" w:space="0" w:color="auto"/>
          </w:divBdr>
        </w:div>
        <w:div w:id="514812196">
          <w:marLeft w:val="0"/>
          <w:marRight w:val="0"/>
          <w:marTop w:val="300"/>
          <w:marBottom w:val="150"/>
          <w:divBdr>
            <w:top w:val="none" w:sz="0" w:space="0" w:color="auto"/>
            <w:left w:val="none" w:sz="0" w:space="0" w:color="auto"/>
            <w:bottom w:val="none" w:sz="0" w:space="0" w:color="auto"/>
            <w:right w:val="none" w:sz="0" w:space="0" w:color="auto"/>
          </w:divBdr>
        </w:div>
        <w:div w:id="1108083789">
          <w:marLeft w:val="0"/>
          <w:marRight w:val="0"/>
          <w:marTop w:val="300"/>
          <w:marBottom w:val="150"/>
          <w:divBdr>
            <w:top w:val="none" w:sz="0" w:space="0" w:color="auto"/>
            <w:left w:val="none" w:sz="0" w:space="0" w:color="auto"/>
            <w:bottom w:val="none" w:sz="0" w:space="0" w:color="auto"/>
            <w:right w:val="none" w:sz="0" w:space="0" w:color="auto"/>
          </w:divBdr>
        </w:div>
        <w:div w:id="339238844">
          <w:marLeft w:val="0"/>
          <w:marRight w:val="0"/>
          <w:marTop w:val="300"/>
          <w:marBottom w:val="150"/>
          <w:divBdr>
            <w:top w:val="none" w:sz="0" w:space="0" w:color="auto"/>
            <w:left w:val="none" w:sz="0" w:space="0" w:color="auto"/>
            <w:bottom w:val="none" w:sz="0" w:space="0" w:color="auto"/>
            <w:right w:val="none" w:sz="0" w:space="0" w:color="auto"/>
          </w:divBdr>
        </w:div>
        <w:div w:id="1528562450">
          <w:marLeft w:val="0"/>
          <w:marRight w:val="0"/>
          <w:marTop w:val="300"/>
          <w:marBottom w:val="150"/>
          <w:divBdr>
            <w:top w:val="none" w:sz="0" w:space="0" w:color="auto"/>
            <w:left w:val="none" w:sz="0" w:space="0" w:color="auto"/>
            <w:bottom w:val="none" w:sz="0" w:space="0" w:color="auto"/>
            <w:right w:val="none" w:sz="0" w:space="0" w:color="auto"/>
          </w:divBdr>
        </w:div>
        <w:div w:id="1362053945">
          <w:marLeft w:val="0"/>
          <w:marRight w:val="0"/>
          <w:marTop w:val="300"/>
          <w:marBottom w:val="150"/>
          <w:divBdr>
            <w:top w:val="none" w:sz="0" w:space="0" w:color="auto"/>
            <w:left w:val="none" w:sz="0" w:space="0" w:color="auto"/>
            <w:bottom w:val="none" w:sz="0" w:space="0" w:color="auto"/>
            <w:right w:val="none" w:sz="0" w:space="0" w:color="auto"/>
          </w:divBdr>
        </w:div>
        <w:div w:id="1985547876">
          <w:marLeft w:val="0"/>
          <w:marRight w:val="0"/>
          <w:marTop w:val="300"/>
          <w:marBottom w:val="150"/>
          <w:divBdr>
            <w:top w:val="none" w:sz="0" w:space="0" w:color="auto"/>
            <w:left w:val="none" w:sz="0" w:space="0" w:color="auto"/>
            <w:bottom w:val="none" w:sz="0" w:space="0" w:color="auto"/>
            <w:right w:val="none" w:sz="0" w:space="0" w:color="auto"/>
          </w:divBdr>
        </w:div>
        <w:div w:id="517545070">
          <w:marLeft w:val="0"/>
          <w:marRight w:val="0"/>
          <w:marTop w:val="300"/>
          <w:marBottom w:val="150"/>
          <w:divBdr>
            <w:top w:val="none" w:sz="0" w:space="0" w:color="auto"/>
            <w:left w:val="none" w:sz="0" w:space="0" w:color="auto"/>
            <w:bottom w:val="none" w:sz="0" w:space="0" w:color="auto"/>
            <w:right w:val="none" w:sz="0" w:space="0" w:color="auto"/>
          </w:divBdr>
        </w:div>
        <w:div w:id="996223923">
          <w:marLeft w:val="0"/>
          <w:marRight w:val="0"/>
          <w:marTop w:val="300"/>
          <w:marBottom w:val="150"/>
          <w:divBdr>
            <w:top w:val="none" w:sz="0" w:space="0" w:color="auto"/>
            <w:left w:val="none" w:sz="0" w:space="0" w:color="auto"/>
            <w:bottom w:val="none" w:sz="0" w:space="0" w:color="auto"/>
            <w:right w:val="none" w:sz="0" w:space="0" w:color="auto"/>
          </w:divBdr>
        </w:div>
        <w:div w:id="1954634451">
          <w:marLeft w:val="0"/>
          <w:marRight w:val="0"/>
          <w:marTop w:val="300"/>
          <w:marBottom w:val="150"/>
          <w:divBdr>
            <w:top w:val="none" w:sz="0" w:space="0" w:color="auto"/>
            <w:left w:val="none" w:sz="0" w:space="0" w:color="auto"/>
            <w:bottom w:val="none" w:sz="0" w:space="0" w:color="auto"/>
            <w:right w:val="none" w:sz="0" w:space="0" w:color="auto"/>
          </w:divBdr>
        </w:div>
      </w:divsChild>
    </w:div>
    <w:div w:id="132798679">
      <w:bodyDiv w:val="1"/>
      <w:marLeft w:val="0"/>
      <w:marRight w:val="0"/>
      <w:marTop w:val="0"/>
      <w:marBottom w:val="0"/>
      <w:divBdr>
        <w:top w:val="none" w:sz="0" w:space="0" w:color="auto"/>
        <w:left w:val="none" w:sz="0" w:space="0" w:color="auto"/>
        <w:bottom w:val="none" w:sz="0" w:space="0" w:color="auto"/>
        <w:right w:val="none" w:sz="0" w:space="0" w:color="auto"/>
      </w:divBdr>
      <w:divsChild>
        <w:div w:id="1696031409">
          <w:marLeft w:val="0"/>
          <w:marRight w:val="0"/>
          <w:marTop w:val="300"/>
          <w:marBottom w:val="150"/>
          <w:divBdr>
            <w:top w:val="none" w:sz="0" w:space="0" w:color="auto"/>
            <w:left w:val="none" w:sz="0" w:space="0" w:color="auto"/>
            <w:bottom w:val="none" w:sz="0" w:space="0" w:color="auto"/>
            <w:right w:val="none" w:sz="0" w:space="0" w:color="auto"/>
          </w:divBdr>
        </w:div>
        <w:div w:id="1422599568">
          <w:marLeft w:val="0"/>
          <w:marRight w:val="0"/>
          <w:marTop w:val="300"/>
          <w:marBottom w:val="150"/>
          <w:divBdr>
            <w:top w:val="none" w:sz="0" w:space="0" w:color="auto"/>
            <w:left w:val="none" w:sz="0" w:space="0" w:color="auto"/>
            <w:bottom w:val="none" w:sz="0" w:space="0" w:color="auto"/>
            <w:right w:val="none" w:sz="0" w:space="0" w:color="auto"/>
          </w:divBdr>
        </w:div>
        <w:div w:id="302390773">
          <w:marLeft w:val="0"/>
          <w:marRight w:val="0"/>
          <w:marTop w:val="300"/>
          <w:marBottom w:val="150"/>
          <w:divBdr>
            <w:top w:val="none" w:sz="0" w:space="0" w:color="auto"/>
            <w:left w:val="none" w:sz="0" w:space="0" w:color="auto"/>
            <w:bottom w:val="none" w:sz="0" w:space="0" w:color="auto"/>
            <w:right w:val="none" w:sz="0" w:space="0" w:color="auto"/>
          </w:divBdr>
        </w:div>
        <w:div w:id="1060518369">
          <w:marLeft w:val="0"/>
          <w:marRight w:val="0"/>
          <w:marTop w:val="300"/>
          <w:marBottom w:val="150"/>
          <w:divBdr>
            <w:top w:val="none" w:sz="0" w:space="0" w:color="auto"/>
            <w:left w:val="none" w:sz="0" w:space="0" w:color="auto"/>
            <w:bottom w:val="none" w:sz="0" w:space="0" w:color="auto"/>
            <w:right w:val="none" w:sz="0" w:space="0" w:color="auto"/>
          </w:divBdr>
        </w:div>
      </w:divsChild>
    </w:div>
    <w:div w:id="251160219">
      <w:bodyDiv w:val="1"/>
      <w:marLeft w:val="0"/>
      <w:marRight w:val="0"/>
      <w:marTop w:val="0"/>
      <w:marBottom w:val="0"/>
      <w:divBdr>
        <w:top w:val="none" w:sz="0" w:space="0" w:color="auto"/>
        <w:left w:val="none" w:sz="0" w:space="0" w:color="auto"/>
        <w:bottom w:val="none" w:sz="0" w:space="0" w:color="auto"/>
        <w:right w:val="none" w:sz="0" w:space="0" w:color="auto"/>
      </w:divBdr>
    </w:div>
    <w:div w:id="329915994">
      <w:bodyDiv w:val="1"/>
      <w:marLeft w:val="0"/>
      <w:marRight w:val="0"/>
      <w:marTop w:val="0"/>
      <w:marBottom w:val="0"/>
      <w:divBdr>
        <w:top w:val="none" w:sz="0" w:space="0" w:color="auto"/>
        <w:left w:val="none" w:sz="0" w:space="0" w:color="auto"/>
        <w:bottom w:val="none" w:sz="0" w:space="0" w:color="auto"/>
        <w:right w:val="none" w:sz="0" w:space="0" w:color="auto"/>
      </w:divBdr>
    </w:div>
    <w:div w:id="353193005">
      <w:bodyDiv w:val="1"/>
      <w:marLeft w:val="0"/>
      <w:marRight w:val="0"/>
      <w:marTop w:val="0"/>
      <w:marBottom w:val="0"/>
      <w:divBdr>
        <w:top w:val="none" w:sz="0" w:space="0" w:color="auto"/>
        <w:left w:val="none" w:sz="0" w:space="0" w:color="auto"/>
        <w:bottom w:val="none" w:sz="0" w:space="0" w:color="auto"/>
        <w:right w:val="none" w:sz="0" w:space="0" w:color="auto"/>
      </w:divBdr>
      <w:divsChild>
        <w:div w:id="630284709">
          <w:marLeft w:val="0"/>
          <w:marRight w:val="0"/>
          <w:marTop w:val="0"/>
          <w:marBottom w:val="0"/>
          <w:divBdr>
            <w:top w:val="none" w:sz="0" w:space="0" w:color="auto"/>
            <w:left w:val="none" w:sz="0" w:space="0" w:color="auto"/>
            <w:bottom w:val="none" w:sz="0" w:space="0" w:color="auto"/>
            <w:right w:val="none" w:sz="0" w:space="0" w:color="auto"/>
          </w:divBdr>
          <w:divsChild>
            <w:div w:id="3719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8706">
      <w:bodyDiv w:val="1"/>
      <w:marLeft w:val="0"/>
      <w:marRight w:val="0"/>
      <w:marTop w:val="0"/>
      <w:marBottom w:val="0"/>
      <w:divBdr>
        <w:top w:val="none" w:sz="0" w:space="0" w:color="auto"/>
        <w:left w:val="none" w:sz="0" w:space="0" w:color="auto"/>
        <w:bottom w:val="none" w:sz="0" w:space="0" w:color="auto"/>
        <w:right w:val="none" w:sz="0" w:space="0" w:color="auto"/>
      </w:divBdr>
    </w:div>
    <w:div w:id="473060576">
      <w:bodyDiv w:val="1"/>
      <w:marLeft w:val="0"/>
      <w:marRight w:val="0"/>
      <w:marTop w:val="0"/>
      <w:marBottom w:val="0"/>
      <w:divBdr>
        <w:top w:val="none" w:sz="0" w:space="0" w:color="auto"/>
        <w:left w:val="none" w:sz="0" w:space="0" w:color="auto"/>
        <w:bottom w:val="none" w:sz="0" w:space="0" w:color="auto"/>
        <w:right w:val="none" w:sz="0" w:space="0" w:color="auto"/>
      </w:divBdr>
    </w:div>
    <w:div w:id="492184001">
      <w:bodyDiv w:val="1"/>
      <w:marLeft w:val="0"/>
      <w:marRight w:val="0"/>
      <w:marTop w:val="0"/>
      <w:marBottom w:val="0"/>
      <w:divBdr>
        <w:top w:val="none" w:sz="0" w:space="0" w:color="auto"/>
        <w:left w:val="none" w:sz="0" w:space="0" w:color="auto"/>
        <w:bottom w:val="none" w:sz="0" w:space="0" w:color="auto"/>
        <w:right w:val="none" w:sz="0" w:space="0" w:color="auto"/>
      </w:divBdr>
    </w:div>
    <w:div w:id="499933931">
      <w:bodyDiv w:val="1"/>
      <w:marLeft w:val="0"/>
      <w:marRight w:val="0"/>
      <w:marTop w:val="0"/>
      <w:marBottom w:val="0"/>
      <w:divBdr>
        <w:top w:val="none" w:sz="0" w:space="0" w:color="auto"/>
        <w:left w:val="none" w:sz="0" w:space="0" w:color="auto"/>
        <w:bottom w:val="none" w:sz="0" w:space="0" w:color="auto"/>
        <w:right w:val="none" w:sz="0" w:space="0" w:color="auto"/>
      </w:divBdr>
    </w:div>
    <w:div w:id="507670956">
      <w:bodyDiv w:val="1"/>
      <w:marLeft w:val="0"/>
      <w:marRight w:val="0"/>
      <w:marTop w:val="0"/>
      <w:marBottom w:val="0"/>
      <w:divBdr>
        <w:top w:val="none" w:sz="0" w:space="0" w:color="auto"/>
        <w:left w:val="none" w:sz="0" w:space="0" w:color="auto"/>
        <w:bottom w:val="none" w:sz="0" w:space="0" w:color="auto"/>
        <w:right w:val="none" w:sz="0" w:space="0" w:color="auto"/>
      </w:divBdr>
    </w:div>
    <w:div w:id="620651834">
      <w:bodyDiv w:val="1"/>
      <w:marLeft w:val="0"/>
      <w:marRight w:val="0"/>
      <w:marTop w:val="0"/>
      <w:marBottom w:val="0"/>
      <w:divBdr>
        <w:top w:val="none" w:sz="0" w:space="0" w:color="auto"/>
        <w:left w:val="none" w:sz="0" w:space="0" w:color="auto"/>
        <w:bottom w:val="none" w:sz="0" w:space="0" w:color="auto"/>
        <w:right w:val="none" w:sz="0" w:space="0" w:color="auto"/>
      </w:divBdr>
    </w:div>
    <w:div w:id="661395790">
      <w:bodyDiv w:val="1"/>
      <w:marLeft w:val="0"/>
      <w:marRight w:val="0"/>
      <w:marTop w:val="0"/>
      <w:marBottom w:val="0"/>
      <w:divBdr>
        <w:top w:val="none" w:sz="0" w:space="0" w:color="auto"/>
        <w:left w:val="none" w:sz="0" w:space="0" w:color="auto"/>
        <w:bottom w:val="none" w:sz="0" w:space="0" w:color="auto"/>
        <w:right w:val="none" w:sz="0" w:space="0" w:color="auto"/>
      </w:divBdr>
    </w:div>
    <w:div w:id="746264733">
      <w:bodyDiv w:val="1"/>
      <w:marLeft w:val="0"/>
      <w:marRight w:val="0"/>
      <w:marTop w:val="0"/>
      <w:marBottom w:val="0"/>
      <w:divBdr>
        <w:top w:val="none" w:sz="0" w:space="0" w:color="auto"/>
        <w:left w:val="none" w:sz="0" w:space="0" w:color="auto"/>
        <w:bottom w:val="none" w:sz="0" w:space="0" w:color="auto"/>
        <w:right w:val="none" w:sz="0" w:space="0" w:color="auto"/>
      </w:divBdr>
    </w:div>
    <w:div w:id="765805698">
      <w:bodyDiv w:val="1"/>
      <w:marLeft w:val="0"/>
      <w:marRight w:val="0"/>
      <w:marTop w:val="0"/>
      <w:marBottom w:val="0"/>
      <w:divBdr>
        <w:top w:val="none" w:sz="0" w:space="0" w:color="auto"/>
        <w:left w:val="none" w:sz="0" w:space="0" w:color="auto"/>
        <w:bottom w:val="none" w:sz="0" w:space="0" w:color="auto"/>
        <w:right w:val="none" w:sz="0" w:space="0" w:color="auto"/>
      </w:divBdr>
    </w:div>
    <w:div w:id="776025271">
      <w:bodyDiv w:val="1"/>
      <w:marLeft w:val="0"/>
      <w:marRight w:val="0"/>
      <w:marTop w:val="0"/>
      <w:marBottom w:val="0"/>
      <w:divBdr>
        <w:top w:val="none" w:sz="0" w:space="0" w:color="auto"/>
        <w:left w:val="none" w:sz="0" w:space="0" w:color="auto"/>
        <w:bottom w:val="none" w:sz="0" w:space="0" w:color="auto"/>
        <w:right w:val="none" w:sz="0" w:space="0" w:color="auto"/>
      </w:divBdr>
    </w:div>
    <w:div w:id="843471685">
      <w:bodyDiv w:val="1"/>
      <w:marLeft w:val="0"/>
      <w:marRight w:val="0"/>
      <w:marTop w:val="0"/>
      <w:marBottom w:val="0"/>
      <w:divBdr>
        <w:top w:val="none" w:sz="0" w:space="0" w:color="auto"/>
        <w:left w:val="none" w:sz="0" w:space="0" w:color="auto"/>
        <w:bottom w:val="none" w:sz="0" w:space="0" w:color="auto"/>
        <w:right w:val="none" w:sz="0" w:space="0" w:color="auto"/>
      </w:divBdr>
    </w:div>
    <w:div w:id="904418442">
      <w:bodyDiv w:val="1"/>
      <w:marLeft w:val="0"/>
      <w:marRight w:val="0"/>
      <w:marTop w:val="0"/>
      <w:marBottom w:val="0"/>
      <w:divBdr>
        <w:top w:val="none" w:sz="0" w:space="0" w:color="auto"/>
        <w:left w:val="none" w:sz="0" w:space="0" w:color="auto"/>
        <w:bottom w:val="none" w:sz="0" w:space="0" w:color="auto"/>
        <w:right w:val="none" w:sz="0" w:space="0" w:color="auto"/>
      </w:divBdr>
    </w:div>
    <w:div w:id="945422616">
      <w:bodyDiv w:val="1"/>
      <w:marLeft w:val="0"/>
      <w:marRight w:val="0"/>
      <w:marTop w:val="0"/>
      <w:marBottom w:val="0"/>
      <w:divBdr>
        <w:top w:val="none" w:sz="0" w:space="0" w:color="auto"/>
        <w:left w:val="none" w:sz="0" w:space="0" w:color="auto"/>
        <w:bottom w:val="none" w:sz="0" w:space="0" w:color="auto"/>
        <w:right w:val="none" w:sz="0" w:space="0" w:color="auto"/>
      </w:divBdr>
      <w:divsChild>
        <w:div w:id="543299407">
          <w:marLeft w:val="0"/>
          <w:marRight w:val="0"/>
          <w:marTop w:val="0"/>
          <w:marBottom w:val="0"/>
          <w:divBdr>
            <w:top w:val="none" w:sz="0" w:space="0" w:color="auto"/>
            <w:left w:val="none" w:sz="0" w:space="0" w:color="auto"/>
            <w:bottom w:val="none" w:sz="0" w:space="0" w:color="auto"/>
            <w:right w:val="none" w:sz="0" w:space="0" w:color="auto"/>
          </w:divBdr>
          <w:divsChild>
            <w:div w:id="15588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6967">
      <w:bodyDiv w:val="1"/>
      <w:marLeft w:val="0"/>
      <w:marRight w:val="0"/>
      <w:marTop w:val="0"/>
      <w:marBottom w:val="0"/>
      <w:divBdr>
        <w:top w:val="none" w:sz="0" w:space="0" w:color="auto"/>
        <w:left w:val="none" w:sz="0" w:space="0" w:color="auto"/>
        <w:bottom w:val="none" w:sz="0" w:space="0" w:color="auto"/>
        <w:right w:val="none" w:sz="0" w:space="0" w:color="auto"/>
      </w:divBdr>
    </w:div>
    <w:div w:id="1001002816">
      <w:bodyDiv w:val="1"/>
      <w:marLeft w:val="0"/>
      <w:marRight w:val="0"/>
      <w:marTop w:val="0"/>
      <w:marBottom w:val="0"/>
      <w:divBdr>
        <w:top w:val="none" w:sz="0" w:space="0" w:color="auto"/>
        <w:left w:val="none" w:sz="0" w:space="0" w:color="auto"/>
        <w:bottom w:val="none" w:sz="0" w:space="0" w:color="auto"/>
        <w:right w:val="none" w:sz="0" w:space="0" w:color="auto"/>
      </w:divBdr>
    </w:div>
    <w:div w:id="1033578100">
      <w:bodyDiv w:val="1"/>
      <w:marLeft w:val="0"/>
      <w:marRight w:val="0"/>
      <w:marTop w:val="0"/>
      <w:marBottom w:val="0"/>
      <w:divBdr>
        <w:top w:val="none" w:sz="0" w:space="0" w:color="auto"/>
        <w:left w:val="none" w:sz="0" w:space="0" w:color="auto"/>
        <w:bottom w:val="none" w:sz="0" w:space="0" w:color="auto"/>
        <w:right w:val="none" w:sz="0" w:space="0" w:color="auto"/>
      </w:divBdr>
      <w:divsChild>
        <w:div w:id="217476126">
          <w:marLeft w:val="0"/>
          <w:marRight w:val="0"/>
          <w:marTop w:val="300"/>
          <w:marBottom w:val="150"/>
          <w:divBdr>
            <w:top w:val="none" w:sz="0" w:space="0" w:color="auto"/>
            <w:left w:val="none" w:sz="0" w:space="0" w:color="auto"/>
            <w:bottom w:val="none" w:sz="0" w:space="0" w:color="auto"/>
            <w:right w:val="none" w:sz="0" w:space="0" w:color="auto"/>
          </w:divBdr>
        </w:div>
        <w:div w:id="1457062570">
          <w:marLeft w:val="0"/>
          <w:marRight w:val="0"/>
          <w:marTop w:val="300"/>
          <w:marBottom w:val="150"/>
          <w:divBdr>
            <w:top w:val="none" w:sz="0" w:space="0" w:color="auto"/>
            <w:left w:val="none" w:sz="0" w:space="0" w:color="auto"/>
            <w:bottom w:val="none" w:sz="0" w:space="0" w:color="auto"/>
            <w:right w:val="none" w:sz="0" w:space="0" w:color="auto"/>
          </w:divBdr>
        </w:div>
        <w:div w:id="1067800465">
          <w:marLeft w:val="0"/>
          <w:marRight w:val="0"/>
          <w:marTop w:val="300"/>
          <w:marBottom w:val="150"/>
          <w:divBdr>
            <w:top w:val="none" w:sz="0" w:space="0" w:color="auto"/>
            <w:left w:val="none" w:sz="0" w:space="0" w:color="auto"/>
            <w:bottom w:val="none" w:sz="0" w:space="0" w:color="auto"/>
            <w:right w:val="none" w:sz="0" w:space="0" w:color="auto"/>
          </w:divBdr>
        </w:div>
        <w:div w:id="149908623">
          <w:marLeft w:val="0"/>
          <w:marRight w:val="0"/>
          <w:marTop w:val="300"/>
          <w:marBottom w:val="150"/>
          <w:divBdr>
            <w:top w:val="none" w:sz="0" w:space="0" w:color="auto"/>
            <w:left w:val="none" w:sz="0" w:space="0" w:color="auto"/>
            <w:bottom w:val="none" w:sz="0" w:space="0" w:color="auto"/>
            <w:right w:val="none" w:sz="0" w:space="0" w:color="auto"/>
          </w:divBdr>
        </w:div>
        <w:div w:id="1163623297">
          <w:marLeft w:val="0"/>
          <w:marRight w:val="0"/>
          <w:marTop w:val="300"/>
          <w:marBottom w:val="150"/>
          <w:divBdr>
            <w:top w:val="none" w:sz="0" w:space="0" w:color="auto"/>
            <w:left w:val="none" w:sz="0" w:space="0" w:color="auto"/>
            <w:bottom w:val="none" w:sz="0" w:space="0" w:color="auto"/>
            <w:right w:val="none" w:sz="0" w:space="0" w:color="auto"/>
          </w:divBdr>
        </w:div>
      </w:divsChild>
    </w:div>
    <w:div w:id="1046635452">
      <w:bodyDiv w:val="1"/>
      <w:marLeft w:val="0"/>
      <w:marRight w:val="0"/>
      <w:marTop w:val="0"/>
      <w:marBottom w:val="0"/>
      <w:divBdr>
        <w:top w:val="none" w:sz="0" w:space="0" w:color="auto"/>
        <w:left w:val="none" w:sz="0" w:space="0" w:color="auto"/>
        <w:bottom w:val="none" w:sz="0" w:space="0" w:color="auto"/>
        <w:right w:val="none" w:sz="0" w:space="0" w:color="auto"/>
      </w:divBdr>
      <w:divsChild>
        <w:div w:id="661348611">
          <w:marLeft w:val="0"/>
          <w:marRight w:val="0"/>
          <w:marTop w:val="300"/>
          <w:marBottom w:val="150"/>
          <w:divBdr>
            <w:top w:val="none" w:sz="0" w:space="0" w:color="auto"/>
            <w:left w:val="none" w:sz="0" w:space="0" w:color="auto"/>
            <w:bottom w:val="none" w:sz="0" w:space="0" w:color="auto"/>
            <w:right w:val="none" w:sz="0" w:space="0" w:color="auto"/>
          </w:divBdr>
        </w:div>
        <w:div w:id="1467893435">
          <w:marLeft w:val="0"/>
          <w:marRight w:val="0"/>
          <w:marTop w:val="300"/>
          <w:marBottom w:val="150"/>
          <w:divBdr>
            <w:top w:val="none" w:sz="0" w:space="0" w:color="auto"/>
            <w:left w:val="none" w:sz="0" w:space="0" w:color="auto"/>
            <w:bottom w:val="none" w:sz="0" w:space="0" w:color="auto"/>
            <w:right w:val="none" w:sz="0" w:space="0" w:color="auto"/>
          </w:divBdr>
        </w:div>
        <w:div w:id="110051383">
          <w:marLeft w:val="0"/>
          <w:marRight w:val="0"/>
          <w:marTop w:val="300"/>
          <w:marBottom w:val="150"/>
          <w:divBdr>
            <w:top w:val="none" w:sz="0" w:space="0" w:color="auto"/>
            <w:left w:val="none" w:sz="0" w:space="0" w:color="auto"/>
            <w:bottom w:val="none" w:sz="0" w:space="0" w:color="auto"/>
            <w:right w:val="none" w:sz="0" w:space="0" w:color="auto"/>
          </w:divBdr>
        </w:div>
        <w:div w:id="288098811">
          <w:marLeft w:val="0"/>
          <w:marRight w:val="0"/>
          <w:marTop w:val="300"/>
          <w:marBottom w:val="150"/>
          <w:divBdr>
            <w:top w:val="none" w:sz="0" w:space="0" w:color="auto"/>
            <w:left w:val="none" w:sz="0" w:space="0" w:color="auto"/>
            <w:bottom w:val="none" w:sz="0" w:space="0" w:color="auto"/>
            <w:right w:val="none" w:sz="0" w:space="0" w:color="auto"/>
          </w:divBdr>
        </w:div>
        <w:div w:id="1974409063">
          <w:marLeft w:val="0"/>
          <w:marRight w:val="0"/>
          <w:marTop w:val="300"/>
          <w:marBottom w:val="150"/>
          <w:divBdr>
            <w:top w:val="none" w:sz="0" w:space="0" w:color="auto"/>
            <w:left w:val="none" w:sz="0" w:space="0" w:color="auto"/>
            <w:bottom w:val="none" w:sz="0" w:space="0" w:color="auto"/>
            <w:right w:val="none" w:sz="0" w:space="0" w:color="auto"/>
          </w:divBdr>
        </w:div>
        <w:div w:id="1784305520">
          <w:marLeft w:val="0"/>
          <w:marRight w:val="0"/>
          <w:marTop w:val="300"/>
          <w:marBottom w:val="150"/>
          <w:divBdr>
            <w:top w:val="none" w:sz="0" w:space="0" w:color="auto"/>
            <w:left w:val="none" w:sz="0" w:space="0" w:color="auto"/>
            <w:bottom w:val="none" w:sz="0" w:space="0" w:color="auto"/>
            <w:right w:val="none" w:sz="0" w:space="0" w:color="auto"/>
          </w:divBdr>
        </w:div>
        <w:div w:id="38820130">
          <w:marLeft w:val="0"/>
          <w:marRight w:val="0"/>
          <w:marTop w:val="300"/>
          <w:marBottom w:val="150"/>
          <w:divBdr>
            <w:top w:val="none" w:sz="0" w:space="0" w:color="auto"/>
            <w:left w:val="none" w:sz="0" w:space="0" w:color="auto"/>
            <w:bottom w:val="none" w:sz="0" w:space="0" w:color="auto"/>
            <w:right w:val="none" w:sz="0" w:space="0" w:color="auto"/>
          </w:divBdr>
        </w:div>
        <w:div w:id="470051272">
          <w:marLeft w:val="0"/>
          <w:marRight w:val="0"/>
          <w:marTop w:val="300"/>
          <w:marBottom w:val="150"/>
          <w:divBdr>
            <w:top w:val="none" w:sz="0" w:space="0" w:color="auto"/>
            <w:left w:val="none" w:sz="0" w:space="0" w:color="auto"/>
            <w:bottom w:val="none" w:sz="0" w:space="0" w:color="auto"/>
            <w:right w:val="none" w:sz="0" w:space="0" w:color="auto"/>
          </w:divBdr>
        </w:div>
        <w:div w:id="1152678814">
          <w:marLeft w:val="0"/>
          <w:marRight w:val="0"/>
          <w:marTop w:val="300"/>
          <w:marBottom w:val="150"/>
          <w:divBdr>
            <w:top w:val="none" w:sz="0" w:space="0" w:color="auto"/>
            <w:left w:val="none" w:sz="0" w:space="0" w:color="auto"/>
            <w:bottom w:val="none" w:sz="0" w:space="0" w:color="auto"/>
            <w:right w:val="none" w:sz="0" w:space="0" w:color="auto"/>
          </w:divBdr>
        </w:div>
        <w:div w:id="438111598">
          <w:marLeft w:val="0"/>
          <w:marRight w:val="0"/>
          <w:marTop w:val="300"/>
          <w:marBottom w:val="150"/>
          <w:divBdr>
            <w:top w:val="none" w:sz="0" w:space="0" w:color="auto"/>
            <w:left w:val="none" w:sz="0" w:space="0" w:color="auto"/>
            <w:bottom w:val="none" w:sz="0" w:space="0" w:color="auto"/>
            <w:right w:val="none" w:sz="0" w:space="0" w:color="auto"/>
          </w:divBdr>
        </w:div>
        <w:div w:id="835803494">
          <w:marLeft w:val="0"/>
          <w:marRight w:val="0"/>
          <w:marTop w:val="300"/>
          <w:marBottom w:val="150"/>
          <w:divBdr>
            <w:top w:val="none" w:sz="0" w:space="0" w:color="auto"/>
            <w:left w:val="none" w:sz="0" w:space="0" w:color="auto"/>
            <w:bottom w:val="none" w:sz="0" w:space="0" w:color="auto"/>
            <w:right w:val="none" w:sz="0" w:space="0" w:color="auto"/>
          </w:divBdr>
        </w:div>
        <w:div w:id="808744657">
          <w:marLeft w:val="0"/>
          <w:marRight w:val="0"/>
          <w:marTop w:val="300"/>
          <w:marBottom w:val="150"/>
          <w:divBdr>
            <w:top w:val="none" w:sz="0" w:space="0" w:color="auto"/>
            <w:left w:val="none" w:sz="0" w:space="0" w:color="auto"/>
            <w:bottom w:val="none" w:sz="0" w:space="0" w:color="auto"/>
            <w:right w:val="none" w:sz="0" w:space="0" w:color="auto"/>
          </w:divBdr>
        </w:div>
        <w:div w:id="1291399078">
          <w:marLeft w:val="0"/>
          <w:marRight w:val="0"/>
          <w:marTop w:val="300"/>
          <w:marBottom w:val="150"/>
          <w:divBdr>
            <w:top w:val="none" w:sz="0" w:space="0" w:color="auto"/>
            <w:left w:val="none" w:sz="0" w:space="0" w:color="auto"/>
            <w:bottom w:val="none" w:sz="0" w:space="0" w:color="auto"/>
            <w:right w:val="none" w:sz="0" w:space="0" w:color="auto"/>
          </w:divBdr>
        </w:div>
        <w:div w:id="207955983">
          <w:marLeft w:val="0"/>
          <w:marRight w:val="0"/>
          <w:marTop w:val="300"/>
          <w:marBottom w:val="150"/>
          <w:divBdr>
            <w:top w:val="none" w:sz="0" w:space="0" w:color="auto"/>
            <w:left w:val="none" w:sz="0" w:space="0" w:color="auto"/>
            <w:bottom w:val="none" w:sz="0" w:space="0" w:color="auto"/>
            <w:right w:val="none" w:sz="0" w:space="0" w:color="auto"/>
          </w:divBdr>
        </w:div>
        <w:div w:id="1680428562">
          <w:marLeft w:val="0"/>
          <w:marRight w:val="0"/>
          <w:marTop w:val="300"/>
          <w:marBottom w:val="150"/>
          <w:divBdr>
            <w:top w:val="none" w:sz="0" w:space="0" w:color="auto"/>
            <w:left w:val="none" w:sz="0" w:space="0" w:color="auto"/>
            <w:bottom w:val="none" w:sz="0" w:space="0" w:color="auto"/>
            <w:right w:val="none" w:sz="0" w:space="0" w:color="auto"/>
          </w:divBdr>
        </w:div>
        <w:div w:id="484319976">
          <w:marLeft w:val="0"/>
          <w:marRight w:val="0"/>
          <w:marTop w:val="300"/>
          <w:marBottom w:val="150"/>
          <w:divBdr>
            <w:top w:val="none" w:sz="0" w:space="0" w:color="auto"/>
            <w:left w:val="none" w:sz="0" w:space="0" w:color="auto"/>
            <w:bottom w:val="none" w:sz="0" w:space="0" w:color="auto"/>
            <w:right w:val="none" w:sz="0" w:space="0" w:color="auto"/>
          </w:divBdr>
        </w:div>
      </w:divsChild>
    </w:div>
    <w:div w:id="1088964077">
      <w:bodyDiv w:val="1"/>
      <w:marLeft w:val="0"/>
      <w:marRight w:val="0"/>
      <w:marTop w:val="0"/>
      <w:marBottom w:val="0"/>
      <w:divBdr>
        <w:top w:val="none" w:sz="0" w:space="0" w:color="auto"/>
        <w:left w:val="none" w:sz="0" w:space="0" w:color="auto"/>
        <w:bottom w:val="none" w:sz="0" w:space="0" w:color="auto"/>
        <w:right w:val="none" w:sz="0" w:space="0" w:color="auto"/>
      </w:divBdr>
    </w:div>
    <w:div w:id="1326396515">
      <w:bodyDiv w:val="1"/>
      <w:marLeft w:val="0"/>
      <w:marRight w:val="0"/>
      <w:marTop w:val="0"/>
      <w:marBottom w:val="0"/>
      <w:divBdr>
        <w:top w:val="none" w:sz="0" w:space="0" w:color="auto"/>
        <w:left w:val="none" w:sz="0" w:space="0" w:color="auto"/>
        <w:bottom w:val="none" w:sz="0" w:space="0" w:color="auto"/>
        <w:right w:val="none" w:sz="0" w:space="0" w:color="auto"/>
      </w:divBdr>
    </w:div>
    <w:div w:id="1351638537">
      <w:bodyDiv w:val="1"/>
      <w:marLeft w:val="0"/>
      <w:marRight w:val="0"/>
      <w:marTop w:val="0"/>
      <w:marBottom w:val="0"/>
      <w:divBdr>
        <w:top w:val="none" w:sz="0" w:space="0" w:color="auto"/>
        <w:left w:val="none" w:sz="0" w:space="0" w:color="auto"/>
        <w:bottom w:val="none" w:sz="0" w:space="0" w:color="auto"/>
        <w:right w:val="none" w:sz="0" w:space="0" w:color="auto"/>
      </w:divBdr>
    </w:div>
    <w:div w:id="1403026118">
      <w:bodyDiv w:val="1"/>
      <w:marLeft w:val="0"/>
      <w:marRight w:val="0"/>
      <w:marTop w:val="0"/>
      <w:marBottom w:val="0"/>
      <w:divBdr>
        <w:top w:val="none" w:sz="0" w:space="0" w:color="auto"/>
        <w:left w:val="none" w:sz="0" w:space="0" w:color="auto"/>
        <w:bottom w:val="none" w:sz="0" w:space="0" w:color="auto"/>
        <w:right w:val="none" w:sz="0" w:space="0" w:color="auto"/>
      </w:divBdr>
    </w:div>
    <w:div w:id="1486118766">
      <w:bodyDiv w:val="1"/>
      <w:marLeft w:val="0"/>
      <w:marRight w:val="0"/>
      <w:marTop w:val="0"/>
      <w:marBottom w:val="0"/>
      <w:divBdr>
        <w:top w:val="none" w:sz="0" w:space="0" w:color="auto"/>
        <w:left w:val="none" w:sz="0" w:space="0" w:color="auto"/>
        <w:bottom w:val="none" w:sz="0" w:space="0" w:color="auto"/>
        <w:right w:val="none" w:sz="0" w:space="0" w:color="auto"/>
      </w:divBdr>
    </w:div>
    <w:div w:id="1587493910">
      <w:bodyDiv w:val="1"/>
      <w:marLeft w:val="0"/>
      <w:marRight w:val="0"/>
      <w:marTop w:val="0"/>
      <w:marBottom w:val="0"/>
      <w:divBdr>
        <w:top w:val="none" w:sz="0" w:space="0" w:color="auto"/>
        <w:left w:val="none" w:sz="0" w:space="0" w:color="auto"/>
        <w:bottom w:val="none" w:sz="0" w:space="0" w:color="auto"/>
        <w:right w:val="none" w:sz="0" w:space="0" w:color="auto"/>
      </w:divBdr>
    </w:div>
    <w:div w:id="1683312483">
      <w:bodyDiv w:val="1"/>
      <w:marLeft w:val="0"/>
      <w:marRight w:val="0"/>
      <w:marTop w:val="0"/>
      <w:marBottom w:val="0"/>
      <w:divBdr>
        <w:top w:val="none" w:sz="0" w:space="0" w:color="auto"/>
        <w:left w:val="none" w:sz="0" w:space="0" w:color="auto"/>
        <w:bottom w:val="none" w:sz="0" w:space="0" w:color="auto"/>
        <w:right w:val="none" w:sz="0" w:space="0" w:color="auto"/>
      </w:divBdr>
    </w:div>
    <w:div w:id="1739670749">
      <w:bodyDiv w:val="1"/>
      <w:marLeft w:val="0"/>
      <w:marRight w:val="0"/>
      <w:marTop w:val="0"/>
      <w:marBottom w:val="0"/>
      <w:divBdr>
        <w:top w:val="none" w:sz="0" w:space="0" w:color="auto"/>
        <w:left w:val="none" w:sz="0" w:space="0" w:color="auto"/>
        <w:bottom w:val="none" w:sz="0" w:space="0" w:color="auto"/>
        <w:right w:val="none" w:sz="0" w:space="0" w:color="auto"/>
      </w:divBdr>
    </w:div>
    <w:div w:id="1790709001">
      <w:bodyDiv w:val="1"/>
      <w:marLeft w:val="0"/>
      <w:marRight w:val="0"/>
      <w:marTop w:val="0"/>
      <w:marBottom w:val="0"/>
      <w:divBdr>
        <w:top w:val="none" w:sz="0" w:space="0" w:color="auto"/>
        <w:left w:val="none" w:sz="0" w:space="0" w:color="auto"/>
        <w:bottom w:val="none" w:sz="0" w:space="0" w:color="auto"/>
        <w:right w:val="none" w:sz="0" w:space="0" w:color="auto"/>
      </w:divBdr>
    </w:div>
    <w:div w:id="188324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calhost:8000/" TargetMode="External"/><Relationship Id="rId4" Type="http://schemas.openxmlformats.org/officeDocument/2006/relationships/settings" Target="settings.xml"/><Relationship Id="rId9" Type="http://schemas.openxmlformats.org/officeDocument/2006/relationships/hyperlink" Target="http://laravel.com/docs/5.1"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Office\BaoCa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45D19-7B8F-4FDA-9841-7BD5D632C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BaoCao.dot</Template>
  <TotalTime>2868</TotalTime>
  <Pages>16</Pages>
  <Words>2584</Words>
  <Characters>14732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1</vt:lpstr>
    </vt:vector>
  </TitlesOfParts>
  <Company>home</Company>
  <LinksUpToDate>false</LinksUpToDate>
  <CharactersWithSpaces>17282</CharactersWithSpaces>
  <SharedDoc>false</SharedDoc>
  <HLinks>
    <vt:vector size="360" baseType="variant">
      <vt:variant>
        <vt:i4>2883638</vt:i4>
      </vt:variant>
      <vt:variant>
        <vt:i4>429</vt:i4>
      </vt:variant>
      <vt:variant>
        <vt:i4>0</vt:i4>
      </vt:variant>
      <vt:variant>
        <vt:i4>5</vt:i4>
      </vt:variant>
      <vt:variant>
        <vt:lpwstr>http://www.opencv.com/</vt:lpwstr>
      </vt:variant>
      <vt:variant>
        <vt:lpwstr/>
      </vt:variant>
      <vt:variant>
        <vt:i4>2359344</vt:i4>
      </vt:variant>
      <vt:variant>
        <vt:i4>426</vt:i4>
      </vt:variant>
      <vt:variant>
        <vt:i4>0</vt:i4>
      </vt:variant>
      <vt:variant>
        <vt:i4>5</vt:i4>
      </vt:variant>
      <vt:variant>
        <vt:lpwstr>http://www.emgucv.com/</vt:lpwstr>
      </vt:variant>
      <vt:variant>
        <vt:lpwstr/>
      </vt:variant>
      <vt:variant>
        <vt:i4>393306</vt:i4>
      </vt:variant>
      <vt:variant>
        <vt:i4>423</vt:i4>
      </vt:variant>
      <vt:variant>
        <vt:i4>0</vt:i4>
      </vt:variant>
      <vt:variant>
        <vt:i4>5</vt:i4>
      </vt:variant>
      <vt:variant>
        <vt:lpwstr>http://yann.lecun.com/exdb/mnist/</vt:lpwstr>
      </vt:variant>
      <vt:variant>
        <vt:lpwstr/>
      </vt:variant>
      <vt:variant>
        <vt:i4>1048630</vt:i4>
      </vt:variant>
      <vt:variant>
        <vt:i4>340</vt:i4>
      </vt:variant>
      <vt:variant>
        <vt:i4>0</vt:i4>
      </vt:variant>
      <vt:variant>
        <vt:i4>5</vt:i4>
      </vt:variant>
      <vt:variant>
        <vt:lpwstr/>
      </vt:variant>
      <vt:variant>
        <vt:lpwstr>_Toc494719703</vt:lpwstr>
      </vt:variant>
      <vt:variant>
        <vt:i4>1048630</vt:i4>
      </vt:variant>
      <vt:variant>
        <vt:i4>334</vt:i4>
      </vt:variant>
      <vt:variant>
        <vt:i4>0</vt:i4>
      </vt:variant>
      <vt:variant>
        <vt:i4>5</vt:i4>
      </vt:variant>
      <vt:variant>
        <vt:lpwstr/>
      </vt:variant>
      <vt:variant>
        <vt:lpwstr>_Toc494719702</vt:lpwstr>
      </vt:variant>
      <vt:variant>
        <vt:i4>1048630</vt:i4>
      </vt:variant>
      <vt:variant>
        <vt:i4>328</vt:i4>
      </vt:variant>
      <vt:variant>
        <vt:i4>0</vt:i4>
      </vt:variant>
      <vt:variant>
        <vt:i4>5</vt:i4>
      </vt:variant>
      <vt:variant>
        <vt:lpwstr/>
      </vt:variant>
      <vt:variant>
        <vt:lpwstr>_Toc494719701</vt:lpwstr>
      </vt:variant>
      <vt:variant>
        <vt:i4>1048630</vt:i4>
      </vt:variant>
      <vt:variant>
        <vt:i4>322</vt:i4>
      </vt:variant>
      <vt:variant>
        <vt:i4>0</vt:i4>
      </vt:variant>
      <vt:variant>
        <vt:i4>5</vt:i4>
      </vt:variant>
      <vt:variant>
        <vt:lpwstr/>
      </vt:variant>
      <vt:variant>
        <vt:lpwstr>_Toc494719700</vt:lpwstr>
      </vt:variant>
      <vt:variant>
        <vt:i4>1638455</vt:i4>
      </vt:variant>
      <vt:variant>
        <vt:i4>316</vt:i4>
      </vt:variant>
      <vt:variant>
        <vt:i4>0</vt:i4>
      </vt:variant>
      <vt:variant>
        <vt:i4>5</vt:i4>
      </vt:variant>
      <vt:variant>
        <vt:lpwstr/>
      </vt:variant>
      <vt:variant>
        <vt:lpwstr>_Toc494719699</vt:lpwstr>
      </vt:variant>
      <vt:variant>
        <vt:i4>1638455</vt:i4>
      </vt:variant>
      <vt:variant>
        <vt:i4>310</vt:i4>
      </vt:variant>
      <vt:variant>
        <vt:i4>0</vt:i4>
      </vt:variant>
      <vt:variant>
        <vt:i4>5</vt:i4>
      </vt:variant>
      <vt:variant>
        <vt:lpwstr/>
      </vt:variant>
      <vt:variant>
        <vt:lpwstr>_Toc494719698</vt:lpwstr>
      </vt:variant>
      <vt:variant>
        <vt:i4>1638455</vt:i4>
      </vt:variant>
      <vt:variant>
        <vt:i4>304</vt:i4>
      </vt:variant>
      <vt:variant>
        <vt:i4>0</vt:i4>
      </vt:variant>
      <vt:variant>
        <vt:i4>5</vt:i4>
      </vt:variant>
      <vt:variant>
        <vt:lpwstr/>
      </vt:variant>
      <vt:variant>
        <vt:lpwstr>_Toc494719697</vt:lpwstr>
      </vt:variant>
      <vt:variant>
        <vt:i4>1638455</vt:i4>
      </vt:variant>
      <vt:variant>
        <vt:i4>298</vt:i4>
      </vt:variant>
      <vt:variant>
        <vt:i4>0</vt:i4>
      </vt:variant>
      <vt:variant>
        <vt:i4>5</vt:i4>
      </vt:variant>
      <vt:variant>
        <vt:lpwstr/>
      </vt:variant>
      <vt:variant>
        <vt:lpwstr>_Toc494719696</vt:lpwstr>
      </vt:variant>
      <vt:variant>
        <vt:i4>1638455</vt:i4>
      </vt:variant>
      <vt:variant>
        <vt:i4>292</vt:i4>
      </vt:variant>
      <vt:variant>
        <vt:i4>0</vt:i4>
      </vt:variant>
      <vt:variant>
        <vt:i4>5</vt:i4>
      </vt:variant>
      <vt:variant>
        <vt:lpwstr/>
      </vt:variant>
      <vt:variant>
        <vt:lpwstr>_Toc494719695</vt:lpwstr>
      </vt:variant>
      <vt:variant>
        <vt:i4>1638455</vt:i4>
      </vt:variant>
      <vt:variant>
        <vt:i4>286</vt:i4>
      </vt:variant>
      <vt:variant>
        <vt:i4>0</vt:i4>
      </vt:variant>
      <vt:variant>
        <vt:i4>5</vt:i4>
      </vt:variant>
      <vt:variant>
        <vt:lpwstr/>
      </vt:variant>
      <vt:variant>
        <vt:lpwstr>_Toc494719694</vt:lpwstr>
      </vt:variant>
      <vt:variant>
        <vt:i4>1638455</vt:i4>
      </vt:variant>
      <vt:variant>
        <vt:i4>280</vt:i4>
      </vt:variant>
      <vt:variant>
        <vt:i4>0</vt:i4>
      </vt:variant>
      <vt:variant>
        <vt:i4>5</vt:i4>
      </vt:variant>
      <vt:variant>
        <vt:lpwstr/>
      </vt:variant>
      <vt:variant>
        <vt:lpwstr>_Toc494719693</vt:lpwstr>
      </vt:variant>
      <vt:variant>
        <vt:i4>1638455</vt:i4>
      </vt:variant>
      <vt:variant>
        <vt:i4>274</vt:i4>
      </vt:variant>
      <vt:variant>
        <vt:i4>0</vt:i4>
      </vt:variant>
      <vt:variant>
        <vt:i4>5</vt:i4>
      </vt:variant>
      <vt:variant>
        <vt:lpwstr/>
      </vt:variant>
      <vt:variant>
        <vt:lpwstr>_Toc494719692</vt:lpwstr>
      </vt:variant>
      <vt:variant>
        <vt:i4>1638455</vt:i4>
      </vt:variant>
      <vt:variant>
        <vt:i4>268</vt:i4>
      </vt:variant>
      <vt:variant>
        <vt:i4>0</vt:i4>
      </vt:variant>
      <vt:variant>
        <vt:i4>5</vt:i4>
      </vt:variant>
      <vt:variant>
        <vt:lpwstr/>
      </vt:variant>
      <vt:variant>
        <vt:lpwstr>_Toc494719691</vt:lpwstr>
      </vt:variant>
      <vt:variant>
        <vt:i4>1638455</vt:i4>
      </vt:variant>
      <vt:variant>
        <vt:i4>262</vt:i4>
      </vt:variant>
      <vt:variant>
        <vt:i4>0</vt:i4>
      </vt:variant>
      <vt:variant>
        <vt:i4>5</vt:i4>
      </vt:variant>
      <vt:variant>
        <vt:lpwstr/>
      </vt:variant>
      <vt:variant>
        <vt:lpwstr>_Toc494719690</vt:lpwstr>
      </vt:variant>
      <vt:variant>
        <vt:i4>1572919</vt:i4>
      </vt:variant>
      <vt:variant>
        <vt:i4>256</vt:i4>
      </vt:variant>
      <vt:variant>
        <vt:i4>0</vt:i4>
      </vt:variant>
      <vt:variant>
        <vt:i4>5</vt:i4>
      </vt:variant>
      <vt:variant>
        <vt:lpwstr/>
      </vt:variant>
      <vt:variant>
        <vt:lpwstr>_Toc494719689</vt:lpwstr>
      </vt:variant>
      <vt:variant>
        <vt:i4>1572919</vt:i4>
      </vt:variant>
      <vt:variant>
        <vt:i4>250</vt:i4>
      </vt:variant>
      <vt:variant>
        <vt:i4>0</vt:i4>
      </vt:variant>
      <vt:variant>
        <vt:i4>5</vt:i4>
      </vt:variant>
      <vt:variant>
        <vt:lpwstr/>
      </vt:variant>
      <vt:variant>
        <vt:lpwstr>_Toc494719688</vt:lpwstr>
      </vt:variant>
      <vt:variant>
        <vt:i4>1572919</vt:i4>
      </vt:variant>
      <vt:variant>
        <vt:i4>244</vt:i4>
      </vt:variant>
      <vt:variant>
        <vt:i4>0</vt:i4>
      </vt:variant>
      <vt:variant>
        <vt:i4>5</vt:i4>
      </vt:variant>
      <vt:variant>
        <vt:lpwstr/>
      </vt:variant>
      <vt:variant>
        <vt:lpwstr>_Toc494719687</vt:lpwstr>
      </vt:variant>
      <vt:variant>
        <vt:i4>1572919</vt:i4>
      </vt:variant>
      <vt:variant>
        <vt:i4>238</vt:i4>
      </vt:variant>
      <vt:variant>
        <vt:i4>0</vt:i4>
      </vt:variant>
      <vt:variant>
        <vt:i4>5</vt:i4>
      </vt:variant>
      <vt:variant>
        <vt:lpwstr/>
      </vt:variant>
      <vt:variant>
        <vt:lpwstr>_Toc494719686</vt:lpwstr>
      </vt:variant>
      <vt:variant>
        <vt:i4>1572919</vt:i4>
      </vt:variant>
      <vt:variant>
        <vt:i4>232</vt:i4>
      </vt:variant>
      <vt:variant>
        <vt:i4>0</vt:i4>
      </vt:variant>
      <vt:variant>
        <vt:i4>5</vt:i4>
      </vt:variant>
      <vt:variant>
        <vt:lpwstr/>
      </vt:variant>
      <vt:variant>
        <vt:lpwstr>_Toc494719685</vt:lpwstr>
      </vt:variant>
      <vt:variant>
        <vt:i4>1572919</vt:i4>
      </vt:variant>
      <vt:variant>
        <vt:i4>226</vt:i4>
      </vt:variant>
      <vt:variant>
        <vt:i4>0</vt:i4>
      </vt:variant>
      <vt:variant>
        <vt:i4>5</vt:i4>
      </vt:variant>
      <vt:variant>
        <vt:lpwstr/>
      </vt:variant>
      <vt:variant>
        <vt:lpwstr>_Toc494719684</vt:lpwstr>
      </vt:variant>
      <vt:variant>
        <vt:i4>1572919</vt:i4>
      </vt:variant>
      <vt:variant>
        <vt:i4>220</vt:i4>
      </vt:variant>
      <vt:variant>
        <vt:i4>0</vt:i4>
      </vt:variant>
      <vt:variant>
        <vt:i4>5</vt:i4>
      </vt:variant>
      <vt:variant>
        <vt:lpwstr/>
      </vt:variant>
      <vt:variant>
        <vt:lpwstr>_Toc494719683</vt:lpwstr>
      </vt:variant>
      <vt:variant>
        <vt:i4>1572919</vt:i4>
      </vt:variant>
      <vt:variant>
        <vt:i4>214</vt:i4>
      </vt:variant>
      <vt:variant>
        <vt:i4>0</vt:i4>
      </vt:variant>
      <vt:variant>
        <vt:i4>5</vt:i4>
      </vt:variant>
      <vt:variant>
        <vt:lpwstr/>
      </vt:variant>
      <vt:variant>
        <vt:lpwstr>_Toc494719682</vt:lpwstr>
      </vt:variant>
      <vt:variant>
        <vt:i4>1572919</vt:i4>
      </vt:variant>
      <vt:variant>
        <vt:i4>208</vt:i4>
      </vt:variant>
      <vt:variant>
        <vt:i4>0</vt:i4>
      </vt:variant>
      <vt:variant>
        <vt:i4>5</vt:i4>
      </vt:variant>
      <vt:variant>
        <vt:lpwstr/>
      </vt:variant>
      <vt:variant>
        <vt:lpwstr>_Toc494719681</vt:lpwstr>
      </vt:variant>
      <vt:variant>
        <vt:i4>1572919</vt:i4>
      </vt:variant>
      <vt:variant>
        <vt:i4>202</vt:i4>
      </vt:variant>
      <vt:variant>
        <vt:i4>0</vt:i4>
      </vt:variant>
      <vt:variant>
        <vt:i4>5</vt:i4>
      </vt:variant>
      <vt:variant>
        <vt:lpwstr/>
      </vt:variant>
      <vt:variant>
        <vt:lpwstr>_Toc494719680</vt:lpwstr>
      </vt:variant>
      <vt:variant>
        <vt:i4>1507383</vt:i4>
      </vt:variant>
      <vt:variant>
        <vt:i4>196</vt:i4>
      </vt:variant>
      <vt:variant>
        <vt:i4>0</vt:i4>
      </vt:variant>
      <vt:variant>
        <vt:i4>5</vt:i4>
      </vt:variant>
      <vt:variant>
        <vt:lpwstr/>
      </vt:variant>
      <vt:variant>
        <vt:lpwstr>_Toc494719679</vt:lpwstr>
      </vt:variant>
      <vt:variant>
        <vt:i4>1507383</vt:i4>
      </vt:variant>
      <vt:variant>
        <vt:i4>190</vt:i4>
      </vt:variant>
      <vt:variant>
        <vt:i4>0</vt:i4>
      </vt:variant>
      <vt:variant>
        <vt:i4>5</vt:i4>
      </vt:variant>
      <vt:variant>
        <vt:lpwstr/>
      </vt:variant>
      <vt:variant>
        <vt:lpwstr>_Toc494719678</vt:lpwstr>
      </vt:variant>
      <vt:variant>
        <vt:i4>1507383</vt:i4>
      </vt:variant>
      <vt:variant>
        <vt:i4>184</vt:i4>
      </vt:variant>
      <vt:variant>
        <vt:i4>0</vt:i4>
      </vt:variant>
      <vt:variant>
        <vt:i4>5</vt:i4>
      </vt:variant>
      <vt:variant>
        <vt:lpwstr/>
      </vt:variant>
      <vt:variant>
        <vt:lpwstr>_Toc494719677</vt:lpwstr>
      </vt:variant>
      <vt:variant>
        <vt:i4>1507383</vt:i4>
      </vt:variant>
      <vt:variant>
        <vt:i4>178</vt:i4>
      </vt:variant>
      <vt:variant>
        <vt:i4>0</vt:i4>
      </vt:variant>
      <vt:variant>
        <vt:i4>5</vt:i4>
      </vt:variant>
      <vt:variant>
        <vt:lpwstr/>
      </vt:variant>
      <vt:variant>
        <vt:lpwstr>_Toc494719676</vt:lpwstr>
      </vt:variant>
      <vt:variant>
        <vt:i4>1507383</vt:i4>
      </vt:variant>
      <vt:variant>
        <vt:i4>172</vt:i4>
      </vt:variant>
      <vt:variant>
        <vt:i4>0</vt:i4>
      </vt:variant>
      <vt:variant>
        <vt:i4>5</vt:i4>
      </vt:variant>
      <vt:variant>
        <vt:lpwstr/>
      </vt:variant>
      <vt:variant>
        <vt:lpwstr>_Toc494719675</vt:lpwstr>
      </vt:variant>
      <vt:variant>
        <vt:i4>1507383</vt:i4>
      </vt:variant>
      <vt:variant>
        <vt:i4>166</vt:i4>
      </vt:variant>
      <vt:variant>
        <vt:i4>0</vt:i4>
      </vt:variant>
      <vt:variant>
        <vt:i4>5</vt:i4>
      </vt:variant>
      <vt:variant>
        <vt:lpwstr/>
      </vt:variant>
      <vt:variant>
        <vt:lpwstr>_Toc494719674</vt:lpwstr>
      </vt:variant>
      <vt:variant>
        <vt:i4>1507383</vt:i4>
      </vt:variant>
      <vt:variant>
        <vt:i4>160</vt:i4>
      </vt:variant>
      <vt:variant>
        <vt:i4>0</vt:i4>
      </vt:variant>
      <vt:variant>
        <vt:i4>5</vt:i4>
      </vt:variant>
      <vt:variant>
        <vt:lpwstr/>
      </vt:variant>
      <vt:variant>
        <vt:lpwstr>_Toc494719673</vt:lpwstr>
      </vt:variant>
      <vt:variant>
        <vt:i4>1507383</vt:i4>
      </vt:variant>
      <vt:variant>
        <vt:i4>154</vt:i4>
      </vt:variant>
      <vt:variant>
        <vt:i4>0</vt:i4>
      </vt:variant>
      <vt:variant>
        <vt:i4>5</vt:i4>
      </vt:variant>
      <vt:variant>
        <vt:lpwstr/>
      </vt:variant>
      <vt:variant>
        <vt:lpwstr>_Toc494719672</vt:lpwstr>
      </vt:variant>
      <vt:variant>
        <vt:i4>1507383</vt:i4>
      </vt:variant>
      <vt:variant>
        <vt:i4>148</vt:i4>
      </vt:variant>
      <vt:variant>
        <vt:i4>0</vt:i4>
      </vt:variant>
      <vt:variant>
        <vt:i4>5</vt:i4>
      </vt:variant>
      <vt:variant>
        <vt:lpwstr/>
      </vt:variant>
      <vt:variant>
        <vt:lpwstr>_Toc494719671</vt:lpwstr>
      </vt:variant>
      <vt:variant>
        <vt:i4>1507383</vt:i4>
      </vt:variant>
      <vt:variant>
        <vt:i4>142</vt:i4>
      </vt:variant>
      <vt:variant>
        <vt:i4>0</vt:i4>
      </vt:variant>
      <vt:variant>
        <vt:i4>5</vt:i4>
      </vt:variant>
      <vt:variant>
        <vt:lpwstr/>
      </vt:variant>
      <vt:variant>
        <vt:lpwstr>_Toc494719670</vt:lpwstr>
      </vt:variant>
      <vt:variant>
        <vt:i4>1441847</vt:i4>
      </vt:variant>
      <vt:variant>
        <vt:i4>136</vt:i4>
      </vt:variant>
      <vt:variant>
        <vt:i4>0</vt:i4>
      </vt:variant>
      <vt:variant>
        <vt:i4>5</vt:i4>
      </vt:variant>
      <vt:variant>
        <vt:lpwstr/>
      </vt:variant>
      <vt:variant>
        <vt:lpwstr>_Toc494719669</vt:lpwstr>
      </vt:variant>
      <vt:variant>
        <vt:i4>1441847</vt:i4>
      </vt:variant>
      <vt:variant>
        <vt:i4>130</vt:i4>
      </vt:variant>
      <vt:variant>
        <vt:i4>0</vt:i4>
      </vt:variant>
      <vt:variant>
        <vt:i4>5</vt:i4>
      </vt:variant>
      <vt:variant>
        <vt:lpwstr/>
      </vt:variant>
      <vt:variant>
        <vt:lpwstr>_Toc494719668</vt:lpwstr>
      </vt:variant>
      <vt:variant>
        <vt:i4>1441847</vt:i4>
      </vt:variant>
      <vt:variant>
        <vt:i4>124</vt:i4>
      </vt:variant>
      <vt:variant>
        <vt:i4>0</vt:i4>
      </vt:variant>
      <vt:variant>
        <vt:i4>5</vt:i4>
      </vt:variant>
      <vt:variant>
        <vt:lpwstr/>
      </vt:variant>
      <vt:variant>
        <vt:lpwstr>_Toc494719667</vt:lpwstr>
      </vt:variant>
      <vt:variant>
        <vt:i4>1441847</vt:i4>
      </vt:variant>
      <vt:variant>
        <vt:i4>118</vt:i4>
      </vt:variant>
      <vt:variant>
        <vt:i4>0</vt:i4>
      </vt:variant>
      <vt:variant>
        <vt:i4>5</vt:i4>
      </vt:variant>
      <vt:variant>
        <vt:lpwstr/>
      </vt:variant>
      <vt:variant>
        <vt:lpwstr>_Toc494719666</vt:lpwstr>
      </vt:variant>
      <vt:variant>
        <vt:i4>1441847</vt:i4>
      </vt:variant>
      <vt:variant>
        <vt:i4>112</vt:i4>
      </vt:variant>
      <vt:variant>
        <vt:i4>0</vt:i4>
      </vt:variant>
      <vt:variant>
        <vt:i4>5</vt:i4>
      </vt:variant>
      <vt:variant>
        <vt:lpwstr/>
      </vt:variant>
      <vt:variant>
        <vt:lpwstr>_Toc494719665</vt:lpwstr>
      </vt:variant>
      <vt:variant>
        <vt:i4>1441847</vt:i4>
      </vt:variant>
      <vt:variant>
        <vt:i4>106</vt:i4>
      </vt:variant>
      <vt:variant>
        <vt:i4>0</vt:i4>
      </vt:variant>
      <vt:variant>
        <vt:i4>5</vt:i4>
      </vt:variant>
      <vt:variant>
        <vt:lpwstr/>
      </vt:variant>
      <vt:variant>
        <vt:lpwstr>_Toc494719664</vt:lpwstr>
      </vt:variant>
      <vt:variant>
        <vt:i4>1441847</vt:i4>
      </vt:variant>
      <vt:variant>
        <vt:i4>100</vt:i4>
      </vt:variant>
      <vt:variant>
        <vt:i4>0</vt:i4>
      </vt:variant>
      <vt:variant>
        <vt:i4>5</vt:i4>
      </vt:variant>
      <vt:variant>
        <vt:lpwstr/>
      </vt:variant>
      <vt:variant>
        <vt:lpwstr>_Toc494719663</vt:lpwstr>
      </vt:variant>
      <vt:variant>
        <vt:i4>1441847</vt:i4>
      </vt:variant>
      <vt:variant>
        <vt:i4>94</vt:i4>
      </vt:variant>
      <vt:variant>
        <vt:i4>0</vt:i4>
      </vt:variant>
      <vt:variant>
        <vt:i4>5</vt:i4>
      </vt:variant>
      <vt:variant>
        <vt:lpwstr/>
      </vt:variant>
      <vt:variant>
        <vt:lpwstr>_Toc494719662</vt:lpwstr>
      </vt:variant>
      <vt:variant>
        <vt:i4>1441847</vt:i4>
      </vt:variant>
      <vt:variant>
        <vt:i4>88</vt:i4>
      </vt:variant>
      <vt:variant>
        <vt:i4>0</vt:i4>
      </vt:variant>
      <vt:variant>
        <vt:i4>5</vt:i4>
      </vt:variant>
      <vt:variant>
        <vt:lpwstr/>
      </vt:variant>
      <vt:variant>
        <vt:lpwstr>_Toc494719661</vt:lpwstr>
      </vt:variant>
      <vt:variant>
        <vt:i4>1441847</vt:i4>
      </vt:variant>
      <vt:variant>
        <vt:i4>82</vt:i4>
      </vt:variant>
      <vt:variant>
        <vt:i4>0</vt:i4>
      </vt:variant>
      <vt:variant>
        <vt:i4>5</vt:i4>
      </vt:variant>
      <vt:variant>
        <vt:lpwstr/>
      </vt:variant>
      <vt:variant>
        <vt:lpwstr>_Toc494719660</vt:lpwstr>
      </vt:variant>
      <vt:variant>
        <vt:i4>1376311</vt:i4>
      </vt:variant>
      <vt:variant>
        <vt:i4>76</vt:i4>
      </vt:variant>
      <vt:variant>
        <vt:i4>0</vt:i4>
      </vt:variant>
      <vt:variant>
        <vt:i4>5</vt:i4>
      </vt:variant>
      <vt:variant>
        <vt:lpwstr/>
      </vt:variant>
      <vt:variant>
        <vt:lpwstr>_Toc494719659</vt:lpwstr>
      </vt:variant>
      <vt:variant>
        <vt:i4>1376311</vt:i4>
      </vt:variant>
      <vt:variant>
        <vt:i4>70</vt:i4>
      </vt:variant>
      <vt:variant>
        <vt:i4>0</vt:i4>
      </vt:variant>
      <vt:variant>
        <vt:i4>5</vt:i4>
      </vt:variant>
      <vt:variant>
        <vt:lpwstr/>
      </vt:variant>
      <vt:variant>
        <vt:lpwstr>_Toc494719658</vt:lpwstr>
      </vt:variant>
      <vt:variant>
        <vt:i4>1376311</vt:i4>
      </vt:variant>
      <vt:variant>
        <vt:i4>64</vt:i4>
      </vt:variant>
      <vt:variant>
        <vt:i4>0</vt:i4>
      </vt:variant>
      <vt:variant>
        <vt:i4>5</vt:i4>
      </vt:variant>
      <vt:variant>
        <vt:lpwstr/>
      </vt:variant>
      <vt:variant>
        <vt:lpwstr>_Toc494719657</vt:lpwstr>
      </vt:variant>
      <vt:variant>
        <vt:i4>1376311</vt:i4>
      </vt:variant>
      <vt:variant>
        <vt:i4>58</vt:i4>
      </vt:variant>
      <vt:variant>
        <vt:i4>0</vt:i4>
      </vt:variant>
      <vt:variant>
        <vt:i4>5</vt:i4>
      </vt:variant>
      <vt:variant>
        <vt:lpwstr/>
      </vt:variant>
      <vt:variant>
        <vt:lpwstr>_Toc494719656</vt:lpwstr>
      </vt:variant>
      <vt:variant>
        <vt:i4>1376311</vt:i4>
      </vt:variant>
      <vt:variant>
        <vt:i4>52</vt:i4>
      </vt:variant>
      <vt:variant>
        <vt:i4>0</vt:i4>
      </vt:variant>
      <vt:variant>
        <vt:i4>5</vt:i4>
      </vt:variant>
      <vt:variant>
        <vt:lpwstr/>
      </vt:variant>
      <vt:variant>
        <vt:lpwstr>_Toc494719655</vt:lpwstr>
      </vt:variant>
      <vt:variant>
        <vt:i4>1376311</vt:i4>
      </vt:variant>
      <vt:variant>
        <vt:i4>46</vt:i4>
      </vt:variant>
      <vt:variant>
        <vt:i4>0</vt:i4>
      </vt:variant>
      <vt:variant>
        <vt:i4>5</vt:i4>
      </vt:variant>
      <vt:variant>
        <vt:lpwstr/>
      </vt:variant>
      <vt:variant>
        <vt:lpwstr>_Toc494719654</vt:lpwstr>
      </vt:variant>
      <vt:variant>
        <vt:i4>1376311</vt:i4>
      </vt:variant>
      <vt:variant>
        <vt:i4>40</vt:i4>
      </vt:variant>
      <vt:variant>
        <vt:i4>0</vt:i4>
      </vt:variant>
      <vt:variant>
        <vt:i4>5</vt:i4>
      </vt:variant>
      <vt:variant>
        <vt:lpwstr/>
      </vt:variant>
      <vt:variant>
        <vt:lpwstr>_Toc494719653</vt:lpwstr>
      </vt:variant>
      <vt:variant>
        <vt:i4>1376311</vt:i4>
      </vt:variant>
      <vt:variant>
        <vt:i4>34</vt:i4>
      </vt:variant>
      <vt:variant>
        <vt:i4>0</vt:i4>
      </vt:variant>
      <vt:variant>
        <vt:i4>5</vt:i4>
      </vt:variant>
      <vt:variant>
        <vt:lpwstr/>
      </vt:variant>
      <vt:variant>
        <vt:lpwstr>_Toc494719652</vt:lpwstr>
      </vt:variant>
      <vt:variant>
        <vt:i4>1376311</vt:i4>
      </vt:variant>
      <vt:variant>
        <vt:i4>28</vt:i4>
      </vt:variant>
      <vt:variant>
        <vt:i4>0</vt:i4>
      </vt:variant>
      <vt:variant>
        <vt:i4>5</vt:i4>
      </vt:variant>
      <vt:variant>
        <vt:lpwstr/>
      </vt:variant>
      <vt:variant>
        <vt:lpwstr>_Toc494719651</vt:lpwstr>
      </vt:variant>
      <vt:variant>
        <vt:i4>1376311</vt:i4>
      </vt:variant>
      <vt:variant>
        <vt:i4>22</vt:i4>
      </vt:variant>
      <vt:variant>
        <vt:i4>0</vt:i4>
      </vt:variant>
      <vt:variant>
        <vt:i4>5</vt:i4>
      </vt:variant>
      <vt:variant>
        <vt:lpwstr/>
      </vt:variant>
      <vt:variant>
        <vt:lpwstr>_Toc494719650</vt:lpwstr>
      </vt:variant>
      <vt:variant>
        <vt:i4>1310775</vt:i4>
      </vt:variant>
      <vt:variant>
        <vt:i4>16</vt:i4>
      </vt:variant>
      <vt:variant>
        <vt:i4>0</vt:i4>
      </vt:variant>
      <vt:variant>
        <vt:i4>5</vt:i4>
      </vt:variant>
      <vt:variant>
        <vt:lpwstr/>
      </vt:variant>
      <vt:variant>
        <vt:lpwstr>_Toc494719649</vt:lpwstr>
      </vt:variant>
      <vt:variant>
        <vt:i4>1310775</vt:i4>
      </vt:variant>
      <vt:variant>
        <vt:i4>10</vt:i4>
      </vt:variant>
      <vt:variant>
        <vt:i4>0</vt:i4>
      </vt:variant>
      <vt:variant>
        <vt:i4>5</vt:i4>
      </vt:variant>
      <vt:variant>
        <vt:lpwstr/>
      </vt:variant>
      <vt:variant>
        <vt:lpwstr>_Toc494719648</vt:lpwstr>
      </vt:variant>
      <vt:variant>
        <vt:i4>1310775</vt:i4>
      </vt:variant>
      <vt:variant>
        <vt:i4>4</vt:i4>
      </vt:variant>
      <vt:variant>
        <vt:i4>0</vt:i4>
      </vt:variant>
      <vt:variant>
        <vt:i4>5</vt:i4>
      </vt:variant>
      <vt:variant>
        <vt:lpwstr/>
      </vt:variant>
      <vt:variant>
        <vt:lpwstr>_Toc494719647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uyennm</dc:creator>
  <cp:keywords/>
  <dc:description/>
  <cp:lastModifiedBy>Admin</cp:lastModifiedBy>
  <cp:revision>590</cp:revision>
  <cp:lastPrinted>2017-10-07T12:06:00Z</cp:lastPrinted>
  <dcterms:created xsi:type="dcterms:W3CDTF">2017-10-03T07:35:00Z</dcterms:created>
  <dcterms:modified xsi:type="dcterms:W3CDTF">2020-06-02T08:01:00Z</dcterms:modified>
</cp:coreProperties>
</file>